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DFCB" w14:textId="77777777" w:rsidR="00BC2C04" w:rsidRPr="00CF0E0B" w:rsidRDefault="00BC2C04" w:rsidP="00CF0E0B"/>
    <w:tbl>
      <w:tblPr>
        <w:tblW w:w="107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1"/>
        <w:gridCol w:w="805"/>
        <w:gridCol w:w="3590"/>
        <w:gridCol w:w="964"/>
        <w:gridCol w:w="1782"/>
        <w:gridCol w:w="2268"/>
      </w:tblGrid>
      <w:tr w:rsidR="00EF4BAF" w:rsidRPr="00CA05C2" w14:paraId="764DDFD0" w14:textId="77777777" w:rsidTr="00EA0DFA">
        <w:trPr>
          <w:trHeight w:val="440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64DDFCC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CA05C2">
              <w:rPr>
                <w:rFonts w:cs="Arial"/>
                <w:b/>
                <w:sz w:val="20"/>
              </w:rPr>
              <w:t>Project Code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FCD" w14:textId="7D15BA8B" w:rsidR="00EF4BAF" w:rsidRPr="00CA05C2" w:rsidRDefault="006B03A7" w:rsidP="00AC5AE1">
            <w:pPr>
              <w:pStyle w:val="BodyText"/>
              <w:spacing w:line="360" w:lineRule="auto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Vulnerability Fixes</w:t>
            </w:r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64DDFCE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CA05C2">
              <w:rPr>
                <w:rFonts w:cs="Arial"/>
                <w:b/>
                <w:sz w:val="20"/>
              </w:rPr>
              <w:t>Reviewer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FCF" w14:textId="1674B09A" w:rsidR="00EF4BAF" w:rsidRPr="00CA05C2" w:rsidRDefault="007754AF" w:rsidP="00AC5AE1">
            <w:pPr>
              <w:pStyle w:val="BodyText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Srikanth</w:t>
            </w:r>
          </w:p>
        </w:tc>
      </w:tr>
      <w:tr w:rsidR="00EF4BAF" w:rsidRPr="00CA05C2" w14:paraId="764DDFD5" w14:textId="77777777" w:rsidTr="00EA0DFA">
        <w:trPr>
          <w:trHeight w:val="440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64DDFD1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CA05C2">
              <w:rPr>
                <w:rFonts w:cs="Arial"/>
                <w:b/>
                <w:sz w:val="20"/>
              </w:rPr>
              <w:t>Project Name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FD2" w14:textId="4D892974" w:rsidR="00EF4BAF" w:rsidRPr="00CA05C2" w:rsidRDefault="00426978" w:rsidP="00AC5AE1">
            <w:pPr>
              <w:pStyle w:val="BodyText"/>
              <w:spacing w:line="360" w:lineRule="auto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Malaysia Airlines </w:t>
            </w:r>
            <w:proofErr w:type="spellStart"/>
            <w:r>
              <w:rPr>
                <w:rFonts w:cs="Arial"/>
                <w:b/>
                <w:sz w:val="20"/>
              </w:rPr>
              <w:t>Berhad</w:t>
            </w:r>
            <w:proofErr w:type="spellEnd"/>
          </w:p>
        </w:tc>
        <w:tc>
          <w:tcPr>
            <w:tcW w:w="2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64DDFD3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CA05C2">
              <w:rPr>
                <w:rFonts w:cs="Arial"/>
                <w:b/>
                <w:sz w:val="20"/>
              </w:rPr>
              <w:t>Date (mm/dd/</w:t>
            </w:r>
            <w:proofErr w:type="spellStart"/>
            <w:r w:rsidRPr="00CA05C2">
              <w:rPr>
                <w:rFonts w:cs="Arial"/>
                <w:b/>
                <w:sz w:val="20"/>
              </w:rPr>
              <w:t>yyyy</w:t>
            </w:r>
            <w:proofErr w:type="spellEnd"/>
            <w:r w:rsidRPr="00CA05C2">
              <w:rPr>
                <w:rFonts w:cs="Arial"/>
                <w:b/>
                <w:sz w:val="20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FD4" w14:textId="7725A8EF" w:rsidR="00EF4BAF" w:rsidRPr="00CA05C2" w:rsidRDefault="00423AC7" w:rsidP="001E2AB0">
            <w:pPr>
              <w:pStyle w:val="BodyText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  <w:r w:rsidR="006B03A7">
              <w:rPr>
                <w:b/>
                <w:sz w:val="20"/>
              </w:rPr>
              <w:t>9</w:t>
            </w:r>
            <w:r w:rsidR="00454B9A">
              <w:rPr>
                <w:b/>
                <w:sz w:val="20"/>
              </w:rPr>
              <w:t>/</w:t>
            </w:r>
            <w:r w:rsidR="006B03A7">
              <w:rPr>
                <w:b/>
                <w:sz w:val="20"/>
              </w:rPr>
              <w:t>18</w:t>
            </w:r>
            <w:r w:rsidR="00454B9A">
              <w:rPr>
                <w:b/>
                <w:sz w:val="20"/>
              </w:rPr>
              <w:t>/202</w:t>
            </w:r>
            <w:r w:rsidR="006B03A7">
              <w:rPr>
                <w:b/>
                <w:sz w:val="20"/>
              </w:rPr>
              <w:t>0</w:t>
            </w:r>
          </w:p>
        </w:tc>
      </w:tr>
      <w:tr w:rsidR="00EF4BAF" w:rsidRPr="00CA05C2" w14:paraId="764DDFDA" w14:textId="77777777" w:rsidTr="00EA0DFA">
        <w:trPr>
          <w:trHeight w:val="350"/>
        </w:trPr>
        <w:tc>
          <w:tcPr>
            <w:tcW w:w="1301" w:type="dxa"/>
            <w:shd w:val="clear" w:color="auto" w:fill="8DB3E2"/>
          </w:tcPr>
          <w:p w14:paraId="764DDFD6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CA05C2">
              <w:rPr>
                <w:rFonts w:cs="Arial"/>
                <w:b/>
                <w:sz w:val="20"/>
              </w:rPr>
              <w:t>#</w:t>
            </w:r>
          </w:p>
        </w:tc>
        <w:tc>
          <w:tcPr>
            <w:tcW w:w="5359" w:type="dxa"/>
            <w:gridSpan w:val="3"/>
            <w:shd w:val="clear" w:color="auto" w:fill="8DB3E2"/>
          </w:tcPr>
          <w:p w14:paraId="764DDFD7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CA05C2">
              <w:rPr>
                <w:rFonts w:cs="Arial"/>
                <w:b/>
                <w:sz w:val="20"/>
              </w:rPr>
              <w:t>Check</w:t>
            </w:r>
          </w:p>
        </w:tc>
        <w:tc>
          <w:tcPr>
            <w:tcW w:w="1782" w:type="dxa"/>
            <w:shd w:val="clear" w:color="auto" w:fill="8DB3E2"/>
          </w:tcPr>
          <w:p w14:paraId="764DDFD8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CA05C2">
              <w:rPr>
                <w:rFonts w:cs="Arial"/>
                <w:b/>
                <w:sz w:val="20"/>
              </w:rPr>
              <w:t>Yes/ No/ NA</w:t>
            </w:r>
          </w:p>
        </w:tc>
        <w:tc>
          <w:tcPr>
            <w:tcW w:w="2268" w:type="dxa"/>
            <w:shd w:val="clear" w:color="auto" w:fill="8DB3E2"/>
          </w:tcPr>
          <w:p w14:paraId="764DDFD9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CA05C2">
              <w:rPr>
                <w:rFonts w:cs="Arial"/>
                <w:b/>
                <w:sz w:val="20"/>
              </w:rPr>
              <w:t>Remarks</w:t>
            </w:r>
          </w:p>
        </w:tc>
      </w:tr>
      <w:tr w:rsidR="00EF4BAF" w:rsidRPr="00CA05C2" w14:paraId="764DDFE4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DFE0" w14:textId="77777777" w:rsidR="00EF4BAF" w:rsidRPr="00CA05C2" w:rsidRDefault="00EF4BAF" w:rsidP="002F12AE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DFE1" w14:textId="77777777" w:rsidR="00EF4BAF" w:rsidRPr="00CF0E0B" w:rsidRDefault="00EF4BAF" w:rsidP="00AC5AE1">
            <w:r w:rsidRPr="00CF0E0B">
              <w:t>Copyright notice at the top of file.</w:t>
            </w:r>
          </w:p>
        </w:tc>
        <w:tc>
          <w:tcPr>
            <w:tcW w:w="1782" w:type="dxa"/>
            <w:shd w:val="clear" w:color="auto" w:fill="auto"/>
          </w:tcPr>
          <w:p w14:paraId="764DDFE2" w14:textId="28DF48CB" w:rsidR="00EF4BAF" w:rsidRPr="00CA05C2" w:rsidRDefault="00AD55B5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NA</w:t>
            </w:r>
          </w:p>
        </w:tc>
        <w:tc>
          <w:tcPr>
            <w:tcW w:w="2268" w:type="dxa"/>
            <w:shd w:val="clear" w:color="auto" w:fill="auto"/>
          </w:tcPr>
          <w:p w14:paraId="764DDFE3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DFE9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DFE5" w14:textId="77777777" w:rsidR="00EF4BAF" w:rsidRPr="00CA05C2" w:rsidRDefault="00EF4BAF" w:rsidP="002F12AE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DFE6" w14:textId="2D7C8D25" w:rsidR="00EF4BAF" w:rsidRPr="00CF0E0B" w:rsidRDefault="00EF4BAF" w:rsidP="00AC5AE1">
            <w:r w:rsidRPr="00CF0E0B">
              <w:t>I</w:t>
            </w:r>
            <w:r w:rsidR="00096F97">
              <w:t>ncluded</w:t>
            </w:r>
            <w:r w:rsidRPr="00CF0E0B">
              <w:t xml:space="preserve"> only required</w:t>
            </w:r>
            <w:r w:rsidR="00096F97">
              <w:t xml:space="preserve"> files</w:t>
            </w:r>
            <w:r w:rsidRPr="00CF0E0B">
              <w:t>.</w:t>
            </w:r>
          </w:p>
        </w:tc>
        <w:tc>
          <w:tcPr>
            <w:tcW w:w="1782" w:type="dxa"/>
            <w:shd w:val="clear" w:color="auto" w:fill="auto"/>
          </w:tcPr>
          <w:p w14:paraId="764DDFE7" w14:textId="18F85563" w:rsidR="00EF4BAF" w:rsidRPr="00CA05C2" w:rsidRDefault="00AD55B5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DFE8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DFEE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DFEA" w14:textId="77777777" w:rsidR="00EF4BAF" w:rsidRPr="00CA05C2" w:rsidRDefault="00EF4BAF" w:rsidP="002F12AE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DFEB" w14:textId="77777777" w:rsidR="00EF4BAF" w:rsidRPr="00CF0E0B" w:rsidRDefault="00EF4BAF" w:rsidP="00AC5AE1">
            <w:r w:rsidRPr="00CF0E0B">
              <w:t>Order of variable declarations</w:t>
            </w:r>
          </w:p>
        </w:tc>
        <w:tc>
          <w:tcPr>
            <w:tcW w:w="1782" w:type="dxa"/>
            <w:shd w:val="clear" w:color="auto" w:fill="auto"/>
          </w:tcPr>
          <w:p w14:paraId="764DDFEC" w14:textId="09F06EF1" w:rsidR="00EF4BAF" w:rsidRPr="00CA05C2" w:rsidRDefault="00AD55B5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DFED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DFF3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DFEF" w14:textId="77777777" w:rsidR="00EF4BAF" w:rsidRPr="00CA05C2" w:rsidRDefault="00EF4BAF" w:rsidP="002F12AE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DFF0" w14:textId="77777777" w:rsidR="00EF4BAF" w:rsidRPr="00CF0E0B" w:rsidRDefault="00EF4BAF" w:rsidP="00AC5AE1">
            <w:r w:rsidRPr="00CF0E0B">
              <w:t>Order of method declaration</w:t>
            </w:r>
          </w:p>
        </w:tc>
        <w:tc>
          <w:tcPr>
            <w:tcW w:w="1782" w:type="dxa"/>
            <w:shd w:val="clear" w:color="auto" w:fill="auto"/>
          </w:tcPr>
          <w:p w14:paraId="764DDFF1" w14:textId="67DCBAF6" w:rsidR="00EF4BAF" w:rsidRPr="00CA05C2" w:rsidRDefault="00AD55B5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DFF2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DFF8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DFF4" w14:textId="77777777" w:rsidR="00EF4BAF" w:rsidRPr="00CA05C2" w:rsidRDefault="00EF4BAF" w:rsidP="002F12AE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DFF5" w14:textId="0FC17AF3" w:rsidR="00EF4BAF" w:rsidRPr="00CF0E0B" w:rsidRDefault="00EF4BAF" w:rsidP="00AC5AE1">
            <w:r w:rsidRPr="00CF0E0B">
              <w:t xml:space="preserve">Naming convention of </w:t>
            </w:r>
            <w:r w:rsidR="00096F97">
              <w:t>method</w:t>
            </w:r>
            <w:r w:rsidRPr="00CF0E0B">
              <w:t>.</w:t>
            </w:r>
          </w:p>
        </w:tc>
        <w:tc>
          <w:tcPr>
            <w:tcW w:w="1782" w:type="dxa"/>
            <w:shd w:val="clear" w:color="auto" w:fill="auto"/>
          </w:tcPr>
          <w:p w14:paraId="764DDFF6" w14:textId="19FD5E0A" w:rsidR="00EF4BAF" w:rsidRPr="00CA05C2" w:rsidRDefault="00AD55B5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DFF7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E020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E01C" w14:textId="77777777" w:rsidR="00EF4BAF" w:rsidRPr="00CA05C2" w:rsidRDefault="00EF4BAF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E01D" w14:textId="2CDC1782" w:rsidR="00EF4BAF" w:rsidRPr="00CF0E0B" w:rsidRDefault="00EF4BAF" w:rsidP="00AC5AE1">
            <w:r w:rsidRPr="00CF0E0B">
              <w:t>Implementation comment</w:t>
            </w:r>
            <w:r w:rsidR="00760666">
              <w:t>s</w:t>
            </w:r>
            <w:r w:rsidRPr="00CF0E0B">
              <w:t>.</w:t>
            </w:r>
          </w:p>
        </w:tc>
        <w:tc>
          <w:tcPr>
            <w:tcW w:w="1782" w:type="dxa"/>
            <w:shd w:val="clear" w:color="auto" w:fill="auto"/>
          </w:tcPr>
          <w:p w14:paraId="764DE01E" w14:textId="4F6912B4" w:rsidR="00EF4BAF" w:rsidRPr="00CA05C2" w:rsidRDefault="00AD55B5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E01F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E039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E035" w14:textId="77777777" w:rsidR="00EF4BAF" w:rsidRPr="00CA05C2" w:rsidRDefault="00EF4BAF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E036" w14:textId="77777777" w:rsidR="00EF4BAF" w:rsidRPr="00CF0E0B" w:rsidRDefault="00EF4BAF" w:rsidP="00AC5AE1">
            <w:r w:rsidRPr="00CF0E0B">
              <w:t>Use General Coding Conventions wherever applicable</w:t>
            </w:r>
          </w:p>
        </w:tc>
        <w:tc>
          <w:tcPr>
            <w:tcW w:w="1782" w:type="dxa"/>
            <w:shd w:val="clear" w:color="auto" w:fill="auto"/>
          </w:tcPr>
          <w:p w14:paraId="764DE037" w14:textId="15127042" w:rsidR="00EF4BAF" w:rsidRPr="00CA05C2" w:rsidRDefault="00D4320A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E038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E043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E03F" w14:textId="77777777" w:rsidR="00EF4BAF" w:rsidRPr="00CA05C2" w:rsidRDefault="00EF4BAF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E040" w14:textId="77777777" w:rsidR="00EF4BAF" w:rsidRPr="00CF0E0B" w:rsidRDefault="00EF4BAF" w:rsidP="00AC5AE1">
            <w:r w:rsidRPr="00CF0E0B">
              <w:t>Indentation should be maintained</w:t>
            </w:r>
          </w:p>
        </w:tc>
        <w:tc>
          <w:tcPr>
            <w:tcW w:w="1782" w:type="dxa"/>
            <w:shd w:val="clear" w:color="auto" w:fill="auto"/>
          </w:tcPr>
          <w:p w14:paraId="764DE041" w14:textId="5AFFF4B0" w:rsidR="00EF4BAF" w:rsidRPr="00CA05C2" w:rsidRDefault="00567B9C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E042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E048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E044" w14:textId="77777777" w:rsidR="00EF4BAF" w:rsidRPr="00CA05C2" w:rsidRDefault="00EF4BAF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E045" w14:textId="77777777" w:rsidR="00EF4BAF" w:rsidRPr="00CF0E0B" w:rsidRDefault="00EF4BAF" w:rsidP="00AC5AE1">
            <w:r w:rsidRPr="00CF0E0B">
              <w:t>Avoid assigning several variables to the same value in a single statement. It is hard to read.</w:t>
            </w:r>
          </w:p>
        </w:tc>
        <w:tc>
          <w:tcPr>
            <w:tcW w:w="1782" w:type="dxa"/>
            <w:shd w:val="clear" w:color="auto" w:fill="auto"/>
          </w:tcPr>
          <w:p w14:paraId="764DE046" w14:textId="285ADD07" w:rsidR="00EF4BAF" w:rsidRPr="00CA05C2" w:rsidRDefault="00567B9C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E047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E057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E053" w14:textId="77777777" w:rsidR="00EF4BAF" w:rsidRPr="00CA05C2" w:rsidRDefault="00EF4BAF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E054" w14:textId="77777777" w:rsidR="00EF4BAF" w:rsidRPr="00CF0E0B" w:rsidRDefault="00EF4BAF" w:rsidP="00AC5AE1">
            <w:r w:rsidRPr="00CF0E0B">
              <w:t>Any connection obtained should cleared and closed.</w:t>
            </w:r>
          </w:p>
        </w:tc>
        <w:tc>
          <w:tcPr>
            <w:tcW w:w="1782" w:type="dxa"/>
            <w:shd w:val="clear" w:color="auto" w:fill="auto"/>
          </w:tcPr>
          <w:p w14:paraId="764DE055" w14:textId="0F5BD4F8" w:rsidR="00EF4BAF" w:rsidRPr="00CA05C2" w:rsidRDefault="00F5519E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E056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E05C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E058" w14:textId="77777777" w:rsidR="00EF4BAF" w:rsidRPr="00CA05C2" w:rsidRDefault="00EF4BAF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E059" w14:textId="27FCFFD9" w:rsidR="00EF4BAF" w:rsidRPr="00CF0E0B" w:rsidRDefault="00EF4BAF" w:rsidP="00A454D4">
            <w:pPr>
              <w:jc w:val="both"/>
            </w:pPr>
            <w:r w:rsidRPr="00CF0E0B">
              <w:t xml:space="preserve">Miscellaneous checks (including some useful checks like unnecessary </w:t>
            </w:r>
            <w:r w:rsidR="00D4320A">
              <w:t>echo</w:t>
            </w:r>
            <w:r w:rsidRPr="00CF0E0B">
              <w:t xml:space="preserve"> and </w:t>
            </w:r>
            <w:proofErr w:type="spellStart"/>
            <w:r w:rsidRPr="00CF0E0B">
              <w:t>print</w:t>
            </w:r>
            <w:r w:rsidR="00D4320A">
              <w:t>_r</w:t>
            </w:r>
            <w:proofErr w:type="spellEnd"/>
            <w:r w:rsidRPr="00CF0E0B">
              <w:t>)</w:t>
            </w:r>
          </w:p>
        </w:tc>
        <w:tc>
          <w:tcPr>
            <w:tcW w:w="1782" w:type="dxa"/>
            <w:shd w:val="clear" w:color="auto" w:fill="auto"/>
          </w:tcPr>
          <w:p w14:paraId="764DE05A" w14:textId="1DBD1B5D" w:rsidR="00EF4BAF" w:rsidRPr="00CA05C2" w:rsidRDefault="001412D8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E05B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E061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E05D" w14:textId="77777777" w:rsidR="00EF4BAF" w:rsidRPr="00CA05C2" w:rsidRDefault="00EF4BAF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E05E" w14:textId="77777777" w:rsidR="00EF4BAF" w:rsidRPr="00CF0E0B" w:rsidRDefault="00EF4BAF" w:rsidP="00AC5AE1">
            <w:r w:rsidRPr="00CF0E0B">
              <w:t>Unused local variables</w:t>
            </w:r>
          </w:p>
        </w:tc>
        <w:tc>
          <w:tcPr>
            <w:tcW w:w="1782" w:type="dxa"/>
            <w:shd w:val="clear" w:color="auto" w:fill="auto"/>
          </w:tcPr>
          <w:p w14:paraId="764DE05F" w14:textId="3817CEEA" w:rsidR="00EF4BAF" w:rsidRPr="00CA05C2" w:rsidRDefault="004A61D3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E060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E06B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E067" w14:textId="77777777" w:rsidR="00EF4BAF" w:rsidRPr="00CA05C2" w:rsidRDefault="00EF4BAF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E068" w14:textId="77777777" w:rsidR="00EF4BAF" w:rsidRPr="00CF0E0B" w:rsidRDefault="00EF4BAF" w:rsidP="00AC5AE1">
            <w:r w:rsidRPr="00CF0E0B">
              <w:t>Empty if statements</w:t>
            </w:r>
          </w:p>
        </w:tc>
        <w:tc>
          <w:tcPr>
            <w:tcW w:w="1782" w:type="dxa"/>
            <w:shd w:val="clear" w:color="auto" w:fill="auto"/>
          </w:tcPr>
          <w:p w14:paraId="764DE069" w14:textId="6934A9B3" w:rsidR="00EF4BAF" w:rsidRPr="00CA05C2" w:rsidRDefault="004A61D3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E06A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EF4BAF" w:rsidRPr="00CA05C2" w14:paraId="764DE070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764DE06C" w14:textId="77777777" w:rsidR="00EF4BAF" w:rsidRPr="00CA05C2" w:rsidRDefault="00EF4BAF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64DE06D" w14:textId="77777777" w:rsidR="00EF4BAF" w:rsidRPr="00CF0E0B" w:rsidRDefault="00EF4BAF" w:rsidP="00AC5AE1">
            <w:r w:rsidRPr="00CF0E0B">
              <w:t>Unused parameters</w:t>
            </w:r>
          </w:p>
        </w:tc>
        <w:tc>
          <w:tcPr>
            <w:tcW w:w="1782" w:type="dxa"/>
            <w:shd w:val="clear" w:color="auto" w:fill="auto"/>
          </w:tcPr>
          <w:p w14:paraId="764DE06E" w14:textId="37155864" w:rsidR="00EF4BAF" w:rsidRPr="00CA05C2" w:rsidRDefault="004A61D3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64DE06F" w14:textId="77777777" w:rsidR="00EF4BAF" w:rsidRPr="00CA05C2" w:rsidRDefault="00EF4BAF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2644A2" w:rsidRPr="00CA05C2" w14:paraId="5A818981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4634BFED" w14:textId="77777777" w:rsidR="002644A2" w:rsidRPr="00CA05C2" w:rsidRDefault="002644A2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0B3CA4D" w14:textId="5F8F1B44" w:rsidR="002644A2" w:rsidRPr="00CF0E0B" w:rsidRDefault="002644A2" w:rsidP="00AC5AE1">
            <w:r>
              <w:t>Maintaining session variables</w:t>
            </w:r>
          </w:p>
        </w:tc>
        <w:tc>
          <w:tcPr>
            <w:tcW w:w="1782" w:type="dxa"/>
            <w:shd w:val="clear" w:color="auto" w:fill="auto"/>
          </w:tcPr>
          <w:p w14:paraId="3C64D8B2" w14:textId="256C15D7" w:rsidR="002644A2" w:rsidRDefault="002644A2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03D9EDB9" w14:textId="77777777" w:rsidR="002644A2" w:rsidRPr="00CA05C2" w:rsidRDefault="002644A2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9C6F16" w:rsidRPr="00CA05C2" w14:paraId="7A943A93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6DBFD2E6" w14:textId="77777777" w:rsidR="009C6F16" w:rsidRPr="00CA05C2" w:rsidRDefault="009C6F16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730AC068" w14:textId="33A8F87A" w:rsidR="009C6F16" w:rsidRDefault="009C6F16" w:rsidP="009C6F16">
            <w:pPr>
              <w:tabs>
                <w:tab w:val="left" w:pos="1070"/>
              </w:tabs>
            </w:pPr>
            <w:r>
              <w:t>Proper usage of control structures</w:t>
            </w:r>
            <w:r>
              <w:tab/>
            </w:r>
            <w:r>
              <w:tab/>
            </w:r>
          </w:p>
        </w:tc>
        <w:tc>
          <w:tcPr>
            <w:tcW w:w="1782" w:type="dxa"/>
            <w:shd w:val="clear" w:color="auto" w:fill="auto"/>
          </w:tcPr>
          <w:p w14:paraId="7E84438C" w14:textId="55479A58" w:rsidR="009C6F16" w:rsidRDefault="009C6F16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3320561C" w14:textId="77777777" w:rsidR="009C6F16" w:rsidRPr="00CA05C2" w:rsidRDefault="009C6F16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9C6F16" w:rsidRPr="00CA05C2" w14:paraId="700D5A73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0B4B1B00" w14:textId="77777777" w:rsidR="009C6F16" w:rsidRPr="00CA05C2" w:rsidRDefault="009C6F16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5B578F36" w14:textId="429CBB9F" w:rsidR="009C6F16" w:rsidRDefault="009C6F16" w:rsidP="009C6F16">
            <w:pPr>
              <w:tabs>
                <w:tab w:val="left" w:pos="1070"/>
              </w:tabs>
            </w:pPr>
            <w:r>
              <w:t>PHP code tags to delimit PHP code</w:t>
            </w:r>
          </w:p>
        </w:tc>
        <w:tc>
          <w:tcPr>
            <w:tcW w:w="1782" w:type="dxa"/>
            <w:shd w:val="clear" w:color="auto" w:fill="auto"/>
          </w:tcPr>
          <w:p w14:paraId="491DFE02" w14:textId="7F8C46A3" w:rsidR="009C6F16" w:rsidRDefault="009C6F16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1EA66214" w14:textId="77777777" w:rsidR="009C6F16" w:rsidRPr="00CA05C2" w:rsidRDefault="009C6F16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9C6F16" w:rsidRPr="00CA05C2" w14:paraId="6FC6A43A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1491A1E0" w14:textId="77777777" w:rsidR="009C6F16" w:rsidRPr="00CA05C2" w:rsidRDefault="009C6F16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31FBBBB5" w14:textId="27CB3C9D" w:rsidR="009C6F16" w:rsidRDefault="00A518C5" w:rsidP="009C6F16">
            <w:pPr>
              <w:tabs>
                <w:tab w:val="left" w:pos="1070"/>
              </w:tabs>
            </w:pPr>
            <w:r>
              <w:t>One statement per line</w:t>
            </w:r>
          </w:p>
        </w:tc>
        <w:tc>
          <w:tcPr>
            <w:tcW w:w="1782" w:type="dxa"/>
            <w:shd w:val="clear" w:color="auto" w:fill="auto"/>
          </w:tcPr>
          <w:p w14:paraId="215CE479" w14:textId="14D73EF1" w:rsidR="009C6F16" w:rsidRDefault="00A518C5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03B5C802" w14:textId="77777777" w:rsidR="009C6F16" w:rsidRPr="00CA05C2" w:rsidRDefault="009C6F16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317A12" w:rsidRPr="00CA05C2" w14:paraId="7FB32D71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60DBD1DA" w14:textId="77777777" w:rsidR="00317A12" w:rsidRPr="00CA05C2" w:rsidRDefault="00317A12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6C0E8045" w14:textId="64BEA187" w:rsidR="00317A12" w:rsidRDefault="00317A12" w:rsidP="009C6F16">
            <w:pPr>
              <w:tabs>
                <w:tab w:val="left" w:pos="1070"/>
              </w:tabs>
            </w:pPr>
            <w:r>
              <w:t>Following PHP variable declaration rules</w:t>
            </w:r>
          </w:p>
        </w:tc>
        <w:tc>
          <w:tcPr>
            <w:tcW w:w="1782" w:type="dxa"/>
            <w:shd w:val="clear" w:color="auto" w:fill="auto"/>
          </w:tcPr>
          <w:p w14:paraId="035BC7D6" w14:textId="21914057" w:rsidR="00317A12" w:rsidRDefault="00317A12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730E1E74" w14:textId="77777777" w:rsidR="00317A12" w:rsidRPr="00CA05C2" w:rsidRDefault="00317A12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  <w:tr w:rsidR="00317A12" w:rsidRPr="00CA05C2" w14:paraId="67758F2C" w14:textId="77777777" w:rsidTr="00EA0DFA">
        <w:trPr>
          <w:trHeight w:val="350"/>
        </w:trPr>
        <w:tc>
          <w:tcPr>
            <w:tcW w:w="1301" w:type="dxa"/>
            <w:shd w:val="clear" w:color="auto" w:fill="auto"/>
          </w:tcPr>
          <w:p w14:paraId="524633B1" w14:textId="77777777" w:rsidR="00317A12" w:rsidRPr="00CA05C2" w:rsidRDefault="00317A12" w:rsidP="00956CC5">
            <w:pPr>
              <w:pStyle w:val="BodyText"/>
              <w:numPr>
                <w:ilvl w:val="0"/>
                <w:numId w:val="47"/>
              </w:numPr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359" w:type="dxa"/>
            <w:gridSpan w:val="3"/>
            <w:shd w:val="clear" w:color="auto" w:fill="auto"/>
          </w:tcPr>
          <w:p w14:paraId="6A39FEBD" w14:textId="17551B40" w:rsidR="00317A12" w:rsidRDefault="00317A12" w:rsidP="009C6F16">
            <w:pPr>
              <w:tabs>
                <w:tab w:val="left" w:pos="1070"/>
              </w:tabs>
            </w:pPr>
            <w:r>
              <w:t>PHP naming conventions</w:t>
            </w:r>
          </w:p>
        </w:tc>
        <w:tc>
          <w:tcPr>
            <w:tcW w:w="1782" w:type="dxa"/>
            <w:shd w:val="clear" w:color="auto" w:fill="auto"/>
          </w:tcPr>
          <w:p w14:paraId="4DEE9903" w14:textId="0194E5B3" w:rsidR="00317A12" w:rsidRDefault="00317A12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2268" w:type="dxa"/>
            <w:shd w:val="clear" w:color="auto" w:fill="auto"/>
          </w:tcPr>
          <w:p w14:paraId="5570E7B3" w14:textId="77777777" w:rsidR="00317A12" w:rsidRPr="00CA05C2" w:rsidRDefault="00317A12" w:rsidP="00AC5AE1">
            <w:pPr>
              <w:pStyle w:val="BodyText"/>
              <w:spacing w:line="360" w:lineRule="auto"/>
              <w:jc w:val="center"/>
              <w:rPr>
                <w:rFonts w:cs="Arial"/>
                <w:b/>
                <w:sz w:val="20"/>
              </w:rPr>
            </w:pPr>
          </w:p>
        </w:tc>
      </w:tr>
    </w:tbl>
    <w:p w14:paraId="764DE07B" w14:textId="77777777" w:rsidR="00EF4BAF" w:rsidRDefault="00EF4BAF" w:rsidP="00CF0E0B">
      <w:pPr>
        <w:pStyle w:val="Heading1"/>
      </w:pPr>
    </w:p>
    <w:p w14:paraId="764DE07C" w14:textId="77777777" w:rsidR="00EF4BAF" w:rsidRDefault="00EF4BAF" w:rsidP="00CF0E0B">
      <w:pPr>
        <w:pStyle w:val="Heading1"/>
      </w:pPr>
    </w:p>
    <w:p w14:paraId="764DE07D" w14:textId="77777777" w:rsidR="009B4C78" w:rsidRPr="00956CC5" w:rsidRDefault="00CF4DA1" w:rsidP="00956CC5">
      <w:pPr>
        <w:spacing w:line="360" w:lineRule="auto"/>
      </w:pPr>
      <w:r>
        <w:rPr>
          <w:rStyle w:val="Heading1Char"/>
          <w:sz w:val="20"/>
          <w:szCs w:val="20"/>
        </w:rPr>
        <w:tab/>
      </w:r>
      <w:r w:rsidR="0003505A" w:rsidRPr="00956CC5">
        <w:rPr>
          <w:rStyle w:val="Heading1Char"/>
          <w:sz w:val="20"/>
          <w:szCs w:val="20"/>
        </w:rPr>
        <w:t xml:space="preserve">2.0 </w:t>
      </w:r>
      <w:r w:rsidR="009B4C78" w:rsidRPr="00956CC5">
        <w:rPr>
          <w:rStyle w:val="Heading1Char"/>
          <w:sz w:val="20"/>
          <w:szCs w:val="20"/>
        </w:rPr>
        <w:t>Programming Mistakes</w:t>
      </w:r>
      <w:r w:rsidR="009B4C78" w:rsidRPr="00956CC5">
        <w:t>:</w:t>
      </w:r>
    </w:p>
    <w:p w14:paraId="764DE07E" w14:textId="17FF3FC7" w:rsidR="009B4C78" w:rsidRPr="00956CC5" w:rsidRDefault="009B4C78" w:rsidP="00B24D2B">
      <w:pPr>
        <w:numPr>
          <w:ilvl w:val="0"/>
          <w:numId w:val="46"/>
        </w:numPr>
        <w:spacing w:line="360" w:lineRule="auto"/>
        <w:jc w:val="both"/>
      </w:pPr>
      <w:r w:rsidRPr="00956CC5">
        <w:t xml:space="preserve">Performing operation on null objects. </w:t>
      </w:r>
    </w:p>
    <w:p w14:paraId="764DE07F" w14:textId="04B8BF19" w:rsidR="009B4C78" w:rsidRPr="00956CC5" w:rsidRDefault="009B4C78" w:rsidP="00B24D2B">
      <w:pPr>
        <w:numPr>
          <w:ilvl w:val="0"/>
          <w:numId w:val="46"/>
        </w:numPr>
        <w:spacing w:line="360" w:lineRule="auto"/>
        <w:jc w:val="both"/>
      </w:pPr>
      <w:r w:rsidRPr="00956CC5">
        <w:t>Not closing statement and connection.</w:t>
      </w:r>
    </w:p>
    <w:p w14:paraId="764DE082" w14:textId="7E54ED6D" w:rsidR="009B4C78" w:rsidRPr="00956CC5" w:rsidRDefault="009B4C78" w:rsidP="00B24D2B">
      <w:pPr>
        <w:numPr>
          <w:ilvl w:val="0"/>
          <w:numId w:val="46"/>
        </w:numPr>
        <w:spacing w:line="360" w:lineRule="auto"/>
        <w:jc w:val="both"/>
      </w:pPr>
      <w:r w:rsidRPr="00956CC5">
        <w:t>Not assigning variables to null while declaring</w:t>
      </w:r>
    </w:p>
    <w:p w14:paraId="764DE083" w14:textId="77777777" w:rsidR="009B4C78" w:rsidRPr="00956CC5" w:rsidRDefault="009B4C78" w:rsidP="00B24D2B">
      <w:pPr>
        <w:numPr>
          <w:ilvl w:val="0"/>
          <w:numId w:val="46"/>
        </w:numPr>
        <w:spacing w:line="360" w:lineRule="auto"/>
        <w:jc w:val="both"/>
      </w:pPr>
      <w:r w:rsidRPr="00956CC5">
        <w:t>Declaring variables in loops</w:t>
      </w:r>
    </w:p>
    <w:p w14:paraId="764DE085" w14:textId="648ADFE2" w:rsidR="009B4C78" w:rsidRPr="00956CC5" w:rsidRDefault="009B4C78" w:rsidP="003B1966">
      <w:pPr>
        <w:numPr>
          <w:ilvl w:val="0"/>
          <w:numId w:val="46"/>
        </w:numPr>
        <w:spacing w:line="360" w:lineRule="auto"/>
        <w:jc w:val="both"/>
      </w:pPr>
      <w:r w:rsidRPr="00956CC5">
        <w:t>Lack of knowledge on Indentation</w:t>
      </w:r>
    </w:p>
    <w:p w14:paraId="764DE086" w14:textId="1C187940" w:rsidR="009B4C78" w:rsidRPr="00956CC5" w:rsidRDefault="009B4C78" w:rsidP="00B24D2B">
      <w:pPr>
        <w:numPr>
          <w:ilvl w:val="0"/>
          <w:numId w:val="46"/>
        </w:numPr>
        <w:spacing w:line="360" w:lineRule="auto"/>
        <w:jc w:val="both"/>
      </w:pPr>
      <w:r w:rsidRPr="00956CC5">
        <w:t>I</w:t>
      </w:r>
      <w:r w:rsidR="003B1966">
        <w:t>ncluding</w:t>
      </w:r>
      <w:r w:rsidRPr="00956CC5">
        <w:t xml:space="preserve"> unnecessary </w:t>
      </w:r>
      <w:r w:rsidR="003B1966">
        <w:t>files</w:t>
      </w:r>
      <w:r w:rsidRPr="00956CC5">
        <w:t>.</w:t>
      </w:r>
    </w:p>
    <w:p w14:paraId="764DE087" w14:textId="77777777" w:rsidR="009B4C78" w:rsidRPr="00956CC5" w:rsidRDefault="009B4C78" w:rsidP="00B24D2B">
      <w:pPr>
        <w:numPr>
          <w:ilvl w:val="0"/>
          <w:numId w:val="46"/>
        </w:numPr>
        <w:spacing w:line="360" w:lineRule="auto"/>
        <w:jc w:val="both"/>
      </w:pPr>
      <w:r w:rsidRPr="00956CC5">
        <w:t>Unnecessary declaration of some local variables which are not being used</w:t>
      </w:r>
    </w:p>
    <w:p w14:paraId="764DE08B" w14:textId="77777777" w:rsidR="009B4C78" w:rsidRPr="00956CC5" w:rsidRDefault="009B4C78" w:rsidP="00B24D2B">
      <w:pPr>
        <w:numPr>
          <w:ilvl w:val="0"/>
          <w:numId w:val="46"/>
        </w:numPr>
        <w:spacing w:line="360" w:lineRule="auto"/>
        <w:jc w:val="both"/>
      </w:pPr>
      <w:r w:rsidRPr="00956CC5">
        <w:lastRenderedPageBreak/>
        <w:t>Breaking of statements is not as per the conventions (Line size should not exceed 120)</w:t>
      </w:r>
    </w:p>
    <w:p w14:paraId="764DE08E" w14:textId="77777777" w:rsidR="009B4C78" w:rsidRPr="00956CC5" w:rsidRDefault="009B4C78" w:rsidP="00B24D2B">
      <w:pPr>
        <w:numPr>
          <w:ilvl w:val="0"/>
          <w:numId w:val="46"/>
        </w:numPr>
        <w:spacing w:line="360" w:lineRule="auto"/>
        <w:jc w:val="both"/>
      </w:pPr>
      <w:r w:rsidRPr="00956CC5">
        <w:t>Usage of variables before initialization</w:t>
      </w:r>
    </w:p>
    <w:p w14:paraId="764DE090" w14:textId="77777777" w:rsidR="009B4C78" w:rsidRPr="00956CC5" w:rsidRDefault="009B4C78" w:rsidP="00B24D2B">
      <w:pPr>
        <w:numPr>
          <w:ilvl w:val="0"/>
          <w:numId w:val="46"/>
        </w:numPr>
        <w:spacing w:line="360" w:lineRule="auto"/>
        <w:jc w:val="both"/>
      </w:pPr>
      <w:r w:rsidRPr="00956CC5">
        <w:t>Misplacing of operators</w:t>
      </w:r>
    </w:p>
    <w:p w14:paraId="764DE09C" w14:textId="77777777" w:rsidR="009B4C78" w:rsidRPr="00956CC5" w:rsidRDefault="009B4C78" w:rsidP="00B24D2B">
      <w:pPr>
        <w:numPr>
          <w:ilvl w:val="0"/>
          <w:numId w:val="46"/>
        </w:numPr>
        <w:spacing w:line="360" w:lineRule="auto"/>
        <w:jc w:val="both"/>
      </w:pPr>
      <w:r w:rsidRPr="00956CC5">
        <w:t>Use of hard-coded file paths and URL’s</w:t>
      </w:r>
    </w:p>
    <w:p w14:paraId="764DE0A3" w14:textId="17AFE335" w:rsidR="000C04BD" w:rsidRDefault="009B4C78" w:rsidP="00C5221C">
      <w:pPr>
        <w:numPr>
          <w:ilvl w:val="0"/>
          <w:numId w:val="46"/>
        </w:numPr>
        <w:spacing w:line="360" w:lineRule="auto"/>
        <w:jc w:val="both"/>
      </w:pPr>
      <w:r w:rsidRPr="00956CC5">
        <w:t>Usage of hardcode text sizes which effect GUI across the platforms</w:t>
      </w:r>
    </w:p>
    <w:p w14:paraId="51AC27F1" w14:textId="1990FF43" w:rsidR="00C5221C" w:rsidRDefault="00C5221C" w:rsidP="00C5221C">
      <w:pPr>
        <w:numPr>
          <w:ilvl w:val="0"/>
          <w:numId w:val="46"/>
        </w:numPr>
        <w:spacing w:line="360" w:lineRule="auto"/>
        <w:jc w:val="both"/>
      </w:pPr>
      <w:r>
        <w:t>Leaving dangling array references after foreach loops</w:t>
      </w:r>
    </w:p>
    <w:p w14:paraId="6A9D7126" w14:textId="4A853A7A" w:rsidR="00C5221C" w:rsidRDefault="00C5221C" w:rsidP="00C5221C">
      <w:pPr>
        <w:numPr>
          <w:ilvl w:val="0"/>
          <w:numId w:val="46"/>
        </w:numPr>
        <w:spacing w:line="360" w:lineRule="auto"/>
        <w:jc w:val="both"/>
      </w:pPr>
      <w:r>
        <w:t>Performing queries in a loop</w:t>
      </w:r>
      <w:r w:rsidR="000E2F87">
        <w:t xml:space="preserve"> such that each iteration of the loop would result in a separate query to the database.</w:t>
      </w:r>
    </w:p>
    <w:p w14:paraId="75E335D1" w14:textId="5B3F2AEB" w:rsidR="00C5221C" w:rsidRDefault="000E2F87" w:rsidP="00C5221C">
      <w:pPr>
        <w:numPr>
          <w:ilvl w:val="0"/>
          <w:numId w:val="46"/>
        </w:numPr>
        <w:spacing w:line="360" w:lineRule="auto"/>
        <w:jc w:val="both"/>
      </w:pPr>
      <w:r>
        <w:t>Inefficient memory usage while fetching records by running single query for each row to fetch, such approach leads to ‘out of memory’ condition.</w:t>
      </w:r>
    </w:p>
    <w:p w14:paraId="406A090C" w14:textId="64326BF9" w:rsidR="000E2F87" w:rsidRDefault="000E2F87" w:rsidP="00C5221C">
      <w:pPr>
        <w:numPr>
          <w:ilvl w:val="0"/>
          <w:numId w:val="46"/>
        </w:numPr>
        <w:spacing w:line="360" w:lineRule="auto"/>
        <w:jc w:val="both"/>
      </w:pPr>
      <w:r>
        <w:t>Assuming $_POST will always contain your POST data</w:t>
      </w:r>
    </w:p>
    <w:p w14:paraId="7D651F65" w14:textId="11BC78C2" w:rsidR="0091642D" w:rsidRDefault="0091642D" w:rsidP="00C5221C">
      <w:pPr>
        <w:numPr>
          <w:ilvl w:val="0"/>
          <w:numId w:val="46"/>
        </w:numPr>
        <w:spacing w:line="360" w:lineRule="auto"/>
        <w:jc w:val="both"/>
      </w:pPr>
      <w:r>
        <w:t xml:space="preserve">Thinking PHP supports a </w:t>
      </w:r>
      <w:r w:rsidR="002644A2">
        <w:t xml:space="preserve">single </w:t>
      </w:r>
      <w:r>
        <w:t>character data type</w:t>
      </w:r>
    </w:p>
    <w:p w14:paraId="261B8995" w14:textId="0CDB1A50" w:rsidR="0091642D" w:rsidRDefault="0091642D" w:rsidP="00C5221C">
      <w:pPr>
        <w:numPr>
          <w:ilvl w:val="0"/>
          <w:numId w:val="46"/>
        </w:numPr>
        <w:spacing w:line="360" w:lineRule="auto"/>
        <w:jc w:val="both"/>
      </w:pPr>
      <w:r>
        <w:t xml:space="preserve">Misusing </w:t>
      </w:r>
      <w:proofErr w:type="gramStart"/>
      <w:r>
        <w:t>empty(</w:t>
      </w:r>
      <w:proofErr w:type="gramEnd"/>
      <w:r>
        <w:t>) for Boolean checks</w:t>
      </w:r>
    </w:p>
    <w:p w14:paraId="4C8D2C81" w14:textId="1BAE1D7A" w:rsidR="0091642D" w:rsidRDefault="0091642D" w:rsidP="00C5221C">
      <w:pPr>
        <w:numPr>
          <w:ilvl w:val="0"/>
          <w:numId w:val="46"/>
        </w:numPr>
        <w:spacing w:line="360" w:lineRule="auto"/>
        <w:jc w:val="both"/>
      </w:pPr>
      <w:r>
        <w:t>Not using E_ALL Reporting for error reporting</w:t>
      </w:r>
    </w:p>
    <w:p w14:paraId="5D5C0F94" w14:textId="32974B6B" w:rsidR="0091642D" w:rsidRDefault="0091642D" w:rsidP="002644A2">
      <w:pPr>
        <w:numPr>
          <w:ilvl w:val="0"/>
          <w:numId w:val="46"/>
        </w:numPr>
        <w:spacing w:line="360" w:lineRule="auto"/>
        <w:jc w:val="both"/>
      </w:pPr>
      <w:r>
        <w:t>Not sanitizing the data before it enters any sort of storage, like database.</w:t>
      </w:r>
    </w:p>
    <w:p w14:paraId="71351592" w14:textId="14753BE9" w:rsidR="009C6F16" w:rsidRDefault="009C6F16" w:rsidP="002644A2">
      <w:pPr>
        <w:numPr>
          <w:ilvl w:val="0"/>
          <w:numId w:val="46"/>
        </w:numPr>
        <w:spacing w:line="360" w:lineRule="auto"/>
        <w:jc w:val="both"/>
      </w:pPr>
      <w:r>
        <w:t xml:space="preserve">Usage of PHP code tags shorthand </w:t>
      </w:r>
      <w:r w:rsidR="00317A12">
        <w:t>that is ‘</w:t>
      </w:r>
      <w:r>
        <w:t>&lt;??&gt;</w:t>
      </w:r>
      <w:r w:rsidR="00317A12">
        <w:t>’</w:t>
      </w:r>
      <w:r>
        <w:t xml:space="preserve"> instead of </w:t>
      </w:r>
      <w:r w:rsidR="00317A12">
        <w:t>‘</w:t>
      </w:r>
      <w:r>
        <w:t>&lt;?</w:t>
      </w:r>
      <w:proofErr w:type="spellStart"/>
      <w:r>
        <w:t>php</w:t>
      </w:r>
      <w:proofErr w:type="spellEnd"/>
      <w:r>
        <w:t>?&gt;</w:t>
      </w:r>
      <w:r w:rsidR="00317A12">
        <w:t>’</w:t>
      </w:r>
    </w:p>
    <w:p w14:paraId="2B37F211" w14:textId="77777777" w:rsidR="009C6F16" w:rsidRPr="00956CC5" w:rsidRDefault="009C6F16" w:rsidP="009C6F16">
      <w:pPr>
        <w:spacing w:line="360" w:lineRule="auto"/>
        <w:ind w:left="720" w:firstLine="0"/>
        <w:jc w:val="both"/>
      </w:pPr>
    </w:p>
    <w:sectPr w:rsidR="009C6F16" w:rsidRPr="00956CC5" w:rsidSect="006C0F5D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AD44" w14:textId="77777777" w:rsidR="00AB312F" w:rsidRDefault="00AB312F" w:rsidP="00CF0E0B">
      <w:r>
        <w:separator/>
      </w:r>
    </w:p>
    <w:p w14:paraId="6C70E111" w14:textId="77777777" w:rsidR="00AB312F" w:rsidRDefault="00AB312F" w:rsidP="00CF0E0B"/>
    <w:p w14:paraId="41774170" w14:textId="77777777" w:rsidR="00AB312F" w:rsidRDefault="00AB312F" w:rsidP="00CF0E0B"/>
    <w:p w14:paraId="17162DB2" w14:textId="77777777" w:rsidR="00AB312F" w:rsidRDefault="00AB312F" w:rsidP="00CF0E0B"/>
    <w:p w14:paraId="48E3CE7F" w14:textId="77777777" w:rsidR="00AB312F" w:rsidRDefault="00AB312F" w:rsidP="00CF0E0B"/>
    <w:p w14:paraId="6675A6E4" w14:textId="77777777" w:rsidR="00AB312F" w:rsidRDefault="00AB312F" w:rsidP="00CF0E0B"/>
    <w:p w14:paraId="4A9060FA" w14:textId="77777777" w:rsidR="00AB312F" w:rsidRDefault="00AB312F" w:rsidP="00CF0E0B"/>
    <w:p w14:paraId="1FE54318" w14:textId="77777777" w:rsidR="00AB312F" w:rsidRDefault="00AB312F" w:rsidP="00CF0E0B"/>
    <w:p w14:paraId="394BB541" w14:textId="77777777" w:rsidR="00AB312F" w:rsidRDefault="00AB312F" w:rsidP="00CF0E0B"/>
    <w:p w14:paraId="287547AC" w14:textId="77777777" w:rsidR="00AB312F" w:rsidRDefault="00AB312F" w:rsidP="00CF0E0B"/>
    <w:p w14:paraId="364B48C8" w14:textId="77777777" w:rsidR="00AB312F" w:rsidRDefault="00AB312F" w:rsidP="00CF0E0B"/>
    <w:p w14:paraId="0133FC73" w14:textId="77777777" w:rsidR="00AB312F" w:rsidRDefault="00AB312F" w:rsidP="00CF0E0B"/>
    <w:p w14:paraId="42686872" w14:textId="77777777" w:rsidR="00AB312F" w:rsidRDefault="00AB312F"/>
  </w:endnote>
  <w:endnote w:type="continuationSeparator" w:id="0">
    <w:p w14:paraId="385188D1" w14:textId="77777777" w:rsidR="00AB312F" w:rsidRDefault="00AB312F" w:rsidP="00CF0E0B">
      <w:r>
        <w:continuationSeparator/>
      </w:r>
    </w:p>
    <w:p w14:paraId="2AFA9531" w14:textId="77777777" w:rsidR="00AB312F" w:rsidRDefault="00AB312F" w:rsidP="00CF0E0B"/>
    <w:p w14:paraId="6A3A356A" w14:textId="77777777" w:rsidR="00AB312F" w:rsidRDefault="00AB312F" w:rsidP="00CF0E0B"/>
    <w:p w14:paraId="562021B0" w14:textId="77777777" w:rsidR="00AB312F" w:rsidRDefault="00AB312F" w:rsidP="00CF0E0B"/>
    <w:p w14:paraId="29B93248" w14:textId="77777777" w:rsidR="00AB312F" w:rsidRDefault="00AB312F" w:rsidP="00CF0E0B"/>
    <w:p w14:paraId="40CAC9BA" w14:textId="77777777" w:rsidR="00AB312F" w:rsidRDefault="00AB312F" w:rsidP="00CF0E0B"/>
    <w:p w14:paraId="3EA9A8AE" w14:textId="77777777" w:rsidR="00AB312F" w:rsidRDefault="00AB312F" w:rsidP="00CF0E0B"/>
    <w:p w14:paraId="0DB8F953" w14:textId="77777777" w:rsidR="00AB312F" w:rsidRDefault="00AB312F" w:rsidP="00CF0E0B"/>
    <w:p w14:paraId="0C419E07" w14:textId="77777777" w:rsidR="00AB312F" w:rsidRDefault="00AB312F" w:rsidP="00CF0E0B"/>
    <w:p w14:paraId="4C5820D9" w14:textId="77777777" w:rsidR="00AB312F" w:rsidRDefault="00AB312F" w:rsidP="00CF0E0B"/>
    <w:p w14:paraId="6BF10869" w14:textId="77777777" w:rsidR="00AB312F" w:rsidRDefault="00AB312F" w:rsidP="00CF0E0B"/>
    <w:p w14:paraId="18DC8D59" w14:textId="77777777" w:rsidR="00AB312F" w:rsidRDefault="00AB312F" w:rsidP="00CF0E0B"/>
    <w:p w14:paraId="602743B5" w14:textId="77777777" w:rsidR="00AB312F" w:rsidRDefault="00AB3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E0F8" w14:textId="77777777" w:rsidR="00197F3D" w:rsidRDefault="000F59DB" w:rsidP="00CF0E0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197F3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DE0F9" w14:textId="77777777" w:rsidR="00197F3D" w:rsidRDefault="00197F3D" w:rsidP="00CF0E0B">
    <w:pPr>
      <w:pStyle w:val="Footer"/>
    </w:pPr>
  </w:p>
  <w:p w14:paraId="764DE0FA" w14:textId="77777777" w:rsidR="00ED0D47" w:rsidRDefault="00ED0D47" w:rsidP="00CF0E0B"/>
  <w:p w14:paraId="764DE0FB" w14:textId="77777777" w:rsidR="00ED0D47" w:rsidRDefault="00ED0D47" w:rsidP="00CF0E0B"/>
  <w:p w14:paraId="764DE0FC" w14:textId="77777777" w:rsidR="00ED0D47" w:rsidRDefault="00ED0D47" w:rsidP="00CF0E0B"/>
  <w:p w14:paraId="764DE0FD" w14:textId="77777777" w:rsidR="00ED0D47" w:rsidRDefault="00ED0D47" w:rsidP="00CF0E0B"/>
  <w:p w14:paraId="764DE0FE" w14:textId="77777777" w:rsidR="00ED0D47" w:rsidRDefault="00ED0D47" w:rsidP="00CF0E0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2" w:type="dxa"/>
      <w:jc w:val="center"/>
      <w:tblLayout w:type="fixed"/>
      <w:tblLook w:val="00A0" w:firstRow="1" w:lastRow="0" w:firstColumn="1" w:lastColumn="0" w:noHBand="0" w:noVBand="0"/>
    </w:tblPr>
    <w:tblGrid>
      <w:gridCol w:w="6588"/>
      <w:gridCol w:w="2894"/>
    </w:tblGrid>
    <w:tr w:rsidR="00F1739E" w:rsidRPr="00000550" w14:paraId="764DE101" w14:textId="77777777">
      <w:trPr>
        <w:cantSplit/>
        <w:trHeight w:val="360"/>
        <w:jc w:val="center"/>
      </w:trPr>
      <w:tc>
        <w:tcPr>
          <w:tcW w:w="4917" w:type="dxa"/>
          <w:vAlign w:val="bottom"/>
        </w:tcPr>
        <w:p w14:paraId="764DE0FF" w14:textId="77777777" w:rsidR="00F1739E" w:rsidRPr="00000550" w:rsidRDefault="003E0120" w:rsidP="000D4FC4">
          <w:pPr>
            <w:spacing w:before="240"/>
            <w:rPr>
              <w:b/>
              <w:position w:val="-12"/>
            </w:rPr>
          </w:pPr>
          <w:r>
            <w:rPr>
              <w:b/>
            </w:rPr>
            <w:t xml:space="preserve">                           </w:t>
          </w:r>
          <w:r w:rsidR="009025AA">
            <w:rPr>
              <w:b/>
            </w:rPr>
            <w:t xml:space="preserve">                      Yash </w:t>
          </w:r>
          <w:r w:rsidR="00F1739E" w:rsidRPr="00000550">
            <w:rPr>
              <w:b/>
            </w:rPr>
            <w:t>Confidential</w:t>
          </w:r>
          <w:r w:rsidR="00F1739E">
            <w:rPr>
              <w:b/>
            </w:rPr>
            <w:t xml:space="preserve">      </w:t>
          </w:r>
          <w:r w:rsidR="000906E2" w:rsidRPr="000906E2">
            <w:rPr>
              <w:b/>
            </w:rPr>
            <w:t xml:space="preserve">     </w:t>
          </w:r>
        </w:p>
      </w:tc>
      <w:tc>
        <w:tcPr>
          <w:tcW w:w="2160" w:type="dxa"/>
          <w:vAlign w:val="bottom"/>
        </w:tcPr>
        <w:p w14:paraId="764DE100" w14:textId="04E00EF1" w:rsidR="00F1739E" w:rsidRPr="00832CF4" w:rsidRDefault="00F1739E" w:rsidP="00B82C64">
          <w:r>
            <w:rPr>
              <w:b/>
            </w:rPr>
            <w:t xml:space="preserve">             </w:t>
          </w:r>
          <w:r w:rsidR="009025AA">
            <w:rPr>
              <w:b/>
            </w:rPr>
            <w:t xml:space="preserve">      </w:t>
          </w:r>
          <w:r>
            <w:rPr>
              <w:b/>
            </w:rPr>
            <w:t xml:space="preserve"> </w:t>
          </w:r>
          <w:r w:rsidRPr="00832CF4">
            <w:rPr>
              <w:b/>
            </w:rPr>
            <w:t xml:space="preserve">Page </w:t>
          </w:r>
          <w:r w:rsidR="000F59DB" w:rsidRPr="00832CF4">
            <w:rPr>
              <w:b/>
            </w:rPr>
            <w:fldChar w:fldCharType="begin"/>
          </w:r>
          <w:r w:rsidRPr="00832CF4">
            <w:rPr>
              <w:b/>
            </w:rPr>
            <w:instrText xml:space="preserve"> PAGE </w:instrText>
          </w:r>
          <w:r w:rsidR="000F59DB" w:rsidRPr="00832CF4">
            <w:rPr>
              <w:b/>
            </w:rPr>
            <w:fldChar w:fldCharType="separate"/>
          </w:r>
          <w:r w:rsidR="007754AF">
            <w:rPr>
              <w:b/>
              <w:noProof/>
            </w:rPr>
            <w:t>1</w:t>
          </w:r>
          <w:r w:rsidR="000F59DB" w:rsidRPr="00832CF4">
            <w:rPr>
              <w:b/>
            </w:rPr>
            <w:fldChar w:fldCharType="end"/>
          </w:r>
          <w:r w:rsidRPr="00832CF4">
            <w:rPr>
              <w:b/>
            </w:rPr>
            <w:t xml:space="preserve"> of </w:t>
          </w:r>
          <w:r w:rsidR="000F59DB" w:rsidRPr="00832CF4">
            <w:rPr>
              <w:b/>
            </w:rPr>
            <w:fldChar w:fldCharType="begin"/>
          </w:r>
          <w:r w:rsidRPr="00832CF4">
            <w:rPr>
              <w:b/>
            </w:rPr>
            <w:instrText xml:space="preserve"> NUMPAGES  </w:instrText>
          </w:r>
          <w:r w:rsidR="000F59DB" w:rsidRPr="00832CF4">
            <w:rPr>
              <w:b/>
            </w:rPr>
            <w:fldChar w:fldCharType="separate"/>
          </w:r>
          <w:r w:rsidR="007754AF">
            <w:rPr>
              <w:b/>
              <w:noProof/>
            </w:rPr>
            <w:t>3</w:t>
          </w:r>
          <w:r w:rsidR="000F59DB" w:rsidRPr="00832CF4">
            <w:rPr>
              <w:b/>
            </w:rPr>
            <w:fldChar w:fldCharType="end"/>
          </w:r>
        </w:p>
      </w:tc>
    </w:tr>
  </w:tbl>
  <w:p w14:paraId="764DE102" w14:textId="77777777" w:rsidR="00BA5711" w:rsidRDefault="003E0120" w:rsidP="00CF0E0B">
    <w:r>
      <w:t xml:space="preserve"> </w:t>
    </w:r>
  </w:p>
  <w:p w14:paraId="764DE103" w14:textId="77777777" w:rsidR="00BA5711" w:rsidRDefault="00BA5711" w:rsidP="00CF0E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92C2" w14:textId="77777777" w:rsidR="00AB312F" w:rsidRDefault="00AB312F" w:rsidP="00CF0E0B">
      <w:r>
        <w:separator/>
      </w:r>
    </w:p>
    <w:p w14:paraId="0848C35E" w14:textId="77777777" w:rsidR="00AB312F" w:rsidRDefault="00AB312F" w:rsidP="00CF0E0B"/>
    <w:p w14:paraId="6A7BAB09" w14:textId="77777777" w:rsidR="00AB312F" w:rsidRDefault="00AB312F" w:rsidP="00CF0E0B"/>
    <w:p w14:paraId="255D79D3" w14:textId="77777777" w:rsidR="00AB312F" w:rsidRDefault="00AB312F" w:rsidP="00CF0E0B"/>
    <w:p w14:paraId="0E17494E" w14:textId="77777777" w:rsidR="00AB312F" w:rsidRDefault="00AB312F" w:rsidP="00CF0E0B"/>
    <w:p w14:paraId="2E63EAE9" w14:textId="77777777" w:rsidR="00AB312F" w:rsidRDefault="00AB312F" w:rsidP="00CF0E0B"/>
    <w:p w14:paraId="4A37C19D" w14:textId="77777777" w:rsidR="00AB312F" w:rsidRDefault="00AB312F" w:rsidP="00CF0E0B"/>
    <w:p w14:paraId="580B7D20" w14:textId="77777777" w:rsidR="00AB312F" w:rsidRDefault="00AB312F" w:rsidP="00CF0E0B"/>
    <w:p w14:paraId="4BCC0D57" w14:textId="77777777" w:rsidR="00AB312F" w:rsidRDefault="00AB312F" w:rsidP="00CF0E0B"/>
    <w:p w14:paraId="6E289ED7" w14:textId="77777777" w:rsidR="00AB312F" w:rsidRDefault="00AB312F" w:rsidP="00CF0E0B"/>
    <w:p w14:paraId="27628EF3" w14:textId="77777777" w:rsidR="00AB312F" w:rsidRDefault="00AB312F" w:rsidP="00CF0E0B"/>
    <w:p w14:paraId="0B12C909" w14:textId="77777777" w:rsidR="00AB312F" w:rsidRDefault="00AB312F" w:rsidP="00CF0E0B"/>
    <w:p w14:paraId="6AB7200E" w14:textId="77777777" w:rsidR="00AB312F" w:rsidRDefault="00AB312F"/>
  </w:footnote>
  <w:footnote w:type="continuationSeparator" w:id="0">
    <w:p w14:paraId="06B57FF6" w14:textId="77777777" w:rsidR="00AB312F" w:rsidRDefault="00AB312F" w:rsidP="00CF0E0B">
      <w:r>
        <w:continuationSeparator/>
      </w:r>
    </w:p>
    <w:p w14:paraId="7BFAA30E" w14:textId="77777777" w:rsidR="00AB312F" w:rsidRDefault="00AB312F" w:rsidP="00CF0E0B"/>
    <w:p w14:paraId="594E541C" w14:textId="77777777" w:rsidR="00AB312F" w:rsidRDefault="00AB312F" w:rsidP="00CF0E0B"/>
    <w:p w14:paraId="2CFD921C" w14:textId="77777777" w:rsidR="00AB312F" w:rsidRDefault="00AB312F" w:rsidP="00CF0E0B"/>
    <w:p w14:paraId="16DB1125" w14:textId="77777777" w:rsidR="00AB312F" w:rsidRDefault="00AB312F" w:rsidP="00CF0E0B"/>
    <w:p w14:paraId="6D2D6B2A" w14:textId="77777777" w:rsidR="00AB312F" w:rsidRDefault="00AB312F" w:rsidP="00CF0E0B"/>
    <w:p w14:paraId="02752957" w14:textId="77777777" w:rsidR="00AB312F" w:rsidRDefault="00AB312F" w:rsidP="00CF0E0B"/>
    <w:p w14:paraId="63BFA47A" w14:textId="77777777" w:rsidR="00AB312F" w:rsidRDefault="00AB312F" w:rsidP="00CF0E0B"/>
    <w:p w14:paraId="4A15CD2A" w14:textId="77777777" w:rsidR="00AB312F" w:rsidRDefault="00AB312F" w:rsidP="00CF0E0B"/>
    <w:p w14:paraId="416CA3DE" w14:textId="77777777" w:rsidR="00AB312F" w:rsidRDefault="00AB312F" w:rsidP="00CF0E0B"/>
    <w:p w14:paraId="7FD74CCB" w14:textId="77777777" w:rsidR="00AB312F" w:rsidRDefault="00AB312F" w:rsidP="00CF0E0B"/>
    <w:p w14:paraId="01A9FD17" w14:textId="77777777" w:rsidR="00AB312F" w:rsidRDefault="00AB312F" w:rsidP="00CF0E0B"/>
    <w:p w14:paraId="715EF9D9" w14:textId="77777777" w:rsidR="00AB312F" w:rsidRDefault="00AB3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E0D8" w14:textId="77777777" w:rsidR="00BA5711" w:rsidRDefault="00BA5711" w:rsidP="00CF0E0B"/>
  <w:p w14:paraId="764DE0D9" w14:textId="77777777" w:rsidR="00BA5711" w:rsidRDefault="00BA5711" w:rsidP="00CF0E0B"/>
  <w:p w14:paraId="764DE0DA" w14:textId="77777777" w:rsidR="00BA5711" w:rsidRDefault="00BA5711" w:rsidP="00CF0E0B"/>
  <w:p w14:paraId="764DE0DB" w14:textId="77777777" w:rsidR="00BA5711" w:rsidRDefault="00BA5711" w:rsidP="00CF0E0B"/>
  <w:p w14:paraId="764DE0DC" w14:textId="77777777" w:rsidR="00BA5711" w:rsidRDefault="00BA5711" w:rsidP="00CF0E0B"/>
  <w:p w14:paraId="764DE0DD" w14:textId="77777777" w:rsidR="00BA5711" w:rsidRDefault="00BA5711" w:rsidP="00CF0E0B"/>
  <w:p w14:paraId="764DE0DE" w14:textId="77777777" w:rsidR="00BA5711" w:rsidRDefault="00BA5711" w:rsidP="00CF0E0B"/>
  <w:p w14:paraId="764DE0DF" w14:textId="77777777" w:rsidR="00BA5711" w:rsidRDefault="00BA5711" w:rsidP="00CF0E0B"/>
  <w:p w14:paraId="764DE0E0" w14:textId="77777777" w:rsidR="00BA5711" w:rsidRDefault="00BA5711" w:rsidP="00CF0E0B"/>
  <w:p w14:paraId="764DE0E1" w14:textId="77777777" w:rsidR="00BA5711" w:rsidRDefault="00BA5711" w:rsidP="00CF0E0B"/>
  <w:p w14:paraId="764DE0E2" w14:textId="77777777" w:rsidR="00BA5711" w:rsidRDefault="00BA5711" w:rsidP="00CF0E0B"/>
  <w:p w14:paraId="764DE0E3" w14:textId="77777777" w:rsidR="00BA5711" w:rsidRDefault="00BA5711" w:rsidP="00CF0E0B"/>
  <w:p w14:paraId="764DE0E4" w14:textId="77777777" w:rsidR="00BA5711" w:rsidRDefault="00BA5711" w:rsidP="00CF0E0B"/>
  <w:p w14:paraId="764DE0E5" w14:textId="77777777" w:rsidR="00BA5711" w:rsidRDefault="00BA5711" w:rsidP="00CF0E0B"/>
  <w:p w14:paraId="764DE0E6" w14:textId="77777777" w:rsidR="00BA5711" w:rsidRDefault="00BA5711" w:rsidP="00CF0E0B"/>
  <w:p w14:paraId="764DE0E7" w14:textId="77777777" w:rsidR="00BA5711" w:rsidRDefault="00BA5711" w:rsidP="00CF0E0B"/>
  <w:p w14:paraId="764DE0E8" w14:textId="77777777" w:rsidR="00BA5711" w:rsidRDefault="00BA5711" w:rsidP="00CF0E0B"/>
  <w:p w14:paraId="764DE0E9" w14:textId="77777777" w:rsidR="00BA5711" w:rsidRDefault="00BA5711" w:rsidP="00CF0E0B"/>
  <w:p w14:paraId="764DE0EA" w14:textId="77777777" w:rsidR="00BA5711" w:rsidRDefault="00BA5711" w:rsidP="00CF0E0B"/>
  <w:p w14:paraId="764DE0EB" w14:textId="77777777" w:rsidR="00BA5711" w:rsidRDefault="00BA5711" w:rsidP="00CF0E0B"/>
  <w:p w14:paraId="764DE0EC" w14:textId="77777777" w:rsidR="00BA5711" w:rsidRDefault="00BA5711" w:rsidP="00CF0E0B"/>
  <w:p w14:paraId="764DE0ED" w14:textId="77777777" w:rsidR="00BA5711" w:rsidRDefault="00BA5711" w:rsidP="00CF0E0B"/>
  <w:p w14:paraId="764DE0EE" w14:textId="77777777" w:rsidR="00BA5711" w:rsidRDefault="00BA5711" w:rsidP="00CF0E0B"/>
  <w:p w14:paraId="764DE0EF" w14:textId="77777777" w:rsidR="00BA5711" w:rsidRDefault="00BA5711" w:rsidP="00CF0E0B"/>
  <w:p w14:paraId="764DE0F0" w14:textId="77777777" w:rsidR="00BA5711" w:rsidRDefault="00BA5711" w:rsidP="00CF0E0B"/>
  <w:p w14:paraId="764DE0F1" w14:textId="77777777" w:rsidR="00BA5711" w:rsidRDefault="00BA5711" w:rsidP="00CF0E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jc w:val="center"/>
      <w:tblLayout w:type="fixed"/>
      <w:tblLook w:val="00A0" w:firstRow="1" w:lastRow="0" w:firstColumn="1" w:lastColumn="0" w:noHBand="0" w:noVBand="0"/>
    </w:tblPr>
    <w:tblGrid>
      <w:gridCol w:w="2246"/>
      <w:gridCol w:w="4950"/>
      <w:gridCol w:w="2160"/>
    </w:tblGrid>
    <w:tr w:rsidR="003C0702" w:rsidRPr="00D52696" w14:paraId="764DE0F5" w14:textId="77777777">
      <w:trPr>
        <w:cantSplit/>
        <w:trHeight w:val="440"/>
        <w:jc w:val="center"/>
      </w:trPr>
      <w:tc>
        <w:tcPr>
          <w:tcW w:w="2246" w:type="dxa"/>
          <w:vAlign w:val="center"/>
        </w:tcPr>
        <w:p w14:paraId="764DE0F2" w14:textId="342E2D5C" w:rsidR="003C0702" w:rsidRPr="00D52696" w:rsidRDefault="00986971" w:rsidP="00B82C64">
          <w:pPr>
            <w:rPr>
              <w:b/>
            </w:rPr>
          </w:pPr>
          <w:r>
            <w:rPr>
              <w:b/>
              <w:noProof/>
              <w:lang w:val="en-IN" w:eastAsia="en-IN"/>
            </w:rPr>
            <w:drawing>
              <wp:inline distT="0" distB="0" distL="0" distR="0" wp14:anchorId="4A8EBE9A" wp14:editId="29581BC5">
                <wp:extent cx="1219200" cy="336550"/>
                <wp:effectExtent l="0" t="0" r="0" b="0"/>
                <wp:docPr id="1" name="Picture 1" descr="SMART IQ-Documen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MART IQ-Document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0" w:type="dxa"/>
          <w:vAlign w:val="bottom"/>
        </w:tcPr>
        <w:p w14:paraId="764DE0F3" w14:textId="1CF57163" w:rsidR="003C0702" w:rsidRPr="00BE31F3" w:rsidRDefault="002644A2" w:rsidP="003E0120">
          <w:pPr>
            <w:jc w:val="center"/>
            <w:rPr>
              <w:b/>
              <w:position w:val="-12"/>
            </w:rPr>
          </w:pPr>
          <w:r>
            <w:rPr>
              <w:b/>
            </w:rPr>
            <w:t>PHP</w:t>
          </w:r>
          <w:r w:rsidR="003E0120">
            <w:rPr>
              <w:b/>
            </w:rPr>
            <w:t xml:space="preserve"> Code Review Checkl</w:t>
          </w:r>
          <w:r w:rsidR="003C0702">
            <w:rPr>
              <w:b/>
            </w:rPr>
            <w:t xml:space="preserve">ist  </w:t>
          </w:r>
        </w:p>
      </w:tc>
      <w:tc>
        <w:tcPr>
          <w:tcW w:w="2160" w:type="dxa"/>
          <w:vAlign w:val="bottom"/>
        </w:tcPr>
        <w:p w14:paraId="764DE0F4" w14:textId="60A98E0F" w:rsidR="003C0702" w:rsidRPr="003C3EB1" w:rsidRDefault="00A45B17" w:rsidP="00B82C64">
          <w:pPr>
            <w:jc w:val="center"/>
            <w:rPr>
              <w:b/>
            </w:rPr>
          </w:pPr>
          <w:r>
            <w:rPr>
              <w:b/>
            </w:rPr>
            <w:t xml:space="preserve">       </w:t>
          </w:r>
          <w:r w:rsidR="00986971">
            <w:rPr>
              <w:b/>
              <w:noProof/>
              <w:lang w:val="en-IN" w:eastAsia="en-IN"/>
            </w:rPr>
            <w:drawing>
              <wp:inline distT="0" distB="0" distL="0" distR="0" wp14:anchorId="781103C5" wp14:editId="4D58BF23">
                <wp:extent cx="908050" cy="482600"/>
                <wp:effectExtent l="0" t="0" r="0" b="0"/>
                <wp:docPr id="2" name="Picture 2" descr="Yash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ash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80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64DE0F6" w14:textId="77777777" w:rsidR="00BA5711" w:rsidRDefault="00BA5711" w:rsidP="00CF0E0B">
    <w:pPr>
      <w:pStyle w:val="Header"/>
    </w:pPr>
  </w:p>
  <w:p w14:paraId="764DE0F7" w14:textId="77777777" w:rsidR="00BA5711" w:rsidRDefault="00BA5711" w:rsidP="00CF0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12F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6ED6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2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CA6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740A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4A3F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B636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C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060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C0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E010B"/>
    <w:multiLevelType w:val="hybridMultilevel"/>
    <w:tmpl w:val="44A4C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D64C61"/>
    <w:multiLevelType w:val="hybridMultilevel"/>
    <w:tmpl w:val="DB90D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C1D43"/>
    <w:multiLevelType w:val="hybridMultilevel"/>
    <w:tmpl w:val="0122EAC4"/>
    <w:lvl w:ilvl="0" w:tplc="FF2E1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616289A"/>
    <w:multiLevelType w:val="hybridMultilevel"/>
    <w:tmpl w:val="B6509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66214DF"/>
    <w:multiLevelType w:val="hybridMultilevel"/>
    <w:tmpl w:val="FB36E6E4"/>
    <w:lvl w:ilvl="0" w:tplc="FF2E11F2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0C8040E9"/>
    <w:multiLevelType w:val="hybridMultilevel"/>
    <w:tmpl w:val="CC149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EF6CC1"/>
    <w:multiLevelType w:val="hybridMultilevel"/>
    <w:tmpl w:val="FB50D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DE65858"/>
    <w:multiLevelType w:val="multilevel"/>
    <w:tmpl w:val="859E9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 w15:restartNumberingAfterBreak="0">
    <w:nsid w:val="168D58E7"/>
    <w:multiLevelType w:val="hybridMultilevel"/>
    <w:tmpl w:val="1010B1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AC93AAA"/>
    <w:multiLevelType w:val="hybridMultilevel"/>
    <w:tmpl w:val="954E7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9071E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2910775D"/>
    <w:multiLevelType w:val="hybridMultilevel"/>
    <w:tmpl w:val="D6F06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A5832A9"/>
    <w:multiLevelType w:val="hybridMultilevel"/>
    <w:tmpl w:val="68CCC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4008A1"/>
    <w:multiLevelType w:val="hybridMultilevel"/>
    <w:tmpl w:val="0122EAC4"/>
    <w:lvl w:ilvl="0" w:tplc="FF2E1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2F20237B"/>
    <w:multiLevelType w:val="hybridMultilevel"/>
    <w:tmpl w:val="BEF0B0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04043A2"/>
    <w:multiLevelType w:val="hybridMultilevel"/>
    <w:tmpl w:val="76200D8E"/>
    <w:lvl w:ilvl="0" w:tplc="6F9AC012">
      <w:start w:val="1"/>
      <w:numFmt w:val="decimal"/>
      <w:pStyle w:val="BulletNumbering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17D5550"/>
    <w:multiLevelType w:val="hybridMultilevel"/>
    <w:tmpl w:val="3C54DF16"/>
    <w:lvl w:ilvl="0" w:tplc="FFFFFFFF">
      <w:start w:val="1"/>
      <w:numFmt w:val="bullet"/>
      <w:lvlText w:val=""/>
      <w:lvlJc w:val="left"/>
      <w:pPr>
        <w:tabs>
          <w:tab w:val="num" w:pos="413"/>
        </w:tabs>
        <w:ind w:left="41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E7B6A"/>
    <w:multiLevelType w:val="hybridMultilevel"/>
    <w:tmpl w:val="CF8CD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AB025FC"/>
    <w:multiLevelType w:val="hybridMultilevel"/>
    <w:tmpl w:val="FA7E7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C5673DD"/>
    <w:multiLevelType w:val="hybridMultilevel"/>
    <w:tmpl w:val="8818A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FC1158D"/>
    <w:multiLevelType w:val="hybridMultilevel"/>
    <w:tmpl w:val="0122EAC4"/>
    <w:lvl w:ilvl="0" w:tplc="FF2E1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4083163F"/>
    <w:multiLevelType w:val="hybridMultilevel"/>
    <w:tmpl w:val="E96A1926"/>
    <w:lvl w:ilvl="0" w:tplc="200488E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4436336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1D24BF0"/>
    <w:multiLevelType w:val="multilevel"/>
    <w:tmpl w:val="F09A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4885D15"/>
    <w:multiLevelType w:val="multilevel"/>
    <w:tmpl w:val="452AE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46DD4FAD"/>
    <w:multiLevelType w:val="hybridMultilevel"/>
    <w:tmpl w:val="EA3E0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D3C40AF"/>
    <w:multiLevelType w:val="hybridMultilevel"/>
    <w:tmpl w:val="0F80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0257CA"/>
    <w:multiLevelType w:val="hybridMultilevel"/>
    <w:tmpl w:val="62503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02D195D"/>
    <w:multiLevelType w:val="hybridMultilevel"/>
    <w:tmpl w:val="0122EA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8" w15:restartNumberingAfterBreak="0">
    <w:nsid w:val="5233242B"/>
    <w:multiLevelType w:val="hybridMultilevel"/>
    <w:tmpl w:val="73AAB74C"/>
    <w:lvl w:ilvl="0" w:tplc="FF2E1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-554"/>
        </w:tabs>
        <w:ind w:left="-55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66"/>
        </w:tabs>
        <w:ind w:left="166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886"/>
        </w:tabs>
        <w:ind w:left="886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1606"/>
        </w:tabs>
        <w:ind w:left="160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2326"/>
        </w:tabs>
        <w:ind w:left="2326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3046"/>
        </w:tabs>
        <w:ind w:left="3046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3766"/>
        </w:tabs>
        <w:ind w:left="376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4486"/>
        </w:tabs>
        <w:ind w:left="4486" w:hanging="360"/>
      </w:pPr>
      <w:rPr>
        <w:rFonts w:ascii="Wingdings" w:hAnsi="Wingdings" w:cs="Times New Roman" w:hint="default"/>
      </w:rPr>
    </w:lvl>
  </w:abstractNum>
  <w:abstractNum w:abstractNumId="39" w15:restartNumberingAfterBreak="0">
    <w:nsid w:val="5270669C"/>
    <w:multiLevelType w:val="hybridMultilevel"/>
    <w:tmpl w:val="58BA2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3CC72FE"/>
    <w:multiLevelType w:val="hybridMultilevel"/>
    <w:tmpl w:val="94E25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35154D"/>
    <w:multiLevelType w:val="hybridMultilevel"/>
    <w:tmpl w:val="F09AEED6"/>
    <w:lvl w:ilvl="0" w:tplc="323C9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BC06F3C"/>
    <w:multiLevelType w:val="hybridMultilevel"/>
    <w:tmpl w:val="26C6F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743D7"/>
    <w:multiLevelType w:val="hybridMultilevel"/>
    <w:tmpl w:val="FB36E6E4"/>
    <w:lvl w:ilvl="0" w:tplc="FF2E11F2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798A7664"/>
    <w:multiLevelType w:val="hybridMultilevel"/>
    <w:tmpl w:val="39A60D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B11F12"/>
    <w:multiLevelType w:val="hybridMultilevel"/>
    <w:tmpl w:val="38C42F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B7763F9"/>
    <w:multiLevelType w:val="hybridMultilevel"/>
    <w:tmpl w:val="B2CA66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063295">
    <w:abstractNumId w:val="33"/>
  </w:num>
  <w:num w:numId="2" w16cid:durableId="1598711601">
    <w:abstractNumId w:val="17"/>
  </w:num>
  <w:num w:numId="3" w16cid:durableId="2131050279">
    <w:abstractNumId w:val="9"/>
  </w:num>
  <w:num w:numId="4" w16cid:durableId="1118570174">
    <w:abstractNumId w:val="7"/>
  </w:num>
  <w:num w:numId="5" w16cid:durableId="1309825088">
    <w:abstractNumId w:val="6"/>
  </w:num>
  <w:num w:numId="6" w16cid:durableId="711342530">
    <w:abstractNumId w:val="5"/>
  </w:num>
  <w:num w:numId="7" w16cid:durableId="1267889973">
    <w:abstractNumId w:val="4"/>
  </w:num>
  <w:num w:numId="8" w16cid:durableId="765879557">
    <w:abstractNumId w:val="8"/>
  </w:num>
  <w:num w:numId="9" w16cid:durableId="200171865">
    <w:abstractNumId w:val="3"/>
  </w:num>
  <w:num w:numId="10" w16cid:durableId="1223059966">
    <w:abstractNumId w:val="2"/>
  </w:num>
  <w:num w:numId="11" w16cid:durableId="446238130">
    <w:abstractNumId w:val="1"/>
  </w:num>
  <w:num w:numId="12" w16cid:durableId="136142735">
    <w:abstractNumId w:val="0"/>
  </w:num>
  <w:num w:numId="13" w16cid:durableId="1180311814">
    <w:abstractNumId w:val="20"/>
  </w:num>
  <w:num w:numId="14" w16cid:durableId="906496884">
    <w:abstractNumId w:val="11"/>
  </w:num>
  <w:num w:numId="15" w16cid:durableId="823356827">
    <w:abstractNumId w:val="18"/>
  </w:num>
  <w:num w:numId="16" w16cid:durableId="1892383341">
    <w:abstractNumId w:val="46"/>
  </w:num>
  <w:num w:numId="17" w16cid:durableId="1427309426">
    <w:abstractNumId w:val="38"/>
  </w:num>
  <w:num w:numId="18" w16cid:durableId="1442602500">
    <w:abstractNumId w:val="37"/>
  </w:num>
  <w:num w:numId="19" w16cid:durableId="1602374618">
    <w:abstractNumId w:val="23"/>
  </w:num>
  <w:num w:numId="20" w16cid:durableId="32779223">
    <w:abstractNumId w:val="30"/>
  </w:num>
  <w:num w:numId="21" w16cid:durableId="103615282">
    <w:abstractNumId w:val="12"/>
  </w:num>
  <w:num w:numId="22" w16cid:durableId="1578663020">
    <w:abstractNumId w:val="40"/>
  </w:num>
  <w:num w:numId="23" w16cid:durableId="1718243299">
    <w:abstractNumId w:val="14"/>
  </w:num>
  <w:num w:numId="24" w16cid:durableId="900868704">
    <w:abstractNumId w:val="43"/>
  </w:num>
  <w:num w:numId="25" w16cid:durableId="1425417472">
    <w:abstractNumId w:val="22"/>
  </w:num>
  <w:num w:numId="26" w16cid:durableId="1899171739">
    <w:abstractNumId w:val="24"/>
  </w:num>
  <w:num w:numId="27" w16cid:durableId="874001663">
    <w:abstractNumId w:val="13"/>
  </w:num>
  <w:num w:numId="28" w16cid:durableId="500396249">
    <w:abstractNumId w:val="27"/>
  </w:num>
  <w:num w:numId="29" w16cid:durableId="1306347976">
    <w:abstractNumId w:val="36"/>
  </w:num>
  <w:num w:numId="30" w16cid:durableId="626011556">
    <w:abstractNumId w:val="21"/>
  </w:num>
  <w:num w:numId="31" w16cid:durableId="2128237881">
    <w:abstractNumId w:val="29"/>
  </w:num>
  <w:num w:numId="32" w16cid:durableId="938022579">
    <w:abstractNumId w:val="19"/>
  </w:num>
  <w:num w:numId="33" w16cid:durableId="1477146828">
    <w:abstractNumId w:val="10"/>
  </w:num>
  <w:num w:numId="34" w16cid:durableId="918903062">
    <w:abstractNumId w:val="34"/>
  </w:num>
  <w:num w:numId="35" w16cid:durableId="1154177134">
    <w:abstractNumId w:val="16"/>
  </w:num>
  <w:num w:numId="36" w16cid:durableId="1236863203">
    <w:abstractNumId w:val="44"/>
  </w:num>
  <w:num w:numId="37" w16cid:durableId="673148886">
    <w:abstractNumId w:val="45"/>
  </w:num>
  <w:num w:numId="38" w16cid:durableId="837233269">
    <w:abstractNumId w:val="28"/>
  </w:num>
  <w:num w:numId="39" w16cid:durableId="1284724275">
    <w:abstractNumId w:val="39"/>
  </w:num>
  <w:num w:numId="40" w16cid:durableId="172111134">
    <w:abstractNumId w:val="31"/>
  </w:num>
  <w:num w:numId="41" w16cid:durableId="294600946">
    <w:abstractNumId w:val="41"/>
  </w:num>
  <w:num w:numId="42" w16cid:durableId="595678085">
    <w:abstractNumId w:val="26"/>
  </w:num>
  <w:num w:numId="43" w16cid:durableId="1012411100">
    <w:abstractNumId w:val="25"/>
  </w:num>
  <w:num w:numId="44" w16cid:durableId="613094974">
    <w:abstractNumId w:val="32"/>
  </w:num>
  <w:num w:numId="45" w16cid:durableId="572814771">
    <w:abstractNumId w:val="15"/>
  </w:num>
  <w:num w:numId="46" w16cid:durableId="665085989">
    <w:abstractNumId w:val="42"/>
  </w:num>
  <w:num w:numId="47" w16cid:durableId="353552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AF"/>
    <w:rsid w:val="0003505A"/>
    <w:rsid w:val="000906E2"/>
    <w:rsid w:val="0009355F"/>
    <w:rsid w:val="00096F97"/>
    <w:rsid w:val="00097E8E"/>
    <w:rsid w:val="000C04BD"/>
    <w:rsid w:val="000D12B4"/>
    <w:rsid w:val="000D4FC4"/>
    <w:rsid w:val="000E2F87"/>
    <w:rsid w:val="000F59DB"/>
    <w:rsid w:val="00120CE0"/>
    <w:rsid w:val="001334EE"/>
    <w:rsid w:val="0013646F"/>
    <w:rsid w:val="001412D8"/>
    <w:rsid w:val="00171525"/>
    <w:rsid w:val="00177F88"/>
    <w:rsid w:val="00181B94"/>
    <w:rsid w:val="00182277"/>
    <w:rsid w:val="00197F3D"/>
    <w:rsid w:val="001B58B0"/>
    <w:rsid w:val="001C2E5D"/>
    <w:rsid w:val="001E2AB0"/>
    <w:rsid w:val="001F1631"/>
    <w:rsid w:val="001F1917"/>
    <w:rsid w:val="00202407"/>
    <w:rsid w:val="002549B9"/>
    <w:rsid w:val="002644A2"/>
    <w:rsid w:val="00280282"/>
    <w:rsid w:val="002D1005"/>
    <w:rsid w:val="002F12AE"/>
    <w:rsid w:val="0030489C"/>
    <w:rsid w:val="003064B9"/>
    <w:rsid w:val="00317A12"/>
    <w:rsid w:val="00376032"/>
    <w:rsid w:val="00391E36"/>
    <w:rsid w:val="003A175C"/>
    <w:rsid w:val="003A5F06"/>
    <w:rsid w:val="003B1966"/>
    <w:rsid w:val="003B42E8"/>
    <w:rsid w:val="003C0702"/>
    <w:rsid w:val="003D646E"/>
    <w:rsid w:val="003D79E4"/>
    <w:rsid w:val="003E0120"/>
    <w:rsid w:val="00423AC7"/>
    <w:rsid w:val="00426978"/>
    <w:rsid w:val="00452C1F"/>
    <w:rsid w:val="00454B9A"/>
    <w:rsid w:val="004603F2"/>
    <w:rsid w:val="00490AEF"/>
    <w:rsid w:val="00491C2A"/>
    <w:rsid w:val="004945B6"/>
    <w:rsid w:val="004A51C0"/>
    <w:rsid w:val="004A61D3"/>
    <w:rsid w:val="004D37F0"/>
    <w:rsid w:val="004E635A"/>
    <w:rsid w:val="004E73CC"/>
    <w:rsid w:val="0050425D"/>
    <w:rsid w:val="005052EC"/>
    <w:rsid w:val="00520CB3"/>
    <w:rsid w:val="005331AF"/>
    <w:rsid w:val="00534A17"/>
    <w:rsid w:val="005413B6"/>
    <w:rsid w:val="00567B9C"/>
    <w:rsid w:val="005A0FBB"/>
    <w:rsid w:val="005B78E8"/>
    <w:rsid w:val="005C3DF9"/>
    <w:rsid w:val="005C41F0"/>
    <w:rsid w:val="005F00C4"/>
    <w:rsid w:val="00616A98"/>
    <w:rsid w:val="00632109"/>
    <w:rsid w:val="006523F6"/>
    <w:rsid w:val="00662EC5"/>
    <w:rsid w:val="006659CE"/>
    <w:rsid w:val="006A3F06"/>
    <w:rsid w:val="006A6634"/>
    <w:rsid w:val="006A69DB"/>
    <w:rsid w:val="006B03A7"/>
    <w:rsid w:val="006B5B0F"/>
    <w:rsid w:val="006C0F5D"/>
    <w:rsid w:val="006C6656"/>
    <w:rsid w:val="006D34BD"/>
    <w:rsid w:val="006D3CB6"/>
    <w:rsid w:val="006D777C"/>
    <w:rsid w:val="006E12FB"/>
    <w:rsid w:val="006F3614"/>
    <w:rsid w:val="00760666"/>
    <w:rsid w:val="007754AF"/>
    <w:rsid w:val="007910F7"/>
    <w:rsid w:val="007A4881"/>
    <w:rsid w:val="007A7537"/>
    <w:rsid w:val="007C22E8"/>
    <w:rsid w:val="0080611E"/>
    <w:rsid w:val="00832435"/>
    <w:rsid w:val="008557E1"/>
    <w:rsid w:val="008659BF"/>
    <w:rsid w:val="0087190D"/>
    <w:rsid w:val="00892EAA"/>
    <w:rsid w:val="00895A1C"/>
    <w:rsid w:val="008A22A0"/>
    <w:rsid w:val="008A5557"/>
    <w:rsid w:val="008E0885"/>
    <w:rsid w:val="008E1351"/>
    <w:rsid w:val="008E62C9"/>
    <w:rsid w:val="008F1F27"/>
    <w:rsid w:val="009025AA"/>
    <w:rsid w:val="0091642D"/>
    <w:rsid w:val="00927A80"/>
    <w:rsid w:val="00936184"/>
    <w:rsid w:val="009426AB"/>
    <w:rsid w:val="00956CC5"/>
    <w:rsid w:val="00986161"/>
    <w:rsid w:val="00986971"/>
    <w:rsid w:val="00986DB0"/>
    <w:rsid w:val="00995185"/>
    <w:rsid w:val="009B4C78"/>
    <w:rsid w:val="009C6F16"/>
    <w:rsid w:val="00A10FBF"/>
    <w:rsid w:val="00A27D40"/>
    <w:rsid w:val="00A410D9"/>
    <w:rsid w:val="00A43A4D"/>
    <w:rsid w:val="00A454D4"/>
    <w:rsid w:val="00A45B17"/>
    <w:rsid w:val="00A518C5"/>
    <w:rsid w:val="00A675C9"/>
    <w:rsid w:val="00A7645B"/>
    <w:rsid w:val="00A8188D"/>
    <w:rsid w:val="00A95058"/>
    <w:rsid w:val="00AA1D55"/>
    <w:rsid w:val="00AB312F"/>
    <w:rsid w:val="00AD55B5"/>
    <w:rsid w:val="00AE454C"/>
    <w:rsid w:val="00B03FBC"/>
    <w:rsid w:val="00B24D2B"/>
    <w:rsid w:val="00B42F4B"/>
    <w:rsid w:val="00B55B06"/>
    <w:rsid w:val="00B62C00"/>
    <w:rsid w:val="00B70177"/>
    <w:rsid w:val="00B82C64"/>
    <w:rsid w:val="00BA5711"/>
    <w:rsid w:val="00BB3B7E"/>
    <w:rsid w:val="00BC2C04"/>
    <w:rsid w:val="00BD02CC"/>
    <w:rsid w:val="00BD7C89"/>
    <w:rsid w:val="00BF58B2"/>
    <w:rsid w:val="00C032BA"/>
    <w:rsid w:val="00C279CA"/>
    <w:rsid w:val="00C3777C"/>
    <w:rsid w:val="00C5221C"/>
    <w:rsid w:val="00C57F58"/>
    <w:rsid w:val="00C73BAE"/>
    <w:rsid w:val="00C948C4"/>
    <w:rsid w:val="00CA4B67"/>
    <w:rsid w:val="00CB09A0"/>
    <w:rsid w:val="00CC0991"/>
    <w:rsid w:val="00CE5E22"/>
    <w:rsid w:val="00CF0E0B"/>
    <w:rsid w:val="00CF4DA1"/>
    <w:rsid w:val="00D23586"/>
    <w:rsid w:val="00D25D00"/>
    <w:rsid w:val="00D3179A"/>
    <w:rsid w:val="00D33D5B"/>
    <w:rsid w:val="00D4182B"/>
    <w:rsid w:val="00D425BB"/>
    <w:rsid w:val="00D4320A"/>
    <w:rsid w:val="00D53161"/>
    <w:rsid w:val="00D66A91"/>
    <w:rsid w:val="00D76150"/>
    <w:rsid w:val="00D85225"/>
    <w:rsid w:val="00D86F7B"/>
    <w:rsid w:val="00DA5427"/>
    <w:rsid w:val="00DA5924"/>
    <w:rsid w:val="00DB1DEA"/>
    <w:rsid w:val="00DE603E"/>
    <w:rsid w:val="00E101B8"/>
    <w:rsid w:val="00E33ACD"/>
    <w:rsid w:val="00E875D9"/>
    <w:rsid w:val="00EA0DFA"/>
    <w:rsid w:val="00EA4821"/>
    <w:rsid w:val="00EB1D4E"/>
    <w:rsid w:val="00EC5835"/>
    <w:rsid w:val="00ED0837"/>
    <w:rsid w:val="00ED0D47"/>
    <w:rsid w:val="00EF4BAF"/>
    <w:rsid w:val="00F1739E"/>
    <w:rsid w:val="00F3209E"/>
    <w:rsid w:val="00F34466"/>
    <w:rsid w:val="00F45895"/>
    <w:rsid w:val="00F5519E"/>
    <w:rsid w:val="00F705A5"/>
    <w:rsid w:val="00FC3771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DDFCB"/>
  <w15:docId w15:val="{FA877CC9-B174-4AB8-A3C6-8A980476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CF0E0B"/>
    <w:pPr>
      <w:ind w:left="180" w:hanging="180"/>
    </w:pPr>
    <w:rPr>
      <w:rFonts w:ascii="Verdana" w:eastAsia="Arial Unicode MS" w:hAnsi="Verdana" w:cs="Tahoma"/>
      <w:bCs/>
    </w:rPr>
  </w:style>
  <w:style w:type="paragraph" w:styleId="Heading1">
    <w:name w:val="heading 1"/>
    <w:basedOn w:val="Normal"/>
    <w:next w:val="Normal"/>
    <w:link w:val="Heading1Char"/>
    <w:autoRedefine/>
    <w:qFormat/>
    <w:rsid w:val="00BC2C04"/>
    <w:pPr>
      <w:keepNext/>
      <w:outlineLvl w:val="0"/>
    </w:pPr>
    <w:rPr>
      <w:rFonts w:cs="Times New Roman"/>
      <w:b/>
      <w:bCs w:val="0"/>
      <w:sz w:val="24"/>
      <w:szCs w:val="24"/>
    </w:rPr>
  </w:style>
  <w:style w:type="paragraph" w:styleId="Heading2">
    <w:name w:val="heading 2"/>
    <w:basedOn w:val="Normal"/>
    <w:next w:val="Normal"/>
    <w:autoRedefine/>
    <w:qFormat/>
    <w:rsid w:val="000F59DB"/>
    <w:pPr>
      <w:keepNext/>
      <w:spacing w:before="240" w:after="60"/>
      <w:jc w:val="center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0F59DB"/>
    <w:pPr>
      <w:keepNext/>
      <w:tabs>
        <w:tab w:val="left" w:pos="1800"/>
      </w:tabs>
      <w:spacing w:before="240" w:after="60"/>
      <w:outlineLvl w:val="2"/>
    </w:pPr>
    <w:rPr>
      <w:rFonts w:cs="Arial"/>
      <w:b/>
      <w:bCs w:val="0"/>
      <w:i/>
      <w:sz w:val="28"/>
      <w:szCs w:val="26"/>
    </w:rPr>
  </w:style>
  <w:style w:type="paragraph" w:styleId="Heading4">
    <w:name w:val="heading 4"/>
    <w:basedOn w:val="Normal"/>
    <w:next w:val="Normal"/>
    <w:qFormat/>
    <w:rsid w:val="000F59DB"/>
    <w:pPr>
      <w:keepNext/>
      <w:outlineLvl w:val="3"/>
    </w:pPr>
    <w:rPr>
      <w:rFonts w:ascii="Garamond" w:hAnsi="Garamond"/>
      <w:b/>
      <w:bCs w:val="0"/>
      <w:sz w:val="36"/>
    </w:rPr>
  </w:style>
  <w:style w:type="paragraph" w:styleId="Heading5">
    <w:name w:val="heading 5"/>
    <w:basedOn w:val="Normal"/>
    <w:next w:val="Normal"/>
    <w:qFormat/>
    <w:rsid w:val="000F59DB"/>
    <w:pPr>
      <w:keepNext/>
      <w:outlineLvl w:val="4"/>
    </w:pPr>
    <w:rPr>
      <w:rFonts w:ascii="Garamond" w:hAnsi="Garamond"/>
      <w:b/>
      <w:bCs w:val="0"/>
      <w:sz w:val="32"/>
    </w:rPr>
  </w:style>
  <w:style w:type="paragraph" w:styleId="Heading6">
    <w:name w:val="heading 6"/>
    <w:basedOn w:val="Normal"/>
    <w:next w:val="Normal"/>
    <w:qFormat/>
    <w:rsid w:val="000F59DB"/>
    <w:pPr>
      <w:keepNext/>
      <w:outlineLvl w:val="5"/>
    </w:pPr>
  </w:style>
  <w:style w:type="paragraph" w:styleId="Heading7">
    <w:name w:val="heading 7"/>
    <w:basedOn w:val="Normal"/>
    <w:next w:val="Normal"/>
    <w:qFormat/>
    <w:rsid w:val="000F59DB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0F59DB"/>
    <w:pPr>
      <w:keepNext/>
      <w:outlineLvl w:val="7"/>
    </w:pPr>
    <w:rPr>
      <w:b/>
      <w:bCs w:val="0"/>
    </w:rPr>
  </w:style>
  <w:style w:type="paragraph" w:styleId="Heading9">
    <w:name w:val="heading 9"/>
    <w:basedOn w:val="Normal"/>
    <w:next w:val="Normal"/>
    <w:qFormat/>
    <w:rsid w:val="000F59DB"/>
    <w:pPr>
      <w:keepNext/>
      <w:outlineLvl w:val="8"/>
    </w:pPr>
    <w:rPr>
      <w:b/>
      <w:bCs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59DB"/>
    <w:pPr>
      <w:tabs>
        <w:tab w:val="center" w:pos="4320"/>
        <w:tab w:val="right" w:pos="8640"/>
      </w:tabs>
    </w:pPr>
    <w:rPr>
      <w:b/>
      <w:sz w:val="22"/>
    </w:rPr>
  </w:style>
  <w:style w:type="paragraph" w:styleId="Footer">
    <w:name w:val="footer"/>
    <w:basedOn w:val="Normal"/>
    <w:link w:val="FooterChar"/>
    <w:rsid w:val="000F59DB"/>
    <w:pPr>
      <w:tabs>
        <w:tab w:val="center" w:pos="4320"/>
        <w:tab w:val="right" w:pos="8640"/>
      </w:tabs>
    </w:pPr>
    <w:rPr>
      <w:b/>
      <w:sz w:val="22"/>
    </w:rPr>
  </w:style>
  <w:style w:type="character" w:styleId="PageNumber">
    <w:name w:val="page number"/>
    <w:basedOn w:val="DefaultParagraphFont"/>
    <w:rsid w:val="000F59DB"/>
  </w:style>
  <w:style w:type="paragraph" w:styleId="BodyText">
    <w:name w:val="Body Text"/>
    <w:basedOn w:val="Normal"/>
    <w:rsid w:val="00A410D9"/>
    <w:pPr>
      <w:jc w:val="both"/>
    </w:pPr>
    <w:rPr>
      <w:rFonts w:cs="Times New Roman"/>
      <w:bCs w:val="0"/>
      <w:spacing w:val="-5"/>
      <w:sz w:val="24"/>
    </w:rPr>
  </w:style>
  <w:style w:type="paragraph" w:customStyle="1" w:styleId="BodyText1">
    <w:name w:val="Body Text1"/>
    <w:basedOn w:val="Normal"/>
    <w:autoRedefine/>
    <w:rsid w:val="00A410D9"/>
    <w:pPr>
      <w:jc w:val="both"/>
    </w:pPr>
    <w:rPr>
      <w:sz w:val="24"/>
    </w:rPr>
  </w:style>
  <w:style w:type="paragraph" w:customStyle="1" w:styleId="BulletNumbering">
    <w:name w:val="Bullet_Numbering"/>
    <w:basedOn w:val="BodyText1"/>
    <w:autoRedefine/>
    <w:rsid w:val="009426AB"/>
    <w:pPr>
      <w:numPr>
        <w:numId w:val="43"/>
      </w:numPr>
      <w:jc w:val="left"/>
    </w:pPr>
    <w:rPr>
      <w:rFonts w:ascii="Times New Roman" w:hAnsi="Times New Roman" w:cs="Times New Roman"/>
      <w:szCs w:val="24"/>
    </w:rPr>
  </w:style>
  <w:style w:type="character" w:customStyle="1" w:styleId="FooterChar">
    <w:name w:val="Footer Char"/>
    <w:link w:val="Footer"/>
    <w:rsid w:val="00A410D9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NormalEntity">
    <w:name w:val="Normal Entity"/>
    <w:basedOn w:val="Normal"/>
    <w:rsid w:val="00DE603E"/>
    <w:pPr>
      <w:spacing w:before="120" w:after="120"/>
      <w:ind w:left="0" w:firstLine="0"/>
      <w:jc w:val="both"/>
    </w:pPr>
    <w:rPr>
      <w:rFonts w:ascii="Arial" w:hAnsi="Arial" w:cs="Times New Roman"/>
      <w:bCs w:val="0"/>
      <w:lang w:val="en-GB"/>
    </w:rPr>
  </w:style>
  <w:style w:type="character" w:customStyle="1" w:styleId="Heading1Char">
    <w:name w:val="Heading 1 Char"/>
    <w:link w:val="Heading1"/>
    <w:rsid w:val="00BC2C04"/>
    <w:rPr>
      <w:rFonts w:ascii="Verdana" w:hAnsi="Verdana"/>
      <w:b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amshi%20Official\Quality\VSS%20Templates\Coding%20Standards%20new\Old%20coding%20standards\Code%20guidelines%20and%20checklists\Chk%20JAVA%20Code%20Revi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021BBEC3B8E47B76A14D405A24909" ma:contentTypeVersion="15" ma:contentTypeDescription="Create a new document." ma:contentTypeScope="" ma:versionID="913d3dfe89cacacc48f3dbbe8103943d">
  <xsd:schema xmlns:xsd="http://www.w3.org/2001/XMLSchema" xmlns:xs="http://www.w3.org/2001/XMLSchema" xmlns:p="http://schemas.microsoft.com/office/2006/metadata/properties" xmlns:ns2="ab82fb70-4683-4dc5-93f8-1fca5a57b4de" xmlns:ns3="9eb71d38-3b9c-4b2d-923d-26d2c20aa208" targetNamespace="http://schemas.microsoft.com/office/2006/metadata/properties" ma:root="true" ma:fieldsID="6e514a256a6eb41fa238b8773d530001" ns2:_="" ns3:_="">
    <xsd:import namespace="ab82fb70-4683-4dc5-93f8-1fca5a57b4de"/>
    <xsd:import namespace="9eb71d38-3b9c-4b2d-923d-26d2c20aa2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2fb70-4683-4dc5-93f8-1fca5a57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0f0c7da-47d7-4a1c-8bd0-f5ef10fbbf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71d38-3b9c-4b2d-923d-26d2c20aa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4eadc03-90f4-4136-936d-66b0deead9cb}" ma:internalName="TaxCatchAll" ma:showField="CatchAllData" ma:web="9eb71d38-3b9c-4b2d-923d-26d2c20aa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82fb70-4683-4dc5-93f8-1fca5a57b4de">
      <Terms xmlns="http://schemas.microsoft.com/office/infopath/2007/PartnerControls"/>
    </lcf76f155ced4ddcb4097134ff3c332f>
    <TaxCatchAll xmlns="9eb71d38-3b9c-4b2d-923d-26d2c20aa208" xsi:nil="true"/>
  </documentManagement>
</p:properties>
</file>

<file path=customXml/itemProps1.xml><?xml version="1.0" encoding="utf-8"?>
<ds:datastoreItem xmlns:ds="http://schemas.openxmlformats.org/officeDocument/2006/customXml" ds:itemID="{A70A4558-9B94-4A71-990B-D73436111A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4340A-E2F6-4941-A180-920ADAE47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82fb70-4683-4dc5-93f8-1fca5a57b4de"/>
    <ds:schemaRef ds:uri="9eb71d38-3b9c-4b2d-923d-26d2c20aa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93CD80-9D32-42CF-BFE8-C74898300459}">
  <ds:schemaRefs>
    <ds:schemaRef ds:uri="http://schemas.microsoft.com/office/2006/metadata/properties"/>
    <ds:schemaRef ds:uri="http://schemas.microsoft.com/office/infopath/2007/PartnerControls"/>
    <ds:schemaRef ds:uri="ab82fb70-4683-4dc5-93f8-1fca5a57b4de"/>
    <ds:schemaRef ds:uri="9eb71d38-3b9c-4b2d-923d-26d2c20aa2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Chk JAVA Code Review</Template>
  <TotalTime>962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YT-C-JCC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YT-C-JCC</dc:title>
  <dc:subject>Chk Java Code v1.1</dc:subject>
  <dc:creator>Process Excellence Team</dc:creator>
  <cp:keywords/>
  <dc:description/>
  <cp:lastModifiedBy>Ashish Dharmrajsingh</cp:lastModifiedBy>
  <cp:revision>32</cp:revision>
  <cp:lastPrinted>1900-12-31T18:30:00Z</cp:lastPrinted>
  <dcterms:created xsi:type="dcterms:W3CDTF">2020-07-16T05:01:00Z</dcterms:created>
  <dcterms:modified xsi:type="dcterms:W3CDTF">2022-11-30T07:19:00Z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o">
    <vt:r8>1</vt:r8>
  </property>
  <property fmtid="{D5CDD505-2E9C-101B-9397-08002B2CF9AE}" pid="3" name="Effective Date">
    <vt:lpwstr>29-Dec-2003</vt:lpwstr>
  </property>
  <property fmtid="{D5CDD505-2E9C-101B-9397-08002B2CF9AE}" pid="4" name="ContentTypeId">
    <vt:lpwstr>0x010100D3D021BBEC3B8E47B76A14D405A24909</vt:lpwstr>
  </property>
  <property fmtid="{D5CDD505-2E9C-101B-9397-08002B2CF9AE}" pid="5" name="_dlc_DocIdItemGuid">
    <vt:lpwstr>33ed66b9-7fc5-418e-82c6-82faa6951d1a</vt:lpwstr>
  </property>
</Properties>
</file>