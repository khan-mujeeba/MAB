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A3B8F" w14:textId="77777777" w:rsidR="00AE5EF8" w:rsidRPr="006B02C5" w:rsidRDefault="00AE5EF8" w:rsidP="002817AF">
      <w:pPr>
        <w:rPr>
          <w:rFonts w:asciiTheme="minorHAnsi" w:hAnsiTheme="minorHAnsi" w:cs="Arial"/>
        </w:rPr>
      </w:pPr>
      <w:bookmarkStart w:id="0" w:name="_Hlk41989759"/>
      <w:bookmarkEnd w:id="0"/>
    </w:p>
    <w:p w14:paraId="6A2BD103" w14:textId="77777777" w:rsidR="00AE5EF8" w:rsidRPr="006B02C5" w:rsidRDefault="00AE5EF8">
      <w:pPr>
        <w:tabs>
          <w:tab w:val="right" w:leader="dot" w:pos="10620"/>
        </w:tabs>
        <w:spacing w:line="320" w:lineRule="exact"/>
        <w:rPr>
          <w:rFonts w:asciiTheme="minorHAnsi" w:hAnsiTheme="minorHAnsi"/>
        </w:rPr>
      </w:pPr>
    </w:p>
    <w:p w14:paraId="2DFE47CB" w14:textId="77777777" w:rsidR="00AE5EF8" w:rsidRPr="006B02C5" w:rsidRDefault="00AE5EF8">
      <w:pPr>
        <w:rPr>
          <w:rFonts w:asciiTheme="minorHAnsi" w:hAnsiTheme="minorHAnsi"/>
        </w:rPr>
      </w:pPr>
    </w:p>
    <w:p w14:paraId="0F14F936" w14:textId="77777777" w:rsidR="00AE5EF8" w:rsidRPr="006B02C5" w:rsidRDefault="00AE5EF8">
      <w:pPr>
        <w:rPr>
          <w:rFonts w:asciiTheme="minorHAnsi" w:hAnsiTheme="minorHAnsi"/>
        </w:rPr>
      </w:pPr>
    </w:p>
    <w:p w14:paraId="32A94484" w14:textId="77777777" w:rsidR="00AE5EF8" w:rsidRPr="006B02C5" w:rsidRDefault="00AE5EF8">
      <w:pPr>
        <w:rPr>
          <w:rFonts w:asciiTheme="minorHAnsi" w:hAnsiTheme="minorHAnsi"/>
        </w:rPr>
      </w:pPr>
    </w:p>
    <w:p w14:paraId="22B642C3" w14:textId="77777777" w:rsidR="00AE5EF8" w:rsidRPr="006B02C5" w:rsidRDefault="00AE5EF8">
      <w:pPr>
        <w:rPr>
          <w:rFonts w:asciiTheme="minorHAnsi" w:hAnsiTheme="minorHAnsi"/>
        </w:rPr>
      </w:pPr>
    </w:p>
    <w:p w14:paraId="452BFF44" w14:textId="77777777" w:rsidR="00AE5EF8" w:rsidRPr="006B02C5" w:rsidRDefault="00AE5EF8">
      <w:pPr>
        <w:rPr>
          <w:rFonts w:asciiTheme="minorHAnsi" w:hAnsiTheme="minorHAnsi"/>
        </w:rPr>
      </w:pPr>
    </w:p>
    <w:p w14:paraId="43ECB808" w14:textId="77777777" w:rsidR="00AE5EF8" w:rsidRPr="006B02C5" w:rsidRDefault="000A71CA" w:rsidP="000A71CA">
      <w:pPr>
        <w:jc w:val="center"/>
        <w:rPr>
          <w:rFonts w:asciiTheme="minorHAnsi" w:hAnsiTheme="minorHAnsi"/>
        </w:rPr>
      </w:pPr>
      <w:r w:rsidRPr="0018656B">
        <w:rPr>
          <w:noProof/>
        </w:rPr>
        <w:drawing>
          <wp:inline distT="0" distB="0" distL="0" distR="0" wp14:anchorId="5D95E820" wp14:editId="5AF70D4F">
            <wp:extent cx="5133975" cy="1809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ED0F" w14:textId="77777777" w:rsidR="00AE5EF8" w:rsidRPr="006B02C5" w:rsidRDefault="00AE5EF8">
      <w:pPr>
        <w:rPr>
          <w:rFonts w:asciiTheme="minorHAnsi" w:hAnsiTheme="minorHAnsi"/>
        </w:rPr>
      </w:pPr>
    </w:p>
    <w:p w14:paraId="66FF56B4" w14:textId="77777777" w:rsidR="00AE5EF8" w:rsidRPr="006B02C5" w:rsidRDefault="00AE5EF8">
      <w:pPr>
        <w:rPr>
          <w:rFonts w:asciiTheme="minorHAnsi" w:hAnsiTheme="minorHAnsi"/>
        </w:rPr>
      </w:pPr>
    </w:p>
    <w:p w14:paraId="6CAE13C6" w14:textId="77777777" w:rsidR="00AE5EF8" w:rsidRPr="006B02C5" w:rsidRDefault="00AE5EF8">
      <w:pPr>
        <w:rPr>
          <w:rFonts w:asciiTheme="minorHAnsi" w:hAnsiTheme="minorHAnsi"/>
        </w:rPr>
      </w:pPr>
    </w:p>
    <w:p w14:paraId="6D3991B5" w14:textId="77777777" w:rsidR="00AE5EF8" w:rsidRPr="006B02C5" w:rsidRDefault="00AE5EF8">
      <w:pPr>
        <w:rPr>
          <w:rFonts w:asciiTheme="minorHAnsi" w:hAnsiTheme="minorHAnsi"/>
        </w:rPr>
      </w:pPr>
    </w:p>
    <w:p w14:paraId="5497B37B" w14:textId="77777777" w:rsidR="00A0234D" w:rsidRPr="006B02C5" w:rsidRDefault="00A0234D" w:rsidP="000A71CA">
      <w:pPr>
        <w:pStyle w:val="DocumentTitle"/>
        <w:ind w:left="0"/>
        <w:rPr>
          <w:rFonts w:asciiTheme="minorHAnsi" w:hAnsiTheme="minorHAnsi"/>
        </w:rPr>
      </w:pPr>
    </w:p>
    <w:p w14:paraId="5ACD50B8" w14:textId="6AF064DD" w:rsidR="00AE5EF8" w:rsidRPr="001A63B6" w:rsidRDefault="00071D77" w:rsidP="002C3530">
      <w:pPr>
        <w:pStyle w:val="DocumentTitle"/>
        <w:rPr>
          <w:rFonts w:cs="Arial"/>
        </w:rPr>
      </w:pPr>
      <w:r>
        <w:rPr>
          <w:rFonts w:cs="Arial"/>
        </w:rPr>
        <w:t>SCV</w:t>
      </w:r>
      <w:r w:rsidR="000A71CA" w:rsidRPr="001A63B6">
        <w:rPr>
          <w:rFonts w:cs="Arial"/>
        </w:rPr>
        <w:t xml:space="preserve"> </w:t>
      </w:r>
      <w:r w:rsidR="00937A79" w:rsidRPr="001A63B6">
        <w:rPr>
          <w:rFonts w:cs="Arial"/>
        </w:rPr>
        <w:t>RunBook</w:t>
      </w:r>
    </w:p>
    <w:p w14:paraId="119E9749" w14:textId="77777777" w:rsidR="00E809A3" w:rsidRPr="001A63B6" w:rsidRDefault="00E809A3" w:rsidP="002C3530">
      <w:pPr>
        <w:pStyle w:val="DocumentTitle"/>
        <w:rPr>
          <w:rFonts w:cs="Arial"/>
        </w:rPr>
      </w:pPr>
    </w:p>
    <w:p w14:paraId="0C1E8957" w14:textId="77777777" w:rsidR="00E809A3" w:rsidRPr="001A63B6" w:rsidRDefault="00E809A3" w:rsidP="002C3530">
      <w:pPr>
        <w:pStyle w:val="DocumentTitle"/>
        <w:rPr>
          <w:rFonts w:cs="Arial"/>
          <w:sz w:val="32"/>
          <w:szCs w:val="32"/>
        </w:rPr>
      </w:pPr>
    </w:p>
    <w:p w14:paraId="0A877C77" w14:textId="77777777" w:rsidR="00E809A3" w:rsidRPr="001A63B6" w:rsidRDefault="00E809A3" w:rsidP="002C3530">
      <w:pPr>
        <w:pStyle w:val="DocumentTitle"/>
        <w:rPr>
          <w:rFonts w:cs="Arial"/>
          <w:sz w:val="32"/>
          <w:szCs w:val="32"/>
        </w:rPr>
      </w:pPr>
      <w:r w:rsidRPr="001A63B6">
        <w:rPr>
          <w:rFonts w:cs="Arial"/>
          <w:sz w:val="32"/>
          <w:szCs w:val="32"/>
        </w:rPr>
        <w:t xml:space="preserve">Prepared by: </w:t>
      </w:r>
      <w:r w:rsidR="000A71CA" w:rsidRPr="001A63B6">
        <w:rPr>
          <w:rFonts w:cs="Arial"/>
          <w:sz w:val="32"/>
          <w:szCs w:val="32"/>
        </w:rPr>
        <w:t>ATOS AMS</w:t>
      </w:r>
      <w:r w:rsidRPr="001A63B6">
        <w:rPr>
          <w:rFonts w:cs="Arial"/>
          <w:sz w:val="32"/>
          <w:szCs w:val="32"/>
        </w:rPr>
        <w:t xml:space="preserve"> for </w:t>
      </w:r>
      <w:r w:rsidR="000A71CA" w:rsidRPr="001A63B6">
        <w:rPr>
          <w:rFonts w:cs="Arial"/>
          <w:sz w:val="32"/>
          <w:szCs w:val="32"/>
        </w:rPr>
        <w:t>MAB</w:t>
      </w:r>
    </w:p>
    <w:p w14:paraId="0ABE9B01" w14:textId="77777777" w:rsidR="00E809A3" w:rsidRPr="001A63B6" w:rsidRDefault="00587A7E" w:rsidP="002C3530">
      <w:pPr>
        <w:pStyle w:val="DocumentTitle"/>
        <w:rPr>
          <w:rFonts w:cs="Arial"/>
          <w:sz w:val="28"/>
          <w:szCs w:val="28"/>
        </w:rPr>
      </w:pPr>
      <w:r w:rsidRPr="001A63B6">
        <w:rPr>
          <w:rFonts w:cs="Arial"/>
          <w:sz w:val="28"/>
          <w:szCs w:val="28"/>
        </w:rPr>
        <w:t xml:space="preserve">Version </w:t>
      </w:r>
      <w:r w:rsidR="000A71CA" w:rsidRPr="001A63B6">
        <w:rPr>
          <w:rFonts w:cs="Arial"/>
          <w:sz w:val="28"/>
          <w:szCs w:val="28"/>
        </w:rPr>
        <w:t>1.0</w:t>
      </w:r>
    </w:p>
    <w:p w14:paraId="4D4D2A90" w14:textId="19028738" w:rsidR="00E809A3" w:rsidRPr="001A63B6" w:rsidRDefault="00E809A3" w:rsidP="002C3530">
      <w:pPr>
        <w:pStyle w:val="DocumentTitle"/>
        <w:rPr>
          <w:rFonts w:cs="Arial"/>
          <w:sz w:val="24"/>
          <w:szCs w:val="24"/>
        </w:rPr>
      </w:pPr>
      <w:r w:rsidRPr="001A63B6">
        <w:rPr>
          <w:rFonts w:cs="Arial"/>
          <w:sz w:val="24"/>
          <w:szCs w:val="24"/>
        </w:rPr>
        <w:t xml:space="preserve">Last updated: </w:t>
      </w:r>
      <w:r w:rsidR="00DC4D10">
        <w:rPr>
          <w:rFonts w:cs="Arial"/>
          <w:sz w:val="24"/>
          <w:szCs w:val="24"/>
        </w:rPr>
        <w:t>19</w:t>
      </w:r>
      <w:r w:rsidR="000A71CA" w:rsidRPr="001A63B6">
        <w:rPr>
          <w:rFonts w:cs="Arial"/>
          <w:sz w:val="24"/>
          <w:szCs w:val="24"/>
          <w:vertAlign w:val="superscript"/>
        </w:rPr>
        <w:t>nd</w:t>
      </w:r>
      <w:r w:rsidR="000A71CA" w:rsidRPr="001A63B6">
        <w:rPr>
          <w:rFonts w:cs="Arial"/>
          <w:sz w:val="24"/>
          <w:szCs w:val="24"/>
        </w:rPr>
        <w:t xml:space="preserve"> Jun 2020</w:t>
      </w:r>
    </w:p>
    <w:p w14:paraId="2466AECE" w14:textId="77777777" w:rsidR="00E809A3" w:rsidRPr="006B02C5" w:rsidRDefault="00E809A3" w:rsidP="00E809A3">
      <w:pPr>
        <w:pStyle w:val="DocumentTitle"/>
        <w:ind w:left="0"/>
        <w:rPr>
          <w:rFonts w:asciiTheme="minorHAnsi" w:hAnsiTheme="minorHAnsi"/>
        </w:rPr>
      </w:pPr>
    </w:p>
    <w:p w14:paraId="124CDC2C" w14:textId="77777777" w:rsidR="00E809A3" w:rsidRPr="006B02C5" w:rsidRDefault="00E809A3" w:rsidP="00E809A3">
      <w:pPr>
        <w:pStyle w:val="DocumentTitle"/>
        <w:ind w:left="0"/>
        <w:rPr>
          <w:rFonts w:asciiTheme="minorHAnsi" w:hAnsiTheme="minorHAnsi"/>
        </w:rPr>
      </w:pPr>
    </w:p>
    <w:p w14:paraId="29A73477" w14:textId="77777777" w:rsidR="00AE5EF8" w:rsidRPr="006B02C5" w:rsidRDefault="00AE5EF8">
      <w:pPr>
        <w:rPr>
          <w:rFonts w:asciiTheme="minorHAnsi" w:hAnsiTheme="minorHAnsi"/>
        </w:rPr>
      </w:pPr>
    </w:p>
    <w:p w14:paraId="0E9480B7" w14:textId="77777777" w:rsidR="00AE5EF8" w:rsidRPr="006B02C5" w:rsidRDefault="00AE5EF8">
      <w:pPr>
        <w:rPr>
          <w:rFonts w:asciiTheme="minorHAnsi" w:hAnsiTheme="minorHAnsi"/>
        </w:rPr>
      </w:pPr>
    </w:p>
    <w:p w14:paraId="721AAAE5" w14:textId="77777777" w:rsidR="00AE5EF8" w:rsidRPr="006B02C5" w:rsidRDefault="00AE5EF8">
      <w:pPr>
        <w:pStyle w:val="Header"/>
        <w:rPr>
          <w:rFonts w:asciiTheme="minorHAnsi" w:hAnsiTheme="minorHAnsi"/>
        </w:rPr>
        <w:sectPr w:rsidR="00AE5EF8" w:rsidRPr="006B02C5" w:rsidSect="0032162B"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267" w:right="720" w:bottom="1714" w:left="720" w:header="706" w:footer="504" w:gutter="0"/>
          <w:pgBorders w:zOrder="back" w:offsetFrom="page">
            <w:top w:val="single" w:sz="4" w:space="26" w:color="auto"/>
            <w:left w:val="single" w:sz="4" w:space="31" w:color="auto"/>
            <w:bottom w:val="single" w:sz="4" w:space="26" w:color="auto"/>
            <w:right w:val="single" w:sz="4" w:space="31" w:color="auto"/>
          </w:pgBorders>
          <w:pgNumType w:start="0"/>
          <w:cols w:space="720"/>
          <w:titlePg/>
        </w:sectPr>
      </w:pPr>
    </w:p>
    <w:p w14:paraId="041AF8CC" w14:textId="77777777" w:rsidR="00AE5EF8" w:rsidRDefault="00AE5EF8">
      <w:pPr>
        <w:pStyle w:val="Body"/>
        <w:rPr>
          <w:rFonts w:asciiTheme="minorHAnsi" w:hAnsiTheme="minorHAnsi"/>
        </w:rPr>
      </w:pPr>
    </w:p>
    <w:p w14:paraId="19C76947" w14:textId="77777777" w:rsidR="00B94FA5" w:rsidRPr="00B94FA5" w:rsidRDefault="00B94FA5" w:rsidP="00B94FA5">
      <w:pPr>
        <w:rPr>
          <w:lang w:val="en-GB"/>
        </w:rPr>
        <w:sectPr w:rsidR="00B94FA5" w:rsidRPr="00B94FA5" w:rsidSect="0032162B">
          <w:headerReference w:type="default" r:id="rId13"/>
          <w:footerReference w:type="default" r:id="rId14"/>
          <w:footerReference w:type="first" r:id="rId15"/>
          <w:type w:val="continuous"/>
          <w:pgSz w:w="11909" w:h="16834" w:code="9"/>
          <w:pgMar w:top="1267" w:right="720" w:bottom="1714" w:left="720" w:header="706" w:footer="504" w:gutter="0"/>
          <w:pgBorders w:zOrder="back" w:offsetFrom="page">
            <w:top w:val="single" w:sz="4" w:space="26" w:color="auto"/>
            <w:left w:val="single" w:sz="4" w:space="31" w:color="auto"/>
            <w:bottom w:val="single" w:sz="4" w:space="26" w:color="auto"/>
            <w:right w:val="single" w:sz="4" w:space="31" w:color="auto"/>
          </w:pgBorders>
          <w:pgNumType w:fmt="lowerRoman" w:start="1"/>
          <w:cols w:space="720"/>
        </w:sectPr>
      </w:pPr>
    </w:p>
    <w:p w14:paraId="121E80FE" w14:textId="77777777" w:rsidR="00AE5EF8" w:rsidRPr="006B02C5" w:rsidRDefault="00AE5EF8">
      <w:pPr>
        <w:pStyle w:val="Header"/>
        <w:rPr>
          <w:rFonts w:asciiTheme="minorHAnsi" w:hAnsiTheme="minorHAnsi"/>
        </w:rPr>
      </w:pPr>
      <w:bookmarkStart w:id="1" w:name="_Toc48451393"/>
      <w:bookmarkStart w:id="2" w:name="_Toc48450556"/>
      <w:r w:rsidRPr="006B02C5">
        <w:rPr>
          <w:rFonts w:asciiTheme="minorHAnsi" w:hAnsiTheme="minorHAnsi"/>
        </w:rPr>
        <w:lastRenderedPageBreak/>
        <w:t xml:space="preserve">Table </w:t>
      </w:r>
      <w:r w:rsidR="009E3845" w:rsidRPr="006B02C5">
        <w:rPr>
          <w:rFonts w:asciiTheme="minorHAnsi" w:hAnsiTheme="minorHAnsi"/>
        </w:rPr>
        <w:t>of</w:t>
      </w:r>
      <w:r w:rsidRPr="006B02C5">
        <w:rPr>
          <w:rFonts w:asciiTheme="minorHAnsi" w:hAnsiTheme="minorHAnsi"/>
        </w:rPr>
        <w:t xml:space="preserve"> Contents</w:t>
      </w:r>
      <w:bookmarkEnd w:id="1"/>
    </w:p>
    <w:p w14:paraId="52C404D5" w14:textId="1B569660" w:rsidR="001A63B6" w:rsidRDefault="00964318">
      <w:pPr>
        <w:pStyle w:val="TOC1"/>
        <w:tabs>
          <w:tab w:val="left" w:pos="273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r w:rsidRPr="006B02C5">
        <w:rPr>
          <w:rFonts w:asciiTheme="minorHAnsi" w:hAnsiTheme="minorHAnsi"/>
          <w:sz w:val="22"/>
          <w:szCs w:val="22"/>
        </w:rPr>
        <w:fldChar w:fldCharType="begin"/>
      </w:r>
      <w:r w:rsidR="00AE5EF8" w:rsidRPr="006B02C5">
        <w:rPr>
          <w:rFonts w:asciiTheme="minorHAnsi" w:hAnsiTheme="minorHAnsi"/>
          <w:sz w:val="22"/>
          <w:szCs w:val="22"/>
        </w:rPr>
        <w:instrText xml:space="preserve"> TOC \o "1-3" \h \z </w:instrText>
      </w:r>
      <w:r w:rsidRPr="006B02C5">
        <w:rPr>
          <w:rFonts w:asciiTheme="minorHAnsi" w:hAnsiTheme="minorHAnsi"/>
          <w:sz w:val="22"/>
          <w:szCs w:val="22"/>
        </w:rPr>
        <w:fldChar w:fldCharType="separate"/>
      </w:r>
      <w:hyperlink w:anchor="_Toc41994502" w:history="1">
        <w:r w:rsidR="001A63B6" w:rsidRPr="00AA4DA3">
          <w:rPr>
            <w:rStyle w:val="Hyperlink"/>
            <w:noProof/>
          </w:rPr>
          <w:t>1</w:t>
        </w:r>
        <w:r w:rsidR="001A63B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1A63B6" w:rsidRPr="00AA4DA3">
          <w:rPr>
            <w:rStyle w:val="Hyperlink"/>
            <w:noProof/>
          </w:rPr>
          <w:t>Revision History</w:t>
        </w:r>
        <w:r w:rsidR="001A63B6">
          <w:rPr>
            <w:noProof/>
            <w:webHidden/>
          </w:rPr>
          <w:tab/>
        </w:r>
        <w:r w:rsidR="001A63B6">
          <w:rPr>
            <w:noProof/>
            <w:webHidden/>
          </w:rPr>
          <w:fldChar w:fldCharType="begin"/>
        </w:r>
        <w:r w:rsidR="001A63B6">
          <w:rPr>
            <w:noProof/>
            <w:webHidden/>
          </w:rPr>
          <w:instrText xml:space="preserve"> PAGEREF _Toc41994502 \h </w:instrText>
        </w:r>
        <w:r w:rsidR="001A63B6">
          <w:rPr>
            <w:noProof/>
            <w:webHidden/>
          </w:rPr>
        </w:r>
        <w:r w:rsidR="001A63B6">
          <w:rPr>
            <w:noProof/>
            <w:webHidden/>
          </w:rPr>
          <w:fldChar w:fldCharType="separate"/>
        </w:r>
        <w:r w:rsidR="001A63B6">
          <w:rPr>
            <w:noProof/>
            <w:webHidden/>
          </w:rPr>
          <w:t>2</w:t>
        </w:r>
        <w:r w:rsidR="001A63B6">
          <w:rPr>
            <w:noProof/>
            <w:webHidden/>
          </w:rPr>
          <w:fldChar w:fldCharType="end"/>
        </w:r>
      </w:hyperlink>
    </w:p>
    <w:p w14:paraId="44FA44C2" w14:textId="579EEB75" w:rsidR="001A63B6" w:rsidRDefault="000D166E">
      <w:pPr>
        <w:pStyle w:val="TOC2"/>
        <w:tabs>
          <w:tab w:val="left" w:pos="417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1994503" w:history="1">
        <w:r w:rsidR="001A63B6" w:rsidRPr="00AA4DA3">
          <w:rPr>
            <w:rStyle w:val="Hyperlink"/>
            <w:noProof/>
          </w:rPr>
          <w:t>1.1</w:t>
        </w:r>
        <w:r w:rsidR="001A63B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1A63B6" w:rsidRPr="00AA4DA3">
          <w:rPr>
            <w:rStyle w:val="Hyperlink"/>
            <w:noProof/>
          </w:rPr>
          <w:t>Version / Change History</w:t>
        </w:r>
        <w:r w:rsidR="001A63B6">
          <w:rPr>
            <w:noProof/>
            <w:webHidden/>
          </w:rPr>
          <w:tab/>
        </w:r>
        <w:r w:rsidR="001A63B6">
          <w:rPr>
            <w:noProof/>
            <w:webHidden/>
          </w:rPr>
          <w:fldChar w:fldCharType="begin"/>
        </w:r>
        <w:r w:rsidR="001A63B6">
          <w:rPr>
            <w:noProof/>
            <w:webHidden/>
          </w:rPr>
          <w:instrText xml:space="preserve"> PAGEREF _Toc41994503 \h </w:instrText>
        </w:r>
        <w:r w:rsidR="001A63B6">
          <w:rPr>
            <w:noProof/>
            <w:webHidden/>
          </w:rPr>
        </w:r>
        <w:r w:rsidR="001A63B6">
          <w:rPr>
            <w:noProof/>
            <w:webHidden/>
          </w:rPr>
          <w:fldChar w:fldCharType="separate"/>
        </w:r>
        <w:r w:rsidR="001A63B6">
          <w:rPr>
            <w:noProof/>
            <w:webHidden/>
          </w:rPr>
          <w:t>2</w:t>
        </w:r>
        <w:r w:rsidR="001A63B6">
          <w:rPr>
            <w:noProof/>
            <w:webHidden/>
          </w:rPr>
          <w:fldChar w:fldCharType="end"/>
        </w:r>
      </w:hyperlink>
    </w:p>
    <w:p w14:paraId="502C9719" w14:textId="44C9F5D0" w:rsidR="001A63B6" w:rsidRDefault="000D166E">
      <w:pPr>
        <w:pStyle w:val="TOC2"/>
        <w:tabs>
          <w:tab w:val="left" w:pos="417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1994504" w:history="1">
        <w:r w:rsidR="001A63B6" w:rsidRPr="00AA4DA3">
          <w:rPr>
            <w:rStyle w:val="Hyperlink"/>
            <w:noProof/>
          </w:rPr>
          <w:t>1.2</w:t>
        </w:r>
        <w:r w:rsidR="001A63B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1A63B6" w:rsidRPr="00AA4DA3">
          <w:rPr>
            <w:rStyle w:val="Hyperlink"/>
            <w:noProof/>
          </w:rPr>
          <w:t>Verification</w:t>
        </w:r>
        <w:r w:rsidR="001A63B6">
          <w:rPr>
            <w:noProof/>
            <w:webHidden/>
          </w:rPr>
          <w:tab/>
        </w:r>
        <w:r w:rsidR="001A63B6">
          <w:rPr>
            <w:noProof/>
            <w:webHidden/>
          </w:rPr>
          <w:fldChar w:fldCharType="begin"/>
        </w:r>
        <w:r w:rsidR="001A63B6">
          <w:rPr>
            <w:noProof/>
            <w:webHidden/>
          </w:rPr>
          <w:instrText xml:space="preserve"> PAGEREF _Toc41994504 \h </w:instrText>
        </w:r>
        <w:r w:rsidR="001A63B6">
          <w:rPr>
            <w:noProof/>
            <w:webHidden/>
          </w:rPr>
        </w:r>
        <w:r w:rsidR="001A63B6">
          <w:rPr>
            <w:noProof/>
            <w:webHidden/>
          </w:rPr>
          <w:fldChar w:fldCharType="separate"/>
        </w:r>
        <w:r w:rsidR="001A63B6">
          <w:rPr>
            <w:noProof/>
            <w:webHidden/>
          </w:rPr>
          <w:t>2</w:t>
        </w:r>
        <w:r w:rsidR="001A63B6">
          <w:rPr>
            <w:noProof/>
            <w:webHidden/>
          </w:rPr>
          <w:fldChar w:fldCharType="end"/>
        </w:r>
      </w:hyperlink>
    </w:p>
    <w:p w14:paraId="71F22B8F" w14:textId="35BDF09A" w:rsidR="00AE5EF8" w:rsidRPr="006B02C5" w:rsidRDefault="00964318" w:rsidP="006B02C5">
      <w:pPr>
        <w:pStyle w:val="Heading1"/>
        <w:rPr>
          <w:rFonts w:asciiTheme="minorHAnsi" w:hAnsiTheme="minorHAnsi"/>
        </w:rPr>
      </w:pPr>
      <w:r w:rsidRPr="006B02C5">
        <w:rPr>
          <w:rFonts w:asciiTheme="minorHAnsi" w:hAnsiTheme="minorHAnsi"/>
          <w:snapToGrid/>
          <w:color w:val="auto"/>
          <w:sz w:val="22"/>
          <w:szCs w:val="22"/>
        </w:rPr>
        <w:lastRenderedPageBreak/>
        <w:fldChar w:fldCharType="end"/>
      </w:r>
      <w:r w:rsidR="00E34393" w:rsidRPr="006B02C5">
        <w:rPr>
          <w:rFonts w:asciiTheme="minorHAnsi" w:hAnsiTheme="minorHAnsi"/>
        </w:rPr>
        <w:t xml:space="preserve"> </w:t>
      </w:r>
      <w:bookmarkStart w:id="3" w:name="_Toc41994502"/>
      <w:r w:rsidR="00AE5EF8" w:rsidRPr="006B02C5">
        <w:rPr>
          <w:rFonts w:asciiTheme="minorHAnsi" w:hAnsiTheme="minorHAnsi"/>
        </w:rPr>
        <w:t>Revision History</w:t>
      </w:r>
      <w:bookmarkEnd w:id="3"/>
    </w:p>
    <w:p w14:paraId="727DF6F8" w14:textId="77777777" w:rsidR="00AE5EF8" w:rsidRDefault="00AE5EF8">
      <w:pPr>
        <w:pStyle w:val="Heading2"/>
        <w:rPr>
          <w:rFonts w:asciiTheme="minorHAnsi" w:hAnsiTheme="minorHAnsi"/>
        </w:rPr>
      </w:pPr>
      <w:bookmarkStart w:id="4" w:name="_Toc47453564"/>
      <w:bookmarkStart w:id="5" w:name="_Toc41994503"/>
      <w:r w:rsidRPr="006B02C5">
        <w:rPr>
          <w:rFonts w:asciiTheme="minorHAnsi" w:hAnsiTheme="minorHAnsi"/>
        </w:rPr>
        <w:t>Version / Change History</w:t>
      </w:r>
      <w:bookmarkEnd w:id="4"/>
      <w:bookmarkEnd w:id="5"/>
    </w:p>
    <w:p w14:paraId="65788931" w14:textId="77777777" w:rsidR="001A63B6" w:rsidRPr="001A63B6" w:rsidRDefault="001A63B6" w:rsidP="001A63B6">
      <w:pPr>
        <w:pStyle w:val="Body"/>
      </w:pPr>
    </w:p>
    <w:tbl>
      <w:tblPr>
        <w:tblW w:w="0" w:type="auto"/>
        <w:tblInd w:w="2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894"/>
        <w:gridCol w:w="2114"/>
        <w:gridCol w:w="1939"/>
      </w:tblGrid>
      <w:tr w:rsidR="00AE5EF8" w:rsidRPr="006B02C5" w14:paraId="2D1DED9D" w14:textId="77777777" w:rsidTr="001A63B6">
        <w:tc>
          <w:tcPr>
            <w:tcW w:w="1270" w:type="dxa"/>
            <w:shd w:val="clear" w:color="auto" w:fill="E6E6E6"/>
          </w:tcPr>
          <w:p w14:paraId="5C341BCE" w14:textId="77777777" w:rsidR="00AE5EF8" w:rsidRPr="006B02C5" w:rsidRDefault="00AE5EF8" w:rsidP="00A27AF7">
            <w:pPr>
              <w:pStyle w:val="TableRowHeading"/>
              <w:jc w:val="center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Version</w:t>
            </w:r>
          </w:p>
        </w:tc>
        <w:tc>
          <w:tcPr>
            <w:tcW w:w="1894" w:type="dxa"/>
            <w:shd w:val="clear" w:color="auto" w:fill="E6E6E6"/>
          </w:tcPr>
          <w:p w14:paraId="561B831A" w14:textId="77777777" w:rsidR="00AE5EF8" w:rsidRPr="006B02C5" w:rsidRDefault="00AE5EF8" w:rsidP="00A27AF7">
            <w:pPr>
              <w:pStyle w:val="TableRowHeading"/>
              <w:jc w:val="center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Last Modified On</w:t>
            </w:r>
          </w:p>
        </w:tc>
        <w:tc>
          <w:tcPr>
            <w:tcW w:w="2114" w:type="dxa"/>
            <w:shd w:val="clear" w:color="auto" w:fill="E6E6E6"/>
          </w:tcPr>
          <w:p w14:paraId="78817168" w14:textId="77777777" w:rsidR="00AE5EF8" w:rsidRPr="006B02C5" w:rsidRDefault="00AE5EF8" w:rsidP="00A27AF7">
            <w:pPr>
              <w:pStyle w:val="TableRowHeading"/>
              <w:jc w:val="center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Modified By</w:t>
            </w:r>
          </w:p>
        </w:tc>
        <w:tc>
          <w:tcPr>
            <w:tcW w:w="1939" w:type="dxa"/>
            <w:shd w:val="clear" w:color="auto" w:fill="E6E6E6"/>
          </w:tcPr>
          <w:p w14:paraId="18E89161" w14:textId="77777777" w:rsidR="00AE5EF8" w:rsidRPr="006B02C5" w:rsidRDefault="00AE5EF8" w:rsidP="00A27AF7">
            <w:pPr>
              <w:pStyle w:val="TableRowHeading"/>
              <w:jc w:val="center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Changes Since Last Version</w:t>
            </w:r>
          </w:p>
        </w:tc>
      </w:tr>
      <w:tr w:rsidR="00AE5EF8" w:rsidRPr="006B02C5" w14:paraId="0E1DB874" w14:textId="77777777" w:rsidTr="001A63B6">
        <w:tc>
          <w:tcPr>
            <w:tcW w:w="1270" w:type="dxa"/>
          </w:tcPr>
          <w:p w14:paraId="70315C6D" w14:textId="77777777" w:rsidR="00AE5EF8" w:rsidRPr="006B02C5" w:rsidRDefault="00582FC7" w:rsidP="00820145">
            <w:pPr>
              <w:pStyle w:val="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1894" w:type="dxa"/>
          </w:tcPr>
          <w:p w14:paraId="30B3AAE0" w14:textId="354514E3" w:rsidR="00AE5EF8" w:rsidRPr="006B02C5" w:rsidRDefault="005768F0" w:rsidP="00853889">
            <w:pPr>
              <w:pStyle w:val="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  <w:r w:rsidR="00D84A8D" w:rsidRPr="006B02C5">
              <w:rPr>
                <w:rFonts w:asciiTheme="minorHAnsi" w:hAnsiTheme="minorHAnsi"/>
              </w:rPr>
              <w:t>-Ju</w:t>
            </w:r>
            <w:r w:rsidR="00582FC7">
              <w:rPr>
                <w:rFonts w:asciiTheme="minorHAnsi" w:hAnsiTheme="minorHAnsi"/>
              </w:rPr>
              <w:t>ne</w:t>
            </w:r>
            <w:r w:rsidR="00AE5EF8" w:rsidRPr="006B02C5">
              <w:rPr>
                <w:rFonts w:asciiTheme="minorHAnsi" w:hAnsiTheme="minorHAnsi"/>
              </w:rPr>
              <w:t>-</w:t>
            </w:r>
            <w:r w:rsidR="00B71AC2" w:rsidRPr="006B02C5">
              <w:rPr>
                <w:rFonts w:asciiTheme="minorHAnsi" w:hAnsiTheme="minorHAnsi"/>
              </w:rPr>
              <w:t>20</w:t>
            </w:r>
            <w:r w:rsidR="00582FC7">
              <w:rPr>
                <w:rFonts w:asciiTheme="minorHAnsi" w:hAnsiTheme="minorHAnsi"/>
              </w:rPr>
              <w:t>20</w:t>
            </w:r>
          </w:p>
        </w:tc>
        <w:tc>
          <w:tcPr>
            <w:tcW w:w="2114" w:type="dxa"/>
          </w:tcPr>
          <w:p w14:paraId="77AF0ECA" w14:textId="685225A5" w:rsidR="00AE5EF8" w:rsidRPr="006B02C5" w:rsidRDefault="005768F0" w:rsidP="00820145">
            <w:pPr>
              <w:pStyle w:val="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Prashant Chauhan</w:t>
            </w:r>
          </w:p>
        </w:tc>
        <w:tc>
          <w:tcPr>
            <w:tcW w:w="1939" w:type="dxa"/>
          </w:tcPr>
          <w:p w14:paraId="11D75D29" w14:textId="77777777" w:rsidR="00AE5EF8" w:rsidRPr="006B02C5" w:rsidRDefault="004878AE" w:rsidP="00820145">
            <w:pPr>
              <w:pStyle w:val="TableBody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Created</w:t>
            </w:r>
          </w:p>
        </w:tc>
      </w:tr>
    </w:tbl>
    <w:p w14:paraId="2539E35A" w14:textId="77777777" w:rsidR="00AE5EF8" w:rsidRDefault="00AE5EF8">
      <w:pPr>
        <w:pStyle w:val="Heading2"/>
        <w:rPr>
          <w:rFonts w:asciiTheme="minorHAnsi" w:hAnsiTheme="minorHAnsi"/>
        </w:rPr>
      </w:pPr>
      <w:bookmarkStart w:id="6" w:name="_Toc47453565"/>
      <w:bookmarkStart w:id="7" w:name="_Toc41994504"/>
      <w:r w:rsidRPr="006B02C5">
        <w:rPr>
          <w:rFonts w:asciiTheme="minorHAnsi" w:hAnsiTheme="minorHAnsi"/>
        </w:rPr>
        <w:t>Verification</w:t>
      </w:r>
      <w:bookmarkEnd w:id="6"/>
      <w:bookmarkEnd w:id="7"/>
    </w:p>
    <w:p w14:paraId="38D3C9CA" w14:textId="77777777" w:rsidR="001A63B6" w:rsidRPr="001A63B6" w:rsidRDefault="001A63B6" w:rsidP="001A63B6">
      <w:pPr>
        <w:pStyle w:val="Body"/>
      </w:pPr>
    </w:p>
    <w:tbl>
      <w:tblPr>
        <w:tblW w:w="0" w:type="auto"/>
        <w:tblInd w:w="1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4911"/>
        <w:gridCol w:w="1458"/>
      </w:tblGrid>
      <w:tr w:rsidR="00AE5EF8" w:rsidRPr="006B02C5" w14:paraId="3F272A19" w14:textId="77777777" w:rsidTr="001A63B6">
        <w:tc>
          <w:tcPr>
            <w:tcW w:w="1522" w:type="dxa"/>
            <w:shd w:val="clear" w:color="auto" w:fill="E6E6E6"/>
          </w:tcPr>
          <w:p w14:paraId="2FF118E9" w14:textId="77777777" w:rsidR="00AE5EF8" w:rsidRPr="006B02C5" w:rsidRDefault="00AE5EF8" w:rsidP="00A27AF7">
            <w:pPr>
              <w:pStyle w:val="TableRowHeading"/>
              <w:jc w:val="center"/>
              <w:rPr>
                <w:rFonts w:asciiTheme="minorHAnsi" w:hAnsiTheme="minorHAnsi"/>
              </w:rPr>
            </w:pPr>
          </w:p>
        </w:tc>
        <w:tc>
          <w:tcPr>
            <w:tcW w:w="4911" w:type="dxa"/>
            <w:shd w:val="clear" w:color="auto" w:fill="E6E6E6"/>
          </w:tcPr>
          <w:p w14:paraId="4F5563E8" w14:textId="77777777" w:rsidR="00AE5EF8" w:rsidRPr="006B02C5" w:rsidRDefault="00AE5EF8" w:rsidP="00A27AF7">
            <w:pPr>
              <w:pStyle w:val="TableRowHeading"/>
              <w:jc w:val="center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Name</w:t>
            </w:r>
          </w:p>
        </w:tc>
        <w:tc>
          <w:tcPr>
            <w:tcW w:w="1458" w:type="dxa"/>
            <w:shd w:val="clear" w:color="auto" w:fill="E6E6E6"/>
          </w:tcPr>
          <w:p w14:paraId="19E69D24" w14:textId="77777777" w:rsidR="00AE5EF8" w:rsidRPr="006B02C5" w:rsidRDefault="00AE5EF8" w:rsidP="00A27AF7">
            <w:pPr>
              <w:pStyle w:val="TableRowHeading"/>
              <w:jc w:val="center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Date</w:t>
            </w:r>
          </w:p>
        </w:tc>
      </w:tr>
      <w:tr w:rsidR="00AE5EF8" w:rsidRPr="006B02C5" w14:paraId="2A26BDB2" w14:textId="77777777" w:rsidTr="001A63B6">
        <w:tc>
          <w:tcPr>
            <w:tcW w:w="1522" w:type="dxa"/>
          </w:tcPr>
          <w:p w14:paraId="5C86C783" w14:textId="77777777" w:rsidR="00AE5EF8" w:rsidRPr="006B02C5" w:rsidRDefault="00AE5EF8" w:rsidP="00820145">
            <w:pPr>
              <w:pStyle w:val="TableBody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Reviewed By:</w:t>
            </w:r>
          </w:p>
        </w:tc>
        <w:tc>
          <w:tcPr>
            <w:tcW w:w="4911" w:type="dxa"/>
          </w:tcPr>
          <w:p w14:paraId="39A0E2E7" w14:textId="77777777" w:rsidR="00AE5EF8" w:rsidRPr="006B02C5" w:rsidRDefault="001A63B6" w:rsidP="00820145">
            <w:pPr>
              <w:pStyle w:val="TableBody"/>
              <w:rPr>
                <w:rFonts w:asciiTheme="minorHAnsi" w:hAnsiTheme="minorHAnsi"/>
              </w:rPr>
            </w:pPr>
            <w:r w:rsidRPr="001A63B6">
              <w:rPr>
                <w:rFonts w:asciiTheme="minorHAnsi" w:hAnsiTheme="minorHAnsi"/>
              </w:rPr>
              <w:t>Suman Guduru</w:t>
            </w:r>
          </w:p>
        </w:tc>
        <w:tc>
          <w:tcPr>
            <w:tcW w:w="1458" w:type="dxa"/>
          </w:tcPr>
          <w:p w14:paraId="6C2D8A7D" w14:textId="77777777" w:rsidR="00AE5EF8" w:rsidRPr="006B02C5" w:rsidRDefault="00553C83" w:rsidP="00820145">
            <w:pPr>
              <w:pStyle w:val="TableBody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&lt;DD-Mon</w:t>
            </w:r>
            <w:r w:rsidR="00AE5EF8" w:rsidRPr="006B02C5">
              <w:rPr>
                <w:rFonts w:asciiTheme="minorHAnsi" w:hAnsiTheme="minorHAnsi"/>
              </w:rPr>
              <w:t>-YYYY&gt;</w:t>
            </w:r>
          </w:p>
        </w:tc>
      </w:tr>
      <w:tr w:rsidR="00AE5EF8" w:rsidRPr="006B02C5" w14:paraId="62FF53E2" w14:textId="77777777" w:rsidTr="001A63B6">
        <w:tc>
          <w:tcPr>
            <w:tcW w:w="1522" w:type="dxa"/>
          </w:tcPr>
          <w:p w14:paraId="2B4818E0" w14:textId="77777777" w:rsidR="00AE5EF8" w:rsidRPr="006B02C5" w:rsidRDefault="00AE5EF8" w:rsidP="00820145">
            <w:pPr>
              <w:pStyle w:val="TableBody"/>
              <w:rPr>
                <w:rFonts w:asciiTheme="minorHAnsi" w:hAnsiTheme="minorHAnsi"/>
              </w:rPr>
            </w:pPr>
            <w:r w:rsidRPr="006B02C5">
              <w:rPr>
                <w:rFonts w:asciiTheme="minorHAnsi" w:hAnsiTheme="minorHAnsi"/>
              </w:rPr>
              <w:t>Approved By:</w:t>
            </w:r>
          </w:p>
        </w:tc>
        <w:tc>
          <w:tcPr>
            <w:tcW w:w="4911" w:type="dxa"/>
          </w:tcPr>
          <w:p w14:paraId="07EF2098" w14:textId="2256716A" w:rsidR="00AE5EF8" w:rsidRPr="006B02C5" w:rsidRDefault="001A63B6" w:rsidP="00820145">
            <w:pPr>
              <w:pStyle w:val="TableBody"/>
              <w:rPr>
                <w:rFonts w:asciiTheme="minorHAnsi" w:hAnsiTheme="minorHAnsi"/>
              </w:rPr>
            </w:pPr>
            <w:r w:rsidRPr="001A63B6">
              <w:rPr>
                <w:rFonts w:asciiTheme="minorHAnsi" w:hAnsiTheme="minorHAnsi"/>
              </w:rPr>
              <w:t xml:space="preserve">Wan Mohd Husni Wan Hussein </w:t>
            </w:r>
          </w:p>
        </w:tc>
        <w:tc>
          <w:tcPr>
            <w:tcW w:w="1458" w:type="dxa"/>
          </w:tcPr>
          <w:p w14:paraId="7BC22B2D" w14:textId="77777777" w:rsidR="00AE5EF8" w:rsidRPr="006B02C5" w:rsidRDefault="001A63B6" w:rsidP="00820145">
            <w:pPr>
              <w:pStyle w:val="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&lt;DD-MM-YYYY&gt;</w:t>
            </w:r>
          </w:p>
        </w:tc>
      </w:tr>
    </w:tbl>
    <w:p w14:paraId="7841ECB9" w14:textId="77777777" w:rsidR="00AE5EF8" w:rsidRPr="006B02C5" w:rsidRDefault="00AE5EF8">
      <w:pPr>
        <w:pStyle w:val="Body"/>
        <w:rPr>
          <w:rFonts w:asciiTheme="minorHAnsi" w:hAnsiTheme="minorHAnsi"/>
        </w:rPr>
      </w:pPr>
    </w:p>
    <w:bookmarkEnd w:id="2"/>
    <w:p w14:paraId="14237D6E" w14:textId="77777777" w:rsidR="001846D2" w:rsidRPr="006B02C5" w:rsidRDefault="001846D2" w:rsidP="00490B28">
      <w:pPr>
        <w:pStyle w:val="Body"/>
        <w:rPr>
          <w:rFonts w:asciiTheme="minorHAnsi" w:hAnsiTheme="minorHAnsi"/>
        </w:rPr>
      </w:pPr>
    </w:p>
    <w:p w14:paraId="308FA121" w14:textId="77777777" w:rsidR="001846D2" w:rsidRPr="006B02C5" w:rsidRDefault="001846D2" w:rsidP="00490B28">
      <w:pPr>
        <w:pStyle w:val="Body"/>
        <w:rPr>
          <w:rFonts w:asciiTheme="minorHAnsi" w:hAnsiTheme="minorHAnsi"/>
        </w:rPr>
      </w:pPr>
    </w:p>
    <w:p w14:paraId="1125435C" w14:textId="4C1ABCB6" w:rsidR="001846D2" w:rsidRDefault="001846D2" w:rsidP="00490B28">
      <w:pPr>
        <w:pStyle w:val="Body"/>
        <w:rPr>
          <w:rFonts w:asciiTheme="minorHAnsi" w:hAnsiTheme="minorHAnsi"/>
        </w:rPr>
      </w:pPr>
    </w:p>
    <w:p w14:paraId="38C66A75" w14:textId="2EEEEA43" w:rsidR="00815BB7" w:rsidRDefault="00815BB7" w:rsidP="00490B28">
      <w:pPr>
        <w:pStyle w:val="Body"/>
        <w:rPr>
          <w:rFonts w:asciiTheme="minorHAnsi" w:hAnsiTheme="minorHAnsi"/>
        </w:rPr>
      </w:pPr>
    </w:p>
    <w:p w14:paraId="1E9DEB6D" w14:textId="2B5D7B55" w:rsidR="00815BB7" w:rsidRDefault="00815BB7" w:rsidP="00490B28">
      <w:pPr>
        <w:pStyle w:val="Body"/>
        <w:rPr>
          <w:rFonts w:asciiTheme="minorHAnsi" w:hAnsiTheme="minorHAnsi"/>
        </w:rPr>
      </w:pPr>
    </w:p>
    <w:p w14:paraId="3C513157" w14:textId="11DE98B2" w:rsidR="00815BB7" w:rsidRDefault="00815BB7" w:rsidP="00490B28">
      <w:pPr>
        <w:pStyle w:val="Body"/>
        <w:rPr>
          <w:rFonts w:asciiTheme="minorHAnsi" w:hAnsiTheme="minorHAnsi"/>
        </w:rPr>
      </w:pPr>
    </w:p>
    <w:p w14:paraId="2394A016" w14:textId="17CE210B" w:rsidR="00815BB7" w:rsidRDefault="00815BB7" w:rsidP="00490B28">
      <w:pPr>
        <w:pStyle w:val="Body"/>
        <w:rPr>
          <w:rFonts w:asciiTheme="minorHAnsi" w:hAnsiTheme="minorHAnsi"/>
        </w:rPr>
      </w:pPr>
    </w:p>
    <w:p w14:paraId="59D66D8C" w14:textId="123589CD" w:rsidR="00815BB7" w:rsidRDefault="00815BB7" w:rsidP="00490B28">
      <w:pPr>
        <w:pStyle w:val="Body"/>
        <w:rPr>
          <w:rFonts w:asciiTheme="minorHAnsi" w:hAnsiTheme="minorHAnsi"/>
        </w:rPr>
      </w:pPr>
    </w:p>
    <w:p w14:paraId="2AF42D34" w14:textId="7476F26A" w:rsidR="00815BB7" w:rsidRDefault="00815BB7" w:rsidP="00490B28">
      <w:pPr>
        <w:pStyle w:val="Body"/>
        <w:rPr>
          <w:rFonts w:asciiTheme="minorHAnsi" w:hAnsiTheme="minorHAnsi"/>
        </w:rPr>
      </w:pPr>
    </w:p>
    <w:p w14:paraId="123EB423" w14:textId="0A915E49" w:rsidR="00815BB7" w:rsidRDefault="00815BB7" w:rsidP="00490B28">
      <w:pPr>
        <w:pStyle w:val="Body"/>
        <w:rPr>
          <w:rFonts w:asciiTheme="minorHAnsi" w:hAnsiTheme="minorHAnsi"/>
        </w:rPr>
      </w:pPr>
    </w:p>
    <w:p w14:paraId="05DAD982" w14:textId="37D7128A" w:rsidR="00815BB7" w:rsidRDefault="00815BB7" w:rsidP="00490B28">
      <w:pPr>
        <w:pStyle w:val="Body"/>
        <w:rPr>
          <w:rFonts w:asciiTheme="minorHAnsi" w:hAnsiTheme="minorHAnsi"/>
        </w:rPr>
      </w:pPr>
    </w:p>
    <w:p w14:paraId="50EF0875" w14:textId="7D243F8D" w:rsidR="00815BB7" w:rsidRDefault="00815BB7" w:rsidP="00490B28">
      <w:pPr>
        <w:pStyle w:val="Body"/>
        <w:rPr>
          <w:rFonts w:asciiTheme="minorHAnsi" w:hAnsiTheme="minorHAnsi"/>
        </w:rPr>
      </w:pPr>
    </w:p>
    <w:p w14:paraId="72A6F643" w14:textId="0A4253DE" w:rsidR="00815BB7" w:rsidRDefault="00815BB7" w:rsidP="00490B28">
      <w:pPr>
        <w:pStyle w:val="Body"/>
        <w:rPr>
          <w:rFonts w:asciiTheme="minorHAnsi" w:hAnsiTheme="minorHAnsi"/>
        </w:rPr>
      </w:pPr>
    </w:p>
    <w:p w14:paraId="2D9811F0" w14:textId="3DF4F70F" w:rsidR="00815BB7" w:rsidRDefault="00815BB7" w:rsidP="00490B28">
      <w:pPr>
        <w:pStyle w:val="Body"/>
        <w:rPr>
          <w:rFonts w:asciiTheme="minorHAnsi" w:hAnsiTheme="minorHAnsi"/>
        </w:rPr>
      </w:pPr>
    </w:p>
    <w:p w14:paraId="79B6D03D" w14:textId="755FB389" w:rsidR="00815BB7" w:rsidRDefault="00815BB7" w:rsidP="00490B28">
      <w:pPr>
        <w:pStyle w:val="Body"/>
        <w:rPr>
          <w:rFonts w:asciiTheme="minorHAnsi" w:hAnsiTheme="minorHAnsi"/>
        </w:rPr>
      </w:pPr>
    </w:p>
    <w:p w14:paraId="737786E0" w14:textId="4B7E462C" w:rsidR="00815BB7" w:rsidRDefault="00815BB7" w:rsidP="00490B28">
      <w:pPr>
        <w:pStyle w:val="Body"/>
        <w:rPr>
          <w:rFonts w:asciiTheme="minorHAnsi" w:hAnsiTheme="minorHAnsi"/>
        </w:rPr>
      </w:pPr>
    </w:p>
    <w:p w14:paraId="4656D722" w14:textId="0C880254" w:rsidR="00815BB7" w:rsidRDefault="00815BB7" w:rsidP="00490B28">
      <w:pPr>
        <w:pStyle w:val="Body"/>
        <w:rPr>
          <w:rFonts w:asciiTheme="minorHAnsi" w:hAnsiTheme="minorHAnsi"/>
        </w:rPr>
      </w:pPr>
    </w:p>
    <w:p w14:paraId="58CE1539" w14:textId="75111B33" w:rsidR="00815BB7" w:rsidRDefault="00815BB7" w:rsidP="00490B28">
      <w:pPr>
        <w:pStyle w:val="Body"/>
        <w:rPr>
          <w:rFonts w:asciiTheme="minorHAnsi" w:hAnsiTheme="minorHAnsi"/>
        </w:rPr>
      </w:pPr>
    </w:p>
    <w:p w14:paraId="2C4D5828" w14:textId="2E3BCE46" w:rsidR="00815BB7" w:rsidRDefault="00815BB7" w:rsidP="00490B28">
      <w:pPr>
        <w:pStyle w:val="Body"/>
        <w:rPr>
          <w:rFonts w:asciiTheme="minorHAnsi" w:hAnsiTheme="minorHAnsi"/>
        </w:rPr>
      </w:pPr>
    </w:p>
    <w:p w14:paraId="476521CE" w14:textId="0DCEB587" w:rsidR="00815BB7" w:rsidRDefault="00815BB7" w:rsidP="00490B28">
      <w:pPr>
        <w:pStyle w:val="Body"/>
        <w:rPr>
          <w:rFonts w:asciiTheme="minorHAnsi" w:hAnsiTheme="minorHAnsi"/>
        </w:rPr>
      </w:pPr>
    </w:p>
    <w:p w14:paraId="4AAB6744" w14:textId="22B5674F" w:rsidR="009A555B" w:rsidRPr="003F6AC9" w:rsidRDefault="009A555B" w:rsidP="000D166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sz w:val="22"/>
          <w:szCs w:val="22"/>
          <w:lang w:val="en-US"/>
        </w:rPr>
      </w:pPr>
      <w:r w:rsidRPr="00071D77">
        <w:rPr>
          <w:rStyle w:val="normaltextrun"/>
          <w:rFonts w:ascii="Calibri Light" w:hAnsi="Calibri Light" w:cs="Calibri Light"/>
          <w:b/>
          <w:color w:val="000000"/>
          <w:sz w:val="32"/>
          <w:szCs w:val="32"/>
        </w:rPr>
        <w:lastRenderedPageBreak/>
        <w:t>Data Load to Replica DB </w:t>
      </w:r>
      <w:r w:rsidRPr="00071D77">
        <w:rPr>
          <w:rStyle w:val="spellingerror"/>
          <w:rFonts w:ascii="Calibri Light" w:hAnsi="Calibri Light" w:cs="Calibri Light"/>
          <w:b/>
          <w:color w:val="000000"/>
          <w:sz w:val="32"/>
          <w:szCs w:val="32"/>
        </w:rPr>
        <w:t>temp_load</w:t>
      </w:r>
      <w:r w:rsidRPr="00071D77">
        <w:rPr>
          <w:rStyle w:val="normaltextrun"/>
          <w:rFonts w:ascii="Calibri Light" w:hAnsi="Calibri Light" w:cs="Calibri Light"/>
          <w:b/>
          <w:color w:val="000000"/>
          <w:sz w:val="32"/>
          <w:szCs w:val="32"/>
        </w:rPr>
        <w:t> table</w:t>
      </w:r>
      <w:r w:rsidRPr="00071D77">
        <w:rPr>
          <w:rFonts w:ascii="Calibri" w:hAnsi="Calibri" w:cs="Calibri"/>
          <w:b/>
          <w:sz w:val="22"/>
          <w:szCs w:val="22"/>
        </w:rPr>
        <w:br/>
      </w:r>
      <w:r w:rsidRPr="00071D77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2CA56655" w14:textId="43FFC1A1" w:rsidR="009A555B" w:rsidRPr="003F6AC9" w:rsidRDefault="009A555B" w:rsidP="009A55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3F6AC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Issue Description:</w:t>
      </w:r>
      <w:r w:rsidR="003F6AC9" w:rsidRPr="003F6AC9">
        <w:rPr>
          <w:rStyle w:val="normaltextrun"/>
          <w:rFonts w:ascii="Calibri" w:hAnsi="Calibri" w:cs="Calibri"/>
          <w:sz w:val="22"/>
          <w:szCs w:val="22"/>
          <w:lang w:val="en-US"/>
        </w:rPr>
        <w:t> U</w:t>
      </w:r>
      <w:r w:rsidRPr="003F6AC9">
        <w:rPr>
          <w:rStyle w:val="normaltextrun"/>
          <w:rFonts w:ascii="Calibri" w:hAnsi="Calibri" w:cs="Calibri"/>
          <w:sz w:val="22"/>
          <w:szCs w:val="22"/>
          <w:lang w:val="en-US"/>
        </w:rPr>
        <w:t>ser is need the latest data </w:t>
      </w:r>
      <w:r w:rsidRPr="003F6AC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||</w:t>
      </w:r>
      <w:r w:rsidRPr="003F6AC9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="003F6AC9" w:rsidRPr="003F6AC9">
        <w:rPr>
          <w:rStyle w:val="normaltextrun"/>
          <w:rFonts w:ascii="Calibri" w:hAnsi="Calibri" w:cs="Calibri"/>
          <w:b/>
          <w:sz w:val="22"/>
          <w:szCs w:val="22"/>
          <w:lang w:val="en-US"/>
        </w:rPr>
        <w:t>[SCV</w:t>
      </w:r>
      <w:r w:rsidRPr="003F6AC9">
        <w:rPr>
          <w:rStyle w:val="normaltextrun"/>
          <w:rFonts w:ascii="Calibri" w:hAnsi="Calibri" w:cs="Calibri"/>
          <w:b/>
          <w:sz w:val="22"/>
          <w:szCs w:val="22"/>
          <w:lang w:val="en-US"/>
        </w:rPr>
        <w:t xml:space="preserve"> - REPLICA-Load Data in </w:t>
      </w:r>
      <w:r w:rsidRPr="003F6AC9">
        <w:rPr>
          <w:rStyle w:val="spellingerror"/>
          <w:rFonts w:ascii="Calibri" w:hAnsi="Calibri" w:cs="Calibri"/>
          <w:b/>
          <w:sz w:val="22"/>
          <w:szCs w:val="22"/>
          <w:lang w:val="en-US"/>
        </w:rPr>
        <w:t>Temp_</w:t>
      </w:r>
      <w:r w:rsidR="003F6AC9" w:rsidRPr="003F6AC9">
        <w:rPr>
          <w:rStyle w:val="spellingerror"/>
          <w:rFonts w:ascii="Calibri" w:hAnsi="Calibri" w:cs="Calibri"/>
          <w:b/>
          <w:sz w:val="22"/>
          <w:szCs w:val="22"/>
          <w:lang w:val="en-US"/>
        </w:rPr>
        <w:t>Load]</w:t>
      </w:r>
      <w:r w:rsidRPr="003F6AC9">
        <w:rPr>
          <w:rStyle w:val="normaltextrun"/>
          <w:rFonts w:ascii="Calibri" w:hAnsi="Calibri" w:cs="Calibri"/>
          <w:sz w:val="22"/>
          <w:szCs w:val="22"/>
          <w:lang w:val="en-US"/>
        </w:rPr>
        <w:br/>
      </w:r>
    </w:p>
    <w:p w14:paraId="6053A16B" w14:textId="13C3982F" w:rsidR="009A555B" w:rsidRPr="003F6AC9" w:rsidRDefault="009A555B" w:rsidP="009A55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3F6AC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Resolution:</w:t>
      </w:r>
      <w:r w:rsidRPr="003F6AC9">
        <w:rPr>
          <w:rStyle w:val="normaltextrun"/>
          <w:rFonts w:ascii="Calibri" w:hAnsi="Calibri" w:cs="Calibri"/>
          <w:sz w:val="22"/>
          <w:szCs w:val="22"/>
          <w:lang w:val="en-US"/>
        </w:rPr>
        <w:t>  Every month user sends a csv</w:t>
      </w:r>
      <w:r w:rsidR="003F6AC9">
        <w:rPr>
          <w:rStyle w:val="normaltextrun"/>
          <w:rFonts w:ascii="Calibri" w:hAnsi="Calibri" w:cs="Calibri"/>
          <w:sz w:val="22"/>
          <w:szCs w:val="22"/>
          <w:lang w:val="en-US"/>
        </w:rPr>
        <w:t>, xlsx</w:t>
      </w:r>
      <w:r w:rsidRPr="003F6AC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</w:t>
      </w:r>
      <w:r w:rsidR="003F6AC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GD_AMS_SCV Team need</w:t>
      </w:r>
      <w:r w:rsidRPr="003F6AC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load into </w:t>
      </w:r>
      <w:r w:rsidRPr="003F6AC9">
        <w:rPr>
          <w:rStyle w:val="spellingerror"/>
          <w:rFonts w:ascii="Calibri" w:hAnsi="Calibri" w:cs="Calibri"/>
          <w:sz w:val="22"/>
          <w:szCs w:val="22"/>
          <w:lang w:val="en-US"/>
        </w:rPr>
        <w:t>MABCRANE_PROD.temp_load</w:t>
      </w:r>
      <w:r w:rsidRPr="003F6AC9">
        <w:rPr>
          <w:rStyle w:val="normaltextrun"/>
          <w:rFonts w:ascii="Calibri" w:hAnsi="Calibri" w:cs="Calibri"/>
          <w:sz w:val="22"/>
          <w:szCs w:val="22"/>
          <w:lang w:val="en-US"/>
        </w:rPr>
        <w:t> table. This data is utilized by the data analytics team. </w:t>
      </w:r>
      <w:r w:rsidRPr="003F6AC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0B41F0" w14:textId="15AA439E" w:rsidR="009A555B" w:rsidRPr="003901E3" w:rsidRDefault="009A555B" w:rsidP="009A555B">
      <w:pPr>
        <w:widowControl/>
        <w:textAlignment w:val="baseline"/>
        <w:rPr>
          <w:rFonts w:ascii="Calibri" w:eastAsia="Times New Roman" w:hAnsi="Calibri" w:cs="Calibr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br/>
      </w:r>
      <w:r w:rsidRPr="003F6AC9">
        <w:rPr>
          <w:rFonts w:ascii="Calibri" w:eastAsia="Times New Roman" w:hAnsi="Calibri" w:cs="Calibri"/>
          <w:b/>
          <w:sz w:val="22"/>
          <w:szCs w:val="22"/>
          <w:lang w:eastAsia="en-IN"/>
        </w:rPr>
        <w:t>Frequency:</w:t>
      </w:r>
      <w:r w:rsidR="003901E3">
        <w:rPr>
          <w:rFonts w:ascii="Calibri" w:eastAsia="Times New Roman" w:hAnsi="Calibri" w:cs="Calibri"/>
          <w:sz w:val="22"/>
          <w:szCs w:val="22"/>
          <w:lang w:eastAsia="en-IN"/>
        </w:rPr>
        <w:t xml:space="preserve">  Every </w:t>
      </w:r>
      <w:r w:rsidR="003901E3" w:rsidRPr="003F6AC9">
        <w:rPr>
          <w:rFonts w:ascii="Calibri" w:eastAsia="Times New Roman" w:hAnsi="Calibri" w:cs="Calibri"/>
          <w:sz w:val="22"/>
          <w:szCs w:val="22"/>
          <w:lang w:eastAsia="en-IN"/>
        </w:rPr>
        <w:t>month</w:t>
      </w:r>
      <w:r w:rsidR="003F6AC9">
        <w:rPr>
          <w:rFonts w:ascii="Calibri" w:eastAsia="Times New Roman" w:hAnsi="Calibri" w:cs="Calibri"/>
          <w:sz w:val="22"/>
          <w:szCs w:val="22"/>
          <w:lang w:eastAsia="en-IN"/>
        </w:rPr>
        <w:br/>
      </w:r>
      <w:r w:rsidR="003F6AC9" w:rsidRPr="003901E3">
        <w:rPr>
          <w:rFonts w:ascii="Calibri" w:eastAsia="Times New Roman" w:hAnsi="Calibri" w:cs="Calibri"/>
          <w:b/>
          <w:sz w:val="22"/>
          <w:szCs w:val="22"/>
          <w:lang w:eastAsia="en-IN"/>
        </w:rPr>
        <w:t>Duration</w:t>
      </w:r>
      <w:r w:rsidR="003F6AC9">
        <w:rPr>
          <w:rFonts w:ascii="Calibri" w:eastAsia="Times New Roman" w:hAnsi="Calibri" w:cs="Calibri"/>
          <w:sz w:val="22"/>
          <w:szCs w:val="22"/>
          <w:lang w:eastAsia="en-IN"/>
        </w:rPr>
        <w:t>:</w:t>
      </w:r>
      <w:r w:rsidR="003F6AC9" w:rsidRPr="003F6AC9">
        <w:rPr>
          <w:rFonts w:ascii="Calibri" w:eastAsia="Times New Roman" w:hAnsi="Calibri" w:cs="Calibri"/>
          <w:sz w:val="22"/>
          <w:szCs w:val="22"/>
          <w:lang w:eastAsia="en-IN"/>
        </w:rPr>
        <w:t xml:space="preserve">  01 - </w:t>
      </w:r>
      <w:r w:rsidR="003901E3">
        <w:rPr>
          <w:rFonts w:ascii="Calibri" w:eastAsia="Times New Roman" w:hAnsi="Calibri" w:cs="Calibri"/>
          <w:sz w:val="22"/>
          <w:szCs w:val="22"/>
          <w:lang w:eastAsia="en-IN"/>
        </w:rPr>
        <w:t>0</w:t>
      </w:r>
      <w:r w:rsidR="003F6AC9" w:rsidRPr="003F6AC9">
        <w:rPr>
          <w:rFonts w:ascii="Calibri" w:eastAsia="Times New Roman" w:hAnsi="Calibri" w:cs="Calibri"/>
          <w:sz w:val="22"/>
          <w:szCs w:val="22"/>
          <w:lang w:eastAsia="en-IN"/>
        </w:rPr>
        <w:t>2 hours</w:t>
      </w:r>
      <w:r w:rsidR="003F6AC9">
        <w:rPr>
          <w:rFonts w:ascii="Calibri" w:eastAsia="Times New Roman" w:hAnsi="Calibri" w:cs="Calibri"/>
          <w:sz w:val="22"/>
          <w:szCs w:val="22"/>
          <w:lang w:eastAsia="en-IN"/>
        </w:rPr>
        <w:br/>
      </w:r>
      <w:r>
        <w:rPr>
          <w:rFonts w:ascii="Calibri" w:eastAsia="Times New Roman" w:hAnsi="Calibri" w:cs="Calibri"/>
          <w:sz w:val="22"/>
          <w:szCs w:val="22"/>
          <w:lang w:eastAsia="en-IN"/>
        </w:rPr>
        <w:br/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Below are the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step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to load the data in "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MHSCV.TEMP_LOAD" 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table &amp; PFA process doc.  </w:t>
      </w:r>
    </w:p>
    <w:p w14:paraId="68ED5D3E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751EF12E" w14:textId="3323FB30" w:rsidR="009A555B" w:rsidRPr="003F6AC9" w:rsidRDefault="009A555B" w:rsidP="009A555B">
      <w:pPr>
        <w:widowControl/>
        <w:textAlignment w:val="baseline"/>
        <w:rPr>
          <w:rFonts w:ascii="Calibri" w:eastAsia="Times New Roman" w:hAnsi="Calibri" w:cs="Calibr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1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. Connect to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SCVP</w:t>
      </w:r>
      <w:r w:rsidR="003F6AC9" w:rsidRPr="003F6AC9">
        <w:rPr>
          <w:rFonts w:ascii="Calibri" w:eastAsia="Times New Roman" w:hAnsi="Calibri" w:cs="Calibri"/>
          <w:sz w:val="22"/>
          <w:szCs w:val="22"/>
          <w:lang w:eastAsia="en-IN"/>
        </w:rPr>
        <w:t> Database</w:t>
      </w:r>
    </w:p>
    <w:p w14:paraId="1C66FA27" w14:textId="77777777" w:rsidR="003F6AC9" w:rsidRPr="003F6AC9" w:rsidRDefault="003F6AC9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</w:p>
    <w:p w14:paraId="3F1773DD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2.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Open DB:MHSCV_PROD à Schemas  </w:t>
      </w:r>
    </w:p>
    <w:p w14:paraId="01C4AC65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3.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Delete the existing records from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MHSCV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.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MABCRANE_PROD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.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TEMP_LOAD 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table using the SQL </w:t>
      </w:r>
    </w:p>
    <w:p w14:paraId="711660A0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[ Query : DELETE 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FROM 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mabcrane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_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prod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.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temp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_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load ]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0285D457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4.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Create a new connection by going to database &gt; New Connection.  </w:t>
      </w:r>
    </w:p>
    <w:p w14:paraId="632FBB89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5. 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Select the location of the folder where the file to be imported is saved. </w:t>
      </w:r>
    </w:p>
    <w:p w14:paraId="393A5DE0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6.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Test the connection. If successful save it with an appropriate name. </w:t>
      </w:r>
    </w:p>
    <w:p w14:paraId="0F302276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7.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Open MABCRANE_PROD schema and right click on TEMP_LOAD table. </w:t>
      </w:r>
    </w:p>
    <w:p w14:paraId="44A6B24D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8.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Select Import table data option from the menu. </w:t>
      </w:r>
    </w:p>
    <w:p w14:paraId="4A131EF8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9.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In the dialog box that opens select as shown. Select the file that has be imported into the TEMP_LOAD table  </w:t>
      </w:r>
    </w:p>
    <w:p w14:paraId="5A97F89E" w14:textId="1B919971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10.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Select DB</w:t>
      </w:r>
      <w:r w:rsidR="003F6AC9" w:rsidRPr="003F6AC9">
        <w:rPr>
          <w:rFonts w:ascii="Calibri" w:eastAsia="Times New Roman" w:hAnsi="Calibri" w:cs="Calibri"/>
          <w:sz w:val="22"/>
          <w:szCs w:val="22"/>
          <w:lang w:eastAsia="en-IN"/>
        </w:rPr>
        <w:t> --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&gt; MHSVC PROD --&gt; MABCRANE_PROD --&gt; TEMP_LOAD --&gt;</w:t>
      </w:r>
      <w:r w:rsidR="003F6AC9" w:rsidRPr="003F6AC9">
        <w:rPr>
          <w:rFonts w:ascii="Calibri" w:eastAsia="Times New Roman" w:hAnsi="Calibri" w:cs="Calibri"/>
          <w:sz w:val="22"/>
          <w:szCs w:val="22"/>
          <w:lang w:eastAsia="en-IN"/>
        </w:rPr>
        <w:t> Click: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 </w:t>
      </w:r>
    </w:p>
    <w:p w14:paraId="1329AE27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11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. Select Table Temp à table  </w:t>
      </w:r>
    </w:p>
    <w:p w14:paraId="410ABF19" w14:textId="3EA1CADD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12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 xml:space="preserve">. Check the column &amp; set target </w:t>
      </w:r>
      <w:r w:rsidR="003F6AC9" w:rsidRPr="003F6AC9">
        <w:rPr>
          <w:rFonts w:ascii="Calibri" w:eastAsia="Times New Roman" w:hAnsi="Calibri" w:cs="Calibri"/>
          <w:sz w:val="22"/>
          <w:szCs w:val="22"/>
          <w:lang w:eastAsia="en-IN"/>
        </w:rPr>
        <w:t>value: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  <w:r w:rsidRPr="003F6AC9">
        <w:rPr>
          <w:rFonts w:ascii="Calibri" w:eastAsia="Times New Roman" w:hAnsi="Calibri" w:cs="Calibri"/>
          <w:b/>
          <w:sz w:val="22"/>
          <w:szCs w:val="22"/>
          <w:lang w:eastAsia="en-IN"/>
        </w:rPr>
        <w:t>COL1,2,3,4,5,6,7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5451ED02" w14:textId="77777777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13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.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Confirm table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 </w:t>
      </w:r>
    </w:p>
    <w:p w14:paraId="698844ED" w14:textId="5FC851F2" w:rsidR="009A555B" w:rsidRPr="003F6AC9" w:rsidRDefault="009A555B" w:rsidP="009A555B">
      <w:pPr>
        <w:widowControl/>
        <w:textAlignment w:val="baseline"/>
        <w:rPr>
          <w:rFonts w:ascii="Segoe UI" w:eastAsia="Times New Roman" w:hAnsi="Segoe UI" w:cs="Segoe U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 xml:space="preserve">14. Check </w:t>
      </w:r>
      <w:r w:rsidR="00F83998"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record: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</w:t>
      </w:r>
      <w:r w:rsidR="00F83998"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[select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count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(*) </w:t>
      </w:r>
      <w:r w:rsidRPr="003F6AC9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from MABCRANE_PROD.TEMP_LOAD ] </w:t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012D7C1D" w14:textId="2C7853A4" w:rsidR="009A555B" w:rsidRPr="009A555B" w:rsidRDefault="009A555B" w:rsidP="009A555B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A555B">
        <w:rPr>
          <w:rFonts w:ascii="Calibri" w:eastAsia="Times New Roman" w:hAnsi="Calibri" w:cs="Calibri"/>
          <w:sz w:val="22"/>
          <w:szCs w:val="22"/>
          <w:lang w:eastAsia="en-IN"/>
        </w:rPr>
        <w:t> </w:t>
      </w:r>
      <w:r w:rsidR="00F83998">
        <w:rPr>
          <w:rFonts w:ascii="Segoe UI" w:eastAsia="Times New Roman" w:hAnsi="Segoe UI" w:cs="Segoe UI"/>
          <w:sz w:val="18"/>
          <w:szCs w:val="18"/>
          <w:lang w:eastAsia="en-IN"/>
        </w:rPr>
        <w:t>----------------------------------------------------------------------------------------------------------------------------------------------</w:t>
      </w:r>
    </w:p>
    <w:p w14:paraId="48FF038E" w14:textId="77777777" w:rsidR="009A555B" w:rsidRPr="009A555B" w:rsidRDefault="009A555B" w:rsidP="009A555B">
      <w:pPr>
        <w:widowControl/>
        <w:textAlignment w:val="baseline"/>
        <w:rPr>
          <w:rFonts w:ascii="Segoe UI" w:eastAsia="Times New Roman" w:hAnsi="Segoe UI" w:cs="Segoe UI"/>
          <w:color w:val="2E75B5"/>
          <w:szCs w:val="24"/>
          <w:lang w:eastAsia="en-IN"/>
        </w:rPr>
      </w:pPr>
      <w:r w:rsidRPr="001C3A3F">
        <w:rPr>
          <w:rFonts w:ascii="Calibri" w:eastAsia="Times New Roman" w:hAnsi="Calibri" w:cs="Calibri"/>
          <w:b/>
          <w:bCs/>
          <w:color w:val="2E75B5"/>
          <w:szCs w:val="24"/>
          <w:lang w:eastAsia="en-IN"/>
        </w:rPr>
        <w:t>Support/Maintenance activities  </w:t>
      </w:r>
      <w:r w:rsidRPr="001C3A3F">
        <w:rPr>
          <w:rFonts w:ascii="Calibri" w:eastAsia="Times New Roman" w:hAnsi="Calibri" w:cs="Calibri"/>
          <w:color w:val="2E75B5"/>
          <w:szCs w:val="24"/>
          <w:lang w:eastAsia="en-IN"/>
        </w:rPr>
        <w:t> </w:t>
      </w:r>
    </w:p>
    <w:p w14:paraId="7A384011" w14:textId="77777777" w:rsidR="009A555B" w:rsidRPr="009A555B" w:rsidRDefault="009A555B" w:rsidP="009A555B">
      <w:pPr>
        <w:widowControl/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</w:p>
    <w:p w14:paraId="5AFEBD8A" w14:textId="61828422" w:rsidR="009A555B" w:rsidRPr="0015203D" w:rsidRDefault="0015203D" w:rsidP="0015203D">
      <w:pPr>
        <w:widowControl/>
        <w:textAlignment w:val="baseline"/>
        <w:rPr>
          <w:rFonts w:ascii="Calibri" w:eastAsia="Times New Roman" w:hAnsi="Calibri" w:cs="Calibri"/>
          <w:sz w:val="22"/>
          <w:szCs w:val="22"/>
          <w:lang w:eastAsia="en-IN"/>
        </w:rPr>
      </w:pPr>
      <w:r w:rsidRPr="0015203D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sym w:font="Wingdings" w:char="F0E0"/>
      </w:r>
      <w:r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 xml:space="preserve"> </w:t>
      </w:r>
      <w:r w:rsidR="009A555B" w:rsidRPr="0015203D">
        <w:rPr>
          <w:rFonts w:ascii="Calibri" w:eastAsia="Times New Roman" w:hAnsi="Calibri" w:cs="Calibri"/>
          <w:b/>
          <w:bCs/>
          <w:sz w:val="22"/>
          <w:szCs w:val="22"/>
          <w:lang w:eastAsia="en-IN"/>
        </w:rPr>
        <w:t>Data Load to Replica DB temp_load table:</w:t>
      </w:r>
      <w:r w:rsidR="009A555B" w:rsidRPr="0015203D">
        <w:rPr>
          <w:rFonts w:ascii="Calibri" w:eastAsia="Times New Roman" w:hAnsi="Calibri" w:cs="Calibri"/>
          <w:sz w:val="22"/>
          <w:szCs w:val="22"/>
          <w:lang w:eastAsia="en-IN"/>
        </w:rPr>
        <w:t> </w:t>
      </w:r>
      <w:r w:rsidR="00F83998" w:rsidRPr="0015203D">
        <w:rPr>
          <w:rFonts w:ascii="Calibri" w:eastAsia="Times New Roman" w:hAnsi="Calibri" w:cs="Calibri"/>
          <w:sz w:val="22"/>
          <w:szCs w:val="22"/>
          <w:lang w:eastAsia="en-IN"/>
        </w:rPr>
        <w:br/>
      </w:r>
    </w:p>
    <w:p w14:paraId="6C244F92" w14:textId="7CD35E5D" w:rsidR="00815BB7" w:rsidRDefault="009A555B" w:rsidP="009A555B">
      <w:pPr>
        <w:widowControl/>
        <w:textAlignment w:val="baseline"/>
        <w:rPr>
          <w:rFonts w:ascii="Calibri" w:eastAsia="Times New Roman" w:hAnsi="Calibri" w:cs="Calibri"/>
          <w:sz w:val="22"/>
          <w:szCs w:val="22"/>
          <w:lang w:eastAsia="en-IN"/>
        </w:rPr>
      </w:pP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t>Every month user sends a csv file to load into MABCRANE_PROD.temp_load table. This data is utilized by the data analytics team</w:t>
      </w:r>
      <w:r w:rsidR="00F83998">
        <w:rPr>
          <w:rFonts w:ascii="Calibri" w:eastAsia="Times New Roman" w:hAnsi="Calibri" w:cs="Calibri"/>
          <w:sz w:val="22"/>
          <w:szCs w:val="22"/>
          <w:lang w:eastAsia="en-IN"/>
        </w:rPr>
        <w:br/>
      </w:r>
      <w:r w:rsidRPr="003F6AC9">
        <w:rPr>
          <w:rFonts w:ascii="Calibri" w:eastAsia="Times New Roman" w:hAnsi="Calibri" w:cs="Calibri"/>
          <w:sz w:val="22"/>
          <w:szCs w:val="22"/>
          <w:lang w:eastAsia="en-IN"/>
        </w:rPr>
        <w:br/>
      </w:r>
      <w:r w:rsidR="0015203D" w:rsidRPr="0015203D">
        <w:rPr>
          <w:rFonts w:ascii="Calibri" w:eastAsia="Times New Roman" w:hAnsi="Calibri" w:cs="Calibri"/>
          <w:sz w:val="22"/>
          <w:szCs w:val="22"/>
          <w:lang w:eastAsia="en-IN"/>
        </w:rPr>
        <w:sym w:font="Wingdings" w:char="F0E0"/>
      </w:r>
      <w:r w:rsidR="001C3A3F" w:rsidRPr="003F6AC9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  <w:r w:rsidR="003F6AC9" w:rsidRPr="003F6AC9">
        <w:rPr>
          <w:rFonts w:ascii="Calibri" w:eastAsia="Times New Roman" w:hAnsi="Calibri" w:cs="Calibri"/>
          <w:b/>
          <w:sz w:val="22"/>
          <w:szCs w:val="22"/>
          <w:lang w:eastAsia="en-IN"/>
        </w:rPr>
        <w:t>Detailed</w:t>
      </w:r>
      <w:r w:rsidR="003F6AC9" w:rsidRPr="003F6AC9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  <w:r w:rsidR="001C3A3F" w:rsidRPr="003F6AC9">
        <w:rPr>
          <w:rFonts w:ascii="Calibri" w:eastAsia="Times New Roman" w:hAnsi="Calibri" w:cs="Calibri"/>
          <w:b/>
          <w:sz w:val="22"/>
          <w:szCs w:val="22"/>
          <w:lang w:eastAsia="en-IN"/>
        </w:rPr>
        <w:t>Process to load the data</w:t>
      </w:r>
      <w:r w:rsidR="00F83998">
        <w:rPr>
          <w:rFonts w:ascii="Calibri" w:eastAsia="Times New Roman" w:hAnsi="Calibri" w:cs="Calibri"/>
          <w:sz w:val="22"/>
          <w:szCs w:val="22"/>
          <w:lang w:eastAsia="en-IN"/>
        </w:rPr>
        <w:t>.</w:t>
      </w:r>
      <w:r>
        <w:rPr>
          <w:rFonts w:ascii="Calibri" w:eastAsia="Times New Roman" w:hAnsi="Calibri" w:cs="Calibri"/>
          <w:sz w:val="22"/>
          <w:szCs w:val="22"/>
          <w:lang w:eastAsia="en-IN"/>
        </w:rPr>
        <w:br/>
      </w:r>
      <w:bookmarkStart w:id="8" w:name="_MON_1654087344"/>
      <w:bookmarkEnd w:id="8"/>
      <w:r>
        <w:rPr>
          <w:rFonts w:ascii="Calibri" w:eastAsia="Times New Roman" w:hAnsi="Calibri" w:cs="Calibri"/>
          <w:sz w:val="22"/>
          <w:szCs w:val="22"/>
          <w:lang w:eastAsia="en-IN"/>
        </w:rPr>
        <w:object w:dxaOrig="1534" w:dyaOrig="991" w14:anchorId="7088E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16" o:title=""/>
          </v:shape>
          <o:OLEObject Type="Embed" ProgID="Word.Document.12" ShapeID="_x0000_i1025" DrawAspect="Icon" ObjectID="_1663476834" r:id="rId17">
            <o:FieldCodes>\s</o:FieldCodes>
          </o:OLEObject>
        </w:object>
      </w:r>
      <w:r w:rsidR="0015203D">
        <w:rPr>
          <w:rFonts w:ascii="Calibri" w:eastAsia="Times New Roman" w:hAnsi="Calibri" w:cs="Calibri"/>
          <w:sz w:val="22"/>
          <w:szCs w:val="22"/>
          <w:lang w:eastAsia="en-IN"/>
        </w:rPr>
        <w:br/>
      </w:r>
      <w:r w:rsidR="00F83998">
        <w:rPr>
          <w:rFonts w:ascii="Calibri" w:eastAsia="Times New Roman" w:hAnsi="Calibri" w:cs="Calibri"/>
          <w:sz w:val="22"/>
          <w:szCs w:val="22"/>
          <w:lang w:eastAsia="en-IN"/>
        </w:rPr>
        <w:br/>
      </w:r>
      <w:r w:rsidR="0015203D" w:rsidRPr="0015203D">
        <w:rPr>
          <w:rFonts w:ascii="Calibri" w:eastAsia="Times New Roman" w:hAnsi="Calibri" w:cs="Calibri"/>
          <w:sz w:val="22"/>
          <w:szCs w:val="22"/>
          <w:lang w:eastAsia="en-IN"/>
        </w:rPr>
        <w:sym w:font="Wingdings" w:char="F0E0"/>
      </w:r>
      <w:r w:rsidR="00F83998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  <w:r w:rsidR="0015203D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  <w:r w:rsidR="00F83998" w:rsidRPr="00F83998">
        <w:rPr>
          <w:rFonts w:ascii="Calibri" w:eastAsia="Times New Roman" w:hAnsi="Calibri" w:cs="Calibri"/>
          <w:b/>
          <w:sz w:val="22"/>
          <w:szCs w:val="22"/>
          <w:lang w:eastAsia="en-IN"/>
        </w:rPr>
        <w:t>Notebook</w:t>
      </w:r>
      <w:r w:rsidR="00F83998">
        <w:rPr>
          <w:rFonts w:ascii="Calibri" w:eastAsia="Times New Roman" w:hAnsi="Calibri" w:cs="Calibri"/>
          <w:sz w:val="22"/>
          <w:szCs w:val="22"/>
          <w:lang w:eastAsia="en-IN"/>
        </w:rPr>
        <w:t xml:space="preserve">: </w:t>
      </w:r>
      <w:r w:rsidR="00F83998" w:rsidRPr="00F83998">
        <w:rPr>
          <w:rFonts w:ascii="Calibri" w:eastAsia="Times New Roman" w:hAnsi="Calibri" w:cs="Calibri"/>
          <w:b/>
          <w:sz w:val="22"/>
          <w:szCs w:val="22"/>
          <w:lang w:eastAsia="en-IN"/>
        </w:rPr>
        <w:t>Inciden</w:t>
      </w:r>
      <w:r w:rsidR="00F83998" w:rsidRPr="00F83998">
        <w:rPr>
          <w:rFonts w:ascii="Calibri" w:eastAsia="Times New Roman" w:hAnsi="Calibri" w:cs="Calibri"/>
          <w:sz w:val="22"/>
          <w:szCs w:val="22"/>
          <w:lang w:eastAsia="en-IN"/>
        </w:rPr>
        <w:t>t’s</w:t>
      </w:r>
      <w:r w:rsidR="00F83998">
        <w:rPr>
          <w:rFonts w:ascii="Calibri" w:eastAsia="Times New Roman" w:hAnsi="Calibri" w:cs="Calibri"/>
          <w:sz w:val="22"/>
          <w:szCs w:val="22"/>
          <w:lang w:eastAsia="en-IN"/>
        </w:rPr>
        <w:t>/</w:t>
      </w:r>
      <w:r w:rsidR="00F83998" w:rsidRPr="00F83998">
        <w:t xml:space="preserve"> </w:t>
      </w:r>
      <w:r w:rsidR="00F83998" w:rsidRPr="00F83998">
        <w:rPr>
          <w:rFonts w:ascii="Calibri" w:eastAsia="Times New Roman" w:hAnsi="Calibri" w:cs="Calibri"/>
          <w:b/>
          <w:sz w:val="22"/>
          <w:szCs w:val="22"/>
          <w:lang w:eastAsia="en-IN"/>
        </w:rPr>
        <w:t>knowledge article</w:t>
      </w:r>
    </w:p>
    <w:p w14:paraId="43F8D461" w14:textId="0A1904A2" w:rsidR="00F83998" w:rsidRDefault="000D166E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  <w:hyperlink r:id="rId18" w:history="1">
        <w:r w:rsidR="0015203D" w:rsidRPr="001A53E2">
          <w:rPr>
            <w:rStyle w:val="Hyperlink"/>
            <w:rFonts w:asciiTheme="minorHAnsi" w:eastAsia="Times New Roman" w:hAnsiTheme="minorHAnsi" w:cstheme="minorHAnsi"/>
            <w:sz w:val="20"/>
            <w:lang w:eastAsia="en-IN"/>
          </w:rPr>
          <w:t>https://mabitdept-my.sharepoint.com/:o:/g/personal/ext_prashant_chauhan_malaysiaairlines_com/En0yiSASrvhInlEFjAh2Ez8BWdY_O6gs8zFaVaKVITxmQA?e=cPlUnS</w:t>
        </w:r>
      </w:hyperlink>
    </w:p>
    <w:p w14:paraId="2529B286" w14:textId="5FA11DD7" w:rsidR="0015203D" w:rsidRDefault="0015203D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4302BB17" w14:textId="666C1DC7" w:rsidR="005231A3" w:rsidRDefault="005231A3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0A150786" w14:textId="5E5ED697" w:rsidR="005231A3" w:rsidRDefault="005231A3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2313FF83" w14:textId="38528456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  <w:r>
        <w:rPr>
          <w:rFonts w:asciiTheme="minorHAnsi" w:eastAsia="Times New Roman" w:hAnsiTheme="minorHAnsi" w:cstheme="minorHAnsi"/>
          <w:b/>
          <w:sz w:val="20"/>
          <w:lang w:eastAsia="en-IN"/>
        </w:rPr>
        <w:lastRenderedPageBreak/>
        <w:t xml:space="preserve"># </w:t>
      </w:r>
      <w:r w:rsidR="00115017" w:rsidRPr="00115017">
        <w:rPr>
          <w:rFonts w:asciiTheme="minorHAnsi" w:eastAsia="Times New Roman" w:hAnsiTheme="minorHAnsi" w:cstheme="minorHAnsi"/>
          <w:b/>
          <w:sz w:val="20"/>
          <w:lang w:eastAsia="en-IN"/>
        </w:rPr>
        <w:t>Case :1</w:t>
      </w:r>
      <w:r w:rsidR="00115017">
        <w:rPr>
          <w:rFonts w:asciiTheme="minorHAnsi" w:eastAsia="Times New Roman" w:hAnsiTheme="minorHAnsi" w:cstheme="minorHAnsi"/>
          <w:sz w:val="20"/>
          <w:lang w:eastAsia="en-IN"/>
        </w:rPr>
        <w:t xml:space="preserve"> </w:t>
      </w:r>
    </w:p>
    <w:p w14:paraId="33055145" w14:textId="5EFF6952" w:rsidR="00115017" w:rsidRDefault="00115017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  <w:r>
        <w:rPr>
          <w:rFonts w:asciiTheme="minorHAnsi" w:eastAsia="Times New Roman" w:hAnsiTheme="minorHAnsi" w:cstheme="minorHAnsi"/>
          <w:sz w:val="20"/>
          <w:lang w:eastAsia="en-IN"/>
        </w:rPr>
        <w:br/>
      </w:r>
      <w:r w:rsidRPr="00115017">
        <w:rPr>
          <w:rFonts w:asciiTheme="minorHAnsi" w:eastAsia="Times New Roman" w:hAnsiTheme="minorHAnsi" w:cstheme="minorHAnsi"/>
          <w:sz w:val="20"/>
          <w:lang w:eastAsia="en-IN"/>
        </w:rPr>
        <w:sym w:font="Wingdings" w:char="F0E0"/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In the Pre-fix adding zero in column if record is less than 9 or any number</w:t>
      </w:r>
      <w:r w:rsidR="00DA63F5">
        <w:rPr>
          <w:rFonts w:asciiTheme="minorHAnsi" w:eastAsia="Times New Roman" w:hAnsiTheme="minorHAnsi" w:cstheme="minorHAnsi"/>
          <w:sz w:val="20"/>
          <w:lang w:eastAsia="en-IN"/>
        </w:rPr>
        <w:t xml:space="preserve"> as</w:t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per </w:t>
      </w:r>
      <w:bookmarkStart w:id="9" w:name="_GoBack"/>
      <w:bookmarkEnd w:id="9"/>
      <w:r w:rsidR="0071077D">
        <w:rPr>
          <w:rFonts w:asciiTheme="minorHAnsi" w:eastAsia="Times New Roman" w:hAnsiTheme="minorHAnsi" w:cstheme="minorHAnsi"/>
          <w:sz w:val="20"/>
          <w:lang w:eastAsia="en-IN"/>
        </w:rPr>
        <w:t>requirement. /</w:t>
      </w:r>
      <w:r w:rsidR="00DA63F5">
        <w:rPr>
          <w:rFonts w:asciiTheme="minorHAnsi" w:eastAsia="Times New Roman" w:hAnsiTheme="minorHAnsi" w:cstheme="minorHAnsi"/>
          <w:sz w:val="20"/>
          <w:lang w:eastAsia="en-IN"/>
        </w:rPr>
        <w:t xml:space="preserve">Total record Approx.: </w:t>
      </w:r>
      <w:r>
        <w:rPr>
          <w:rFonts w:asciiTheme="minorHAnsi" w:eastAsia="Times New Roman" w:hAnsiTheme="minorHAnsi" w:cstheme="minorHAnsi"/>
          <w:sz w:val="20"/>
          <w:lang w:eastAsia="en-IN"/>
        </w:rPr>
        <w:t>791582</w:t>
      </w:r>
      <w:r w:rsidR="00DA63F5">
        <w:rPr>
          <w:rFonts w:asciiTheme="minorHAnsi" w:eastAsia="Times New Roman" w:hAnsiTheme="minorHAnsi" w:cstheme="minorHAnsi"/>
          <w:sz w:val="20"/>
          <w:lang w:eastAsia="en-IN"/>
        </w:rPr>
        <w:t>}</w:t>
      </w:r>
    </w:p>
    <w:p w14:paraId="0EE47381" w14:textId="218A380B" w:rsidR="00115017" w:rsidRDefault="00BA456F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  <w:r>
        <w:rPr>
          <w:rFonts w:asciiTheme="minorHAnsi" w:eastAsia="Times New Roman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4C5ED" wp14:editId="289C93C7">
                <wp:simplePos x="0" y="0"/>
                <wp:positionH relativeFrom="column">
                  <wp:posOffset>1074420</wp:posOffset>
                </wp:positionH>
                <wp:positionV relativeFrom="paragraph">
                  <wp:posOffset>1360170</wp:posOffset>
                </wp:positionV>
                <wp:extent cx="1303020" cy="15240"/>
                <wp:effectExtent l="38100" t="76200" r="1143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355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84.6pt;margin-top:107.1pt;width:102.6pt;height:1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" strokecolor="#4579b8 [3044]">
                <v:stroke startarrow="block" endarrow="block"/>
              </v:shape>
            </w:pict>
          </mc:Fallback>
        </mc:AlternateContent>
      </w:r>
      <w:r w:rsidR="00115017">
        <w:rPr>
          <w:rFonts w:asciiTheme="minorHAnsi" w:eastAsia="Times New Roman" w:hAnsiTheme="minorHAnsi" w:cstheme="minorHAnsi"/>
          <w:sz w:val="20"/>
          <w:lang w:eastAsia="en-IN"/>
        </w:rPr>
        <w:br/>
      </w:r>
      <w:r w:rsidR="00115017">
        <w:rPr>
          <w:noProof/>
        </w:rPr>
        <w:drawing>
          <wp:inline distT="0" distB="0" distL="0" distR="0" wp14:anchorId="7CD40EE7" wp14:editId="6E4EE247">
            <wp:extent cx="883920" cy="2020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2192" cy="20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15384F83" wp14:editId="5F103540">
            <wp:extent cx="2957195" cy="1645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8648" cy="16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030D" w14:textId="77777777" w:rsidR="004A31E4" w:rsidRDefault="005231A3" w:rsidP="009A555B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  <w:r>
        <w:rPr>
          <w:rFonts w:asciiTheme="minorHAnsi" w:eastAsia="Times New Roman" w:hAnsiTheme="minorHAnsi" w:cstheme="minorHAnsi"/>
          <w:sz w:val="20"/>
          <w:lang w:eastAsia="en-IN"/>
        </w:rPr>
        <w:t xml:space="preserve"> </w:t>
      </w:r>
      <w:r w:rsidR="00DF5C19">
        <w:rPr>
          <w:rFonts w:asciiTheme="minorHAnsi" w:eastAsia="Times New Roman" w:hAnsiTheme="minorHAnsi" w:cstheme="minorHAnsi"/>
          <w:sz w:val="20"/>
          <w:lang w:eastAsia="en-IN"/>
        </w:rPr>
        <w:br/>
      </w:r>
    </w:p>
    <w:p w14:paraId="152BD93D" w14:textId="537B5C05" w:rsidR="00DF5C19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  <w:r>
        <w:rPr>
          <w:rFonts w:asciiTheme="minorHAnsi" w:eastAsia="Times New Roman" w:hAnsiTheme="minorHAnsi" w:cstheme="minorHAnsi"/>
          <w:b/>
          <w:sz w:val="20"/>
          <w:lang w:eastAsia="en-IN"/>
        </w:rPr>
        <w:t xml:space="preserve"># </w:t>
      </w:r>
      <w:r w:rsidR="00DF5C19" w:rsidRPr="00DF5C19">
        <w:rPr>
          <w:rFonts w:asciiTheme="minorHAnsi" w:eastAsia="Times New Roman" w:hAnsiTheme="minorHAnsi" w:cstheme="minorHAnsi"/>
          <w:b/>
          <w:sz w:val="20"/>
          <w:lang w:eastAsia="en-IN"/>
        </w:rPr>
        <w:t>Case: 2</w:t>
      </w:r>
    </w:p>
    <w:p w14:paraId="4938D1B5" w14:textId="77777777" w:rsidR="004A31E4" w:rsidRPr="00BA456F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</w:p>
    <w:p w14:paraId="7219A171" w14:textId="1531648C" w:rsidR="00DF5C19" w:rsidRDefault="00DF5C19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  <w:r w:rsidRPr="00115017">
        <w:rPr>
          <w:rFonts w:asciiTheme="minorHAnsi" w:eastAsia="Times New Roman" w:hAnsiTheme="minorHAnsi" w:cstheme="minorHAnsi"/>
          <w:sz w:val="20"/>
          <w:lang w:eastAsia="en-IN"/>
        </w:rPr>
        <w:sym w:font="Wingdings" w:char="F0E0"/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 Always convert .xls</w:t>
      </w:r>
      <w:r>
        <w:rPr>
          <w:rFonts w:asciiTheme="minorHAnsi" w:eastAsia="Times New Roman" w:hAnsiTheme="minorHAnsi" w:cstheme="minorHAnsi"/>
          <w:sz w:val="20"/>
          <w:lang w:eastAsia="en-IN"/>
        </w:rPr>
        <w:t>x</w:t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</w:t>
      </w:r>
      <w:r w:rsidRPr="00DA63F5">
        <w:rPr>
          <w:rFonts w:asciiTheme="minorHAnsi" w:eastAsia="Times New Roman" w:hAnsiTheme="minorHAnsi" w:cstheme="minorHAnsi"/>
          <w:sz w:val="20"/>
          <w:lang w:eastAsia="en-IN"/>
        </w:rPr>
        <w:sym w:font="Wingdings" w:char="F0E0"/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to .</w:t>
      </w:r>
      <w:r>
        <w:rPr>
          <w:rFonts w:asciiTheme="minorHAnsi" w:eastAsia="Times New Roman" w:hAnsiTheme="minorHAnsi" w:cstheme="minorHAnsi"/>
          <w:sz w:val="20"/>
          <w:lang w:eastAsia="en-IN"/>
        </w:rPr>
        <w:t>csv</w:t>
      </w:r>
    </w:p>
    <w:p w14:paraId="7F9B4836" w14:textId="07E52EE0" w:rsidR="00DF5C19" w:rsidRDefault="00DF5C19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  <w:r w:rsidRPr="00DF5C19">
        <w:rPr>
          <w:rFonts w:asciiTheme="minorHAnsi" w:eastAsia="Times New Roman" w:hAnsiTheme="minorHAnsi" w:cstheme="minorHAnsi"/>
          <w:sz w:val="20"/>
          <w:lang w:eastAsia="en-IN"/>
        </w:rPr>
        <w:sym w:font="Wingdings" w:char="F0E0"/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 check &amp; Remove extra lines in the </w:t>
      </w:r>
      <w:r w:rsidR="005E4426">
        <w:rPr>
          <w:rFonts w:asciiTheme="minorHAnsi" w:eastAsia="Times New Roman" w:hAnsiTheme="minorHAnsi" w:cstheme="minorHAnsi"/>
          <w:sz w:val="20"/>
          <w:lang w:eastAsia="en-IN"/>
        </w:rPr>
        <w:t>.</w:t>
      </w:r>
      <w:r>
        <w:rPr>
          <w:rFonts w:asciiTheme="minorHAnsi" w:eastAsia="Times New Roman" w:hAnsiTheme="minorHAnsi" w:cstheme="minorHAnsi"/>
          <w:sz w:val="20"/>
          <w:lang w:eastAsia="en-IN"/>
        </w:rPr>
        <w:t>xls</w:t>
      </w:r>
      <w:r w:rsidR="005E4426">
        <w:rPr>
          <w:rFonts w:asciiTheme="minorHAnsi" w:eastAsia="Times New Roman" w:hAnsiTheme="minorHAnsi" w:cstheme="minorHAnsi"/>
          <w:sz w:val="20"/>
          <w:lang w:eastAsia="en-IN"/>
        </w:rPr>
        <w:t>x</w:t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file. (Last , Middle)</w:t>
      </w:r>
      <w:r>
        <w:rPr>
          <w:rFonts w:asciiTheme="minorHAnsi" w:eastAsia="Times New Roman" w:hAnsiTheme="minorHAnsi" w:cstheme="minorHAnsi"/>
          <w:sz w:val="20"/>
          <w:lang w:eastAsia="en-IN"/>
        </w:rPr>
        <w:br/>
      </w:r>
    </w:p>
    <w:p w14:paraId="6751DE28" w14:textId="243257D6" w:rsidR="00DF5C19" w:rsidRDefault="00DF5C19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  <w:r>
        <w:rPr>
          <w:noProof/>
        </w:rPr>
        <w:drawing>
          <wp:inline distT="0" distB="0" distL="0" distR="0" wp14:anchorId="6DB78342" wp14:editId="22D57367">
            <wp:extent cx="2255520" cy="192304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595" cy="19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8588" w14:textId="19200402" w:rsidR="00BA456F" w:rsidRDefault="00BA456F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7C468BF4" w14:textId="1EB39E0F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6BC375EB" w14:textId="144991C2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6569877B" w14:textId="7CE69F64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367DB4AB" w14:textId="1EA749E5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12CA9403" w14:textId="4762DD41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36CED5F7" w14:textId="7199D1C2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3511018E" w14:textId="00100BF7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02A7C02D" w14:textId="7E68EB2D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1A131D41" w14:textId="6ECA837A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6A22D0D6" w14:textId="7B07EC32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79FD3CE9" w14:textId="3A2B34B6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26920442" w14:textId="3AADE4F6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3C358AC2" w14:textId="515A14EA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07E13C90" w14:textId="52929922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5D0997E6" w14:textId="6794D04E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5308373F" w14:textId="23837D44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0669519A" w14:textId="6DA788DF" w:rsidR="004A31E4" w:rsidRDefault="004A31E4" w:rsidP="009A555B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58C61DA8" w14:textId="184176E8" w:rsidR="00BA456F" w:rsidRDefault="004A31E4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  <w:r>
        <w:rPr>
          <w:rFonts w:asciiTheme="minorHAnsi" w:eastAsia="Times New Roman" w:hAnsiTheme="minorHAnsi" w:cstheme="minorHAnsi"/>
          <w:b/>
          <w:sz w:val="20"/>
          <w:lang w:eastAsia="en-IN"/>
        </w:rPr>
        <w:lastRenderedPageBreak/>
        <w:t xml:space="preserve"># </w:t>
      </w:r>
      <w:r w:rsidR="00BA456F" w:rsidRPr="00BA456F">
        <w:rPr>
          <w:rFonts w:asciiTheme="minorHAnsi" w:eastAsia="Times New Roman" w:hAnsiTheme="minorHAnsi" w:cstheme="minorHAnsi"/>
          <w:b/>
          <w:sz w:val="20"/>
          <w:lang w:eastAsia="en-IN"/>
        </w:rPr>
        <w:t>Case: 3</w:t>
      </w:r>
      <w:r w:rsidR="00BB2F31">
        <w:rPr>
          <w:rFonts w:asciiTheme="minorHAnsi" w:eastAsia="Times New Roman" w:hAnsiTheme="minorHAnsi" w:cstheme="minorHAnsi"/>
          <w:b/>
          <w:sz w:val="20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br/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br/>
      </w:r>
      <w:r>
        <w:rPr>
          <w:noProof/>
        </w:rPr>
        <w:drawing>
          <wp:inline distT="0" distB="0" distL="0" distR="0" wp14:anchorId="7FECC301" wp14:editId="606D33F0">
            <wp:extent cx="6647815" cy="106997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2D">
        <w:rPr>
          <w:rFonts w:asciiTheme="minorHAnsi" w:eastAsia="Times New Roman" w:hAnsiTheme="minorHAnsi" w:cstheme="minorHAnsi"/>
          <w:b/>
          <w:sz w:val="20"/>
          <w:lang w:eastAsia="en-IN"/>
        </w:rPr>
        <w:br/>
      </w:r>
      <w:r w:rsidR="00C7022D">
        <w:rPr>
          <w:rFonts w:asciiTheme="minorHAnsi" w:eastAsia="Times New Roman" w:hAnsiTheme="minorHAnsi" w:cstheme="minorHAnsi"/>
          <w:b/>
          <w:sz w:val="20"/>
          <w:lang w:eastAsia="en-IN"/>
        </w:rPr>
        <w:br/>
      </w:r>
      <w:r w:rsidR="00C7022D" w:rsidRPr="00C7022D">
        <w:rPr>
          <w:rFonts w:asciiTheme="minorHAnsi" w:eastAsia="Times New Roman" w:hAnsiTheme="minorHAnsi" w:cstheme="minorHAnsi"/>
          <w:sz w:val="20"/>
          <w:highlight w:val="green"/>
          <w:lang w:eastAsia="en-IN"/>
        </w:rPr>
        <w:t>KB0013322</w:t>
      </w:r>
      <w:r w:rsidR="00C7022D">
        <w:rPr>
          <w:rStyle w:val="normaltextrun"/>
          <w:rFonts w:ascii="Calibri" w:hAnsi="Calibri"/>
          <w:b/>
          <w:bCs/>
          <w:sz w:val="22"/>
          <w:szCs w:val="22"/>
          <w:shd w:val="clear" w:color="auto" w:fill="FFFFFF"/>
        </w:rPr>
        <w:br/>
        <w:t xml:space="preserve"># </w:t>
      </w:r>
      <w:r w:rsidR="00C7022D">
        <w:rPr>
          <w:rStyle w:val="normaltextrun"/>
          <w:rFonts w:ascii="Calibri" w:hAnsi="Calibri"/>
          <w:b/>
          <w:bCs/>
          <w:sz w:val="22"/>
          <w:szCs w:val="22"/>
          <w:shd w:val="clear" w:color="auto" w:fill="FFFFFF"/>
        </w:rPr>
        <w:t>Issue Description: </w:t>
      </w:r>
      <w:r w:rsidR="00C7022D">
        <w:rPr>
          <w:rStyle w:val="bcx0"/>
          <w:rFonts w:ascii="Calibri" w:hAnsi="Calibri"/>
          <w:sz w:val="22"/>
          <w:szCs w:val="22"/>
          <w:shd w:val="clear" w:color="auto" w:fill="FFFFFF"/>
        </w:rPr>
        <w:t> </w:t>
      </w:r>
      <w:r w:rsidR="00C7022D">
        <w:rPr>
          <w:rFonts w:ascii="Calibri" w:hAnsi="Calibri"/>
          <w:sz w:val="22"/>
          <w:szCs w:val="22"/>
          <w:shd w:val="clear" w:color="auto" w:fill="FFFFFF"/>
        </w:rPr>
        <w:br/>
      </w:r>
      <w:r w:rsidR="00C7022D">
        <w:rPr>
          <w:rStyle w:val="normaltextrun"/>
          <w:rFonts w:ascii="Calibri" w:hAnsi="Calibri"/>
          <w:sz w:val="22"/>
          <w:szCs w:val="22"/>
          <w:shd w:val="clear" w:color="auto" w:fill="FFFFFF"/>
        </w:rPr>
        <w:t>Users need to load a big file in TEMP_LOAD IN REPLICA.   </w:t>
      </w:r>
      <w:r w:rsidR="00C7022D">
        <w:rPr>
          <w:rStyle w:val="normaltextrun"/>
          <w:rFonts w:ascii="Calibri" w:hAnsi="Calibri"/>
          <w:sz w:val="22"/>
          <w:szCs w:val="22"/>
          <w:shd w:val="clear" w:color="auto" w:fill="FFFFFF"/>
        </w:rPr>
        <w:br/>
      </w:r>
      <w:r w:rsidR="00C7022D">
        <w:rPr>
          <w:rFonts w:asciiTheme="minorHAnsi" w:eastAsia="Times New Roman" w:hAnsiTheme="minorHAnsi" w:cstheme="minorHAnsi"/>
          <w:b/>
          <w:sz w:val="20"/>
          <w:lang w:eastAsia="en-IN"/>
        </w:rPr>
        <w:br/>
        <w:t xml:space="preserve"># </w:t>
      </w:r>
      <w:r w:rsidR="00C7022D">
        <w:rPr>
          <w:rStyle w:val="normaltextrun"/>
          <w:rFonts w:ascii="Calibri" w:hAnsi="Calibri"/>
          <w:b/>
          <w:bCs/>
          <w:color w:val="000000"/>
          <w:sz w:val="22"/>
          <w:szCs w:val="22"/>
          <w:bdr w:val="none" w:sz="0" w:space="0" w:color="auto" w:frame="1"/>
        </w:rPr>
        <w:t>Symptoms(s):</w:t>
      </w:r>
    </w:p>
    <w:p w14:paraId="58A12B2B" w14:textId="673DDF43" w:rsidR="00BA456F" w:rsidRDefault="00BA456F" w:rsidP="00BA456F">
      <w:pPr>
        <w:widowControl/>
        <w:textAlignment w:val="baseline"/>
        <w:rPr>
          <w:rStyle w:val="eop"/>
          <w:rFonts w:ascii="Calibri" w:hAnsi="Calibri"/>
          <w:b/>
          <w:sz w:val="22"/>
          <w:szCs w:val="22"/>
          <w:shd w:val="clear" w:color="auto" w:fill="FFFFFF"/>
        </w:rPr>
      </w:pPr>
      <w:r w:rsidRPr="00BA456F">
        <w:rPr>
          <w:rFonts w:asciiTheme="minorHAnsi" w:eastAsia="Times New Roman" w:hAnsiTheme="minorHAnsi" w:cstheme="minorHAnsi"/>
          <w:b/>
          <w:sz w:val="20"/>
          <w:lang w:eastAsia="en-IN"/>
        </w:rPr>
        <w:sym w:font="Wingdings" w:char="F0E0"/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t xml:space="preserve"> </w:t>
      </w:r>
      <w:r w:rsidR="00C7022D">
        <w:rPr>
          <w:rStyle w:val="normaltextrun"/>
          <w:rFonts w:ascii="Calibri" w:hAnsi="Calibri"/>
          <w:sz w:val="22"/>
          <w:szCs w:val="22"/>
          <w:shd w:val="clear" w:color="auto" w:fill="FFFFFF"/>
        </w:rPr>
        <w:t xml:space="preserve">User send the file in </w:t>
      </w:r>
      <w:r w:rsidR="00C7022D" w:rsidRPr="00C7022D">
        <w:rPr>
          <w:rStyle w:val="normaltextrun"/>
          <w:rFonts w:ascii="Calibri" w:hAnsi="Calibri"/>
          <w:b/>
          <w:sz w:val="22"/>
          <w:szCs w:val="22"/>
          <w:shd w:val="clear" w:color="auto" w:fill="FFFFFF"/>
        </w:rPr>
        <w:t>.txt</w:t>
      </w:r>
      <w:r w:rsidR="00C7022D">
        <w:rPr>
          <w:rStyle w:val="normaltextrun"/>
          <w:rFonts w:ascii="Calibri" w:hAnsi="Calibri"/>
          <w:sz w:val="22"/>
          <w:szCs w:val="22"/>
          <w:shd w:val="clear" w:color="auto" w:fill="FFFFFF"/>
        </w:rPr>
        <w:t> </w:t>
      </w:r>
      <w:r w:rsidR="00C7022D">
        <w:rPr>
          <w:rStyle w:val="spellingerror"/>
          <w:rFonts w:ascii="Calibri" w:hAnsi="Calibri"/>
          <w:sz w:val="22"/>
          <w:szCs w:val="22"/>
          <w:shd w:val="clear" w:color="auto" w:fill="FFFFFF"/>
        </w:rPr>
        <w:t>format</w:t>
      </w:r>
      <w:r w:rsidR="00C7022D">
        <w:rPr>
          <w:rStyle w:val="normaltextrun"/>
          <w:rFonts w:ascii="Calibri" w:hAnsi="Calibri"/>
          <w:sz w:val="22"/>
          <w:szCs w:val="22"/>
          <w:shd w:val="clear" w:color="auto" w:fill="FFFFFF"/>
        </w:rPr>
        <w:t>:  </w:t>
      </w:r>
      <w:r w:rsidR="00C7022D" w:rsidRPr="00C7022D">
        <w:rPr>
          <w:rStyle w:val="normaltextrun"/>
          <w:rFonts w:ascii="Calibri" w:hAnsi="Calibri"/>
          <w:bCs/>
          <w:sz w:val="22"/>
          <w:szCs w:val="22"/>
          <w:shd w:val="clear" w:color="auto" w:fill="FFFFFF"/>
        </w:rPr>
        <w:t>MH-STATEMENT-20200103-1245770.txt</w:t>
      </w:r>
      <w:r w:rsidR="00C7022D">
        <w:rPr>
          <w:rStyle w:val="normaltextrun"/>
          <w:rFonts w:ascii="Calibri" w:hAnsi="Calibri"/>
          <w:sz w:val="22"/>
          <w:szCs w:val="22"/>
          <w:shd w:val="clear" w:color="auto" w:fill="FFFFFF"/>
        </w:rPr>
        <w:t> / </w:t>
      </w:r>
      <w:r w:rsidR="00C7022D">
        <w:rPr>
          <w:rStyle w:val="normaltextrun"/>
          <w:rFonts w:ascii="Calibri" w:hAnsi="Calibri"/>
          <w:b/>
          <w:bCs/>
          <w:sz w:val="22"/>
          <w:szCs w:val="22"/>
          <w:shd w:val="clear" w:color="auto" w:fill="FFFFFF"/>
        </w:rPr>
        <w:t>337 MB</w:t>
      </w:r>
      <w:r w:rsidR="00C7022D">
        <w:rPr>
          <w:rStyle w:val="eop"/>
          <w:rFonts w:ascii="Calibri" w:hAnsi="Calibri"/>
          <w:sz w:val="22"/>
          <w:szCs w:val="22"/>
          <w:shd w:val="clear" w:color="auto" w:fill="FFFFFF"/>
        </w:rPr>
        <w:t xml:space="preserve"> </w:t>
      </w:r>
      <w:r w:rsidR="00C7022D" w:rsidRPr="00C7022D">
        <w:rPr>
          <w:rStyle w:val="eop"/>
          <w:rFonts w:ascii="Calibri" w:hAnsi="Calibri"/>
          <w:b/>
          <w:sz w:val="22"/>
          <w:szCs w:val="22"/>
          <w:shd w:val="clear" w:color="auto" w:fill="FFFFFF"/>
        </w:rPr>
        <w:t>file.</w:t>
      </w:r>
      <w:r w:rsidR="00C7022D">
        <w:rPr>
          <w:rStyle w:val="eop"/>
          <w:rFonts w:ascii="Calibri" w:hAnsi="Calibri"/>
          <w:b/>
          <w:sz w:val="22"/>
          <w:szCs w:val="22"/>
          <w:shd w:val="clear" w:color="auto" w:fill="FFFFFF"/>
        </w:rPr>
        <w:br/>
      </w:r>
    </w:p>
    <w:p w14:paraId="23A4C3A5" w14:textId="76CA6973" w:rsidR="00C7022D" w:rsidRDefault="00C7022D" w:rsidP="00C702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 have created</w:t>
      </w:r>
      <w:r>
        <w:rPr>
          <w:rStyle w:val="normaltextrun"/>
          <w:rFonts w:ascii="Calibri" w:hAnsi="Calibri" w:cs="Segoe UI"/>
          <w:sz w:val="22"/>
          <w:szCs w:val="22"/>
        </w:rPr>
        <w:t xml:space="preserve"> 2 </w:t>
      </w:r>
      <w:r>
        <w:rPr>
          <w:rStyle w:val="normaltextrun"/>
          <w:rFonts w:ascii="Calibri" w:hAnsi="Calibri" w:cs="Segoe UI"/>
          <w:sz w:val="22"/>
          <w:szCs w:val="22"/>
        </w:rPr>
        <w:t>logics :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Calibri" w:hAnsi="Calibri" w:cs="Segoe UI"/>
          <w:sz w:val="22"/>
          <w:szCs w:val="22"/>
        </w:rPr>
        <w:t xml:space="preserve">Reading ".txt" file and getting no. of files to be generated.( 4 files txt files ) and then convert </w:t>
      </w:r>
      <w:r w:rsidR="00BB2F31"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normaltextrun"/>
          <w:rFonts w:ascii="Calibri" w:hAnsi="Calibri" w:cs="Segoe UI"/>
          <w:sz w:val="22"/>
          <w:szCs w:val="22"/>
        </w:rPr>
        <w:t xml:space="preserve">txt </w:t>
      </w:r>
      <w:r w:rsidR="00BB2F31" w:rsidRPr="00BB2F31">
        <w:rPr>
          <w:rStyle w:val="normaltextrun"/>
          <w:rFonts w:ascii="Calibri" w:hAnsi="Calibri" w:cs="Segoe UI"/>
          <w:sz w:val="22"/>
          <w:szCs w:val="22"/>
        </w:rPr>
        <w:sym w:font="Wingdings" w:char="F0E0"/>
      </w:r>
      <w:r w:rsidR="00BB2F31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 xml:space="preserve">to </w:t>
      </w:r>
      <w:r w:rsidR="00BB2F31"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normaltextrun"/>
          <w:rFonts w:ascii="Calibri" w:hAnsi="Calibri" w:cs="Segoe UI"/>
          <w:sz w:val="22"/>
          <w:szCs w:val="22"/>
        </w:rPr>
        <w:t>CSV </w:t>
      </w:r>
      <w:r>
        <w:rPr>
          <w:rStyle w:val="spellingerror"/>
          <w:rFonts w:ascii="Calibri" w:hAnsi="Calibri" w:cs="Segoe UI"/>
          <w:sz w:val="22"/>
          <w:szCs w:val="22"/>
        </w:rPr>
        <w:t>format</w:t>
      </w:r>
      <w:r>
        <w:rPr>
          <w:rStyle w:val="normaltextrun"/>
          <w:rFonts w:ascii="Calibri" w:hAnsi="Calibri" w:cs="Segoe UI"/>
          <w:sz w:val="22"/>
          <w:szCs w:val="22"/>
        </w:rPr>
        <w:t>, loaded into temp table. </w:t>
      </w:r>
    </w:p>
    <w:p w14:paraId="02F251FC" w14:textId="77777777" w:rsidR="00C7022D" w:rsidRDefault="00C7022D" w:rsidP="00C702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53FD723" w14:textId="77777777" w:rsidR="00C7022D" w:rsidRDefault="00C7022D" w:rsidP="00C702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Step 1: </w:t>
      </w:r>
      <w:r>
        <w:rPr>
          <w:rStyle w:val="normaltextrun"/>
          <w:rFonts w:ascii="Calibri" w:hAnsi="Calibri" w:cs="Segoe UI"/>
          <w:sz w:val="22"/>
          <w:szCs w:val="22"/>
        </w:rPr>
        <w:t>1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_</w:t>
      </w:r>
      <w:r>
        <w:rPr>
          <w:rStyle w:val="normaltextrun"/>
          <w:rFonts w:ascii="Calibri" w:hAnsi="Calibri" w:cs="Segoe UI"/>
          <w:sz w:val="22"/>
          <w:szCs w:val="22"/>
        </w:rPr>
        <w:t>Logic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_</w:t>
      </w:r>
      <w:r>
        <w:rPr>
          <w:rStyle w:val="normaltextrun"/>
          <w:rFonts w:ascii="Calibri" w:hAnsi="Calibri" w:cs="Segoe UI"/>
          <w:sz w:val="22"/>
          <w:szCs w:val="22"/>
        </w:rPr>
        <w:t>Split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_</w:t>
      </w:r>
      <w:r>
        <w:rPr>
          <w:rStyle w:val="normaltextrun"/>
          <w:rFonts w:ascii="Calibri" w:hAnsi="Calibri" w:cs="Segoe UI"/>
          <w:sz w:val="22"/>
          <w:szCs w:val="22"/>
        </w:rPr>
        <w:t>Zip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_</w:t>
      </w:r>
      <w:r>
        <w:rPr>
          <w:rStyle w:val="normaltextrun"/>
          <w:rFonts w:ascii="Calibri" w:hAnsi="Calibri" w:cs="Segoe UI"/>
          <w:sz w:val="22"/>
          <w:szCs w:val="22"/>
        </w:rPr>
        <w:t>File.java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D2D221A" w14:textId="77777777" w:rsidR="00C7022D" w:rsidRDefault="00C7022D" w:rsidP="00C702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Step 2:</w:t>
      </w:r>
      <w:r>
        <w:rPr>
          <w:rStyle w:val="normaltextrun"/>
          <w:rFonts w:ascii="Calibri" w:hAnsi="Calibri" w:cs="Segoe UI"/>
          <w:sz w:val="22"/>
          <w:szCs w:val="22"/>
        </w:rPr>
        <w:t> 2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_</w:t>
      </w:r>
      <w:r>
        <w:rPr>
          <w:rStyle w:val="normaltextrun"/>
          <w:rFonts w:ascii="Calibri" w:hAnsi="Calibri" w:cs="Segoe UI"/>
          <w:sz w:val="22"/>
          <w:szCs w:val="22"/>
        </w:rPr>
        <w:t>Logic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_</w:t>
      </w:r>
      <w:r>
        <w:rPr>
          <w:rStyle w:val="normaltextrun"/>
          <w:rFonts w:ascii="Calibri" w:hAnsi="Calibri" w:cs="Segoe UI"/>
          <w:sz w:val="22"/>
          <w:szCs w:val="22"/>
        </w:rPr>
        <w:t>TxtTOCSV.java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781F564" w14:textId="63D3C9CF" w:rsidR="00C7022D" w:rsidRDefault="00C7022D" w:rsidP="00C702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Step 3:</w:t>
      </w:r>
      <w:r>
        <w:rPr>
          <w:rStyle w:val="normaltextrun"/>
          <w:rFonts w:ascii="Calibri" w:hAnsi="Calibri" w:cs="Segoe UI"/>
          <w:sz w:val="22"/>
          <w:szCs w:val="22"/>
        </w:rPr>
        <w:t> merge csv files into one combined csv file</w:t>
      </w:r>
    </w:p>
    <w:p w14:paraId="4EF1ECE1" w14:textId="525FB556" w:rsidR="00BB2F31" w:rsidRDefault="00BB2F31" w:rsidP="00C702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Step 4: Correct the Csv file. (before load)</w:t>
      </w:r>
    </w:p>
    <w:p w14:paraId="493312EB" w14:textId="680D778B" w:rsidR="00C7022D" w:rsidRDefault="00C7022D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</w:p>
    <w:p w14:paraId="2F168982" w14:textId="4C54A64E" w:rsidR="00BB2F31" w:rsidRDefault="00BB2F31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</w:p>
    <w:p w14:paraId="667CD22E" w14:textId="6C76E9A5" w:rsidR="00BB2F31" w:rsidRDefault="004A31E4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  <w:r>
        <w:rPr>
          <w:rFonts w:asciiTheme="minorHAnsi" w:eastAsia="Times New Roman" w:hAnsiTheme="minorHAnsi" w:cstheme="minorHAnsi"/>
          <w:b/>
          <w:sz w:val="20"/>
          <w:lang w:eastAsia="en-IN"/>
        </w:rPr>
        <w:t xml:space="preserve"># </w:t>
      </w:r>
      <w:r w:rsidR="00BB2F31">
        <w:rPr>
          <w:rFonts w:asciiTheme="minorHAnsi" w:eastAsia="Times New Roman" w:hAnsiTheme="minorHAnsi" w:cstheme="minorHAnsi"/>
          <w:b/>
          <w:sz w:val="20"/>
          <w:lang w:eastAsia="en-IN"/>
        </w:rPr>
        <w:t xml:space="preserve">Case :4 </w:t>
      </w:r>
      <w:r w:rsidR="00BB2F31">
        <w:rPr>
          <w:rFonts w:asciiTheme="minorHAnsi" w:eastAsia="Times New Roman" w:hAnsiTheme="minorHAnsi" w:cstheme="minorHAnsi"/>
          <w:b/>
          <w:sz w:val="20"/>
          <w:lang w:eastAsia="en-IN"/>
        </w:rPr>
        <w:br/>
      </w:r>
    </w:p>
    <w:p w14:paraId="4C4CF7AE" w14:textId="250C7B69" w:rsidR="00BB2F31" w:rsidRDefault="00BB2F31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  <w:r>
        <w:rPr>
          <w:noProof/>
        </w:rPr>
        <w:drawing>
          <wp:inline distT="0" distB="0" distL="0" distR="0" wp14:anchorId="7662DE3B" wp14:editId="49F473BF">
            <wp:extent cx="4320540" cy="1705651"/>
            <wp:effectExtent l="0" t="0" r="381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6278" cy="17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br/>
      </w:r>
    </w:p>
    <w:p w14:paraId="70E29F5E" w14:textId="593C40EE" w:rsidR="00BB2F31" w:rsidRDefault="00BB2F31" w:rsidP="00BB2F31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  <w:r w:rsidRPr="00BB2F31">
        <w:rPr>
          <w:rFonts w:asciiTheme="minorHAnsi" w:eastAsia="Times New Roman" w:hAnsiTheme="minorHAnsi" w:cstheme="minorHAnsi"/>
          <w:sz w:val="20"/>
          <w:lang w:eastAsia="en-IN"/>
        </w:rPr>
        <w:sym w:font="Wingdings" w:char="F0E0"/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. </w:t>
      </w:r>
      <w:r w:rsidRPr="00BB2F31">
        <w:rPr>
          <w:rFonts w:asciiTheme="minorHAnsi" w:eastAsia="Times New Roman" w:hAnsiTheme="minorHAnsi" w:cstheme="minorHAnsi"/>
          <w:sz w:val="20"/>
          <w:lang w:eastAsia="en-IN"/>
        </w:rPr>
        <w:t>Sometime user suggested create new Temp table in the MABCREAN_PROD</w:t>
      </w:r>
      <w:r>
        <w:rPr>
          <w:rFonts w:asciiTheme="minorHAnsi" w:eastAsia="Times New Roman" w:hAnsiTheme="minorHAnsi" w:cstheme="minorHAnsi"/>
          <w:sz w:val="20"/>
          <w:lang w:eastAsia="en-IN"/>
        </w:rPr>
        <w:t>_DDMMYY</w:t>
      </w:r>
      <w:r w:rsidR="00551673">
        <w:rPr>
          <w:rFonts w:asciiTheme="minorHAnsi" w:eastAsia="Times New Roman" w:hAnsiTheme="minorHAnsi" w:cstheme="minorHAnsi"/>
          <w:sz w:val="20"/>
          <w:lang w:eastAsia="en-IN"/>
        </w:rPr>
        <w:t>YY</w:t>
      </w:r>
      <w:r w:rsidRPr="00BB2F31">
        <w:rPr>
          <w:rFonts w:asciiTheme="minorHAnsi" w:eastAsia="Times New Roman" w:hAnsiTheme="minorHAnsi" w:cstheme="minorHAnsi"/>
          <w:sz w:val="20"/>
          <w:lang w:eastAsia="en-IN"/>
        </w:rPr>
        <w:t>.</w:t>
      </w:r>
      <w:r w:rsidR="00551673">
        <w:rPr>
          <w:rFonts w:asciiTheme="minorHAnsi" w:eastAsia="Times New Roman" w:hAnsiTheme="minorHAnsi" w:cstheme="minorHAnsi"/>
          <w:sz w:val="20"/>
          <w:lang w:eastAsia="en-IN"/>
        </w:rPr>
        <w:br/>
      </w:r>
      <w:r w:rsidR="00551673">
        <w:rPr>
          <w:rFonts w:asciiTheme="minorHAnsi" w:eastAsia="Times New Roman" w:hAnsiTheme="minorHAnsi" w:cstheme="minorHAnsi"/>
          <w:sz w:val="20"/>
          <w:lang w:eastAsia="en-IN"/>
        </w:rPr>
        <w:br/>
      </w:r>
      <w:r w:rsidR="00551673">
        <w:rPr>
          <w:rFonts w:asciiTheme="minorHAnsi" w:eastAsia="Times New Roman" w:hAnsiTheme="minorHAnsi" w:cstheme="minorHAnsi"/>
          <w:sz w:val="20"/>
          <w:lang w:eastAsia="en-IN"/>
        </w:rPr>
        <w:br/>
      </w:r>
    </w:p>
    <w:p w14:paraId="7793D77B" w14:textId="09300623" w:rsidR="004A31E4" w:rsidRDefault="004A31E4" w:rsidP="00BB2F31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12682237" w14:textId="5A940D38" w:rsidR="004A31E4" w:rsidRDefault="004A31E4" w:rsidP="00BB2F31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7CCC01AB" w14:textId="43D20C4F" w:rsidR="004A31E4" w:rsidRDefault="004A31E4" w:rsidP="00BB2F31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6C2F0CFC" w14:textId="513248ED" w:rsidR="004A31E4" w:rsidRDefault="004A31E4" w:rsidP="00BB2F31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11249BF8" w14:textId="77777777" w:rsidR="004A31E4" w:rsidRDefault="004A31E4" w:rsidP="00BB2F31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4E5D7A00" w14:textId="1BD247D0" w:rsidR="004A31E4" w:rsidRDefault="004A31E4" w:rsidP="00BB2F31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6D19B354" w14:textId="77777777" w:rsidR="004A31E4" w:rsidRPr="00BB2F31" w:rsidRDefault="004A31E4" w:rsidP="00BB2F31">
      <w:pPr>
        <w:widowControl/>
        <w:textAlignment w:val="baseline"/>
        <w:rPr>
          <w:rFonts w:asciiTheme="minorHAnsi" w:eastAsia="Times New Roman" w:hAnsiTheme="minorHAnsi" w:cstheme="minorHAnsi"/>
          <w:sz w:val="20"/>
          <w:lang w:eastAsia="en-IN"/>
        </w:rPr>
      </w:pPr>
    </w:p>
    <w:p w14:paraId="035D56E6" w14:textId="7665FE92" w:rsidR="00BB2F31" w:rsidRDefault="004A31E4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  <w:r>
        <w:rPr>
          <w:rFonts w:asciiTheme="minorHAnsi" w:eastAsia="Times New Roman" w:hAnsiTheme="minorHAnsi" w:cstheme="minorHAnsi"/>
          <w:b/>
          <w:sz w:val="20"/>
          <w:lang w:eastAsia="en-IN"/>
        </w:rPr>
        <w:lastRenderedPageBreak/>
        <w:t># Case : 5</w:t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br/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br/>
      </w:r>
      <w:r w:rsidRPr="004A31E4">
        <w:rPr>
          <w:rFonts w:asciiTheme="minorHAnsi" w:eastAsia="Times New Roman" w:hAnsiTheme="minorHAnsi" w:cstheme="minorHAnsi"/>
          <w:b/>
          <w:sz w:val="20"/>
          <w:lang w:eastAsia="en-IN"/>
        </w:rPr>
        <w:sym w:font="Wingdings" w:char="F0E0"/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t xml:space="preserve"> User send 2 </w:t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or N </w:t>
      </w:r>
      <w:r w:rsidRPr="004A31E4">
        <w:rPr>
          <w:rFonts w:asciiTheme="minorHAnsi" w:eastAsia="Times New Roman" w:hAnsiTheme="minorHAnsi" w:cstheme="minorHAnsi"/>
          <w:sz w:val="20"/>
          <w:lang w:eastAsia="en-IN"/>
        </w:rPr>
        <w:t xml:space="preserve">files </w:t>
      </w:r>
      <w:r>
        <w:rPr>
          <w:rFonts w:asciiTheme="minorHAnsi" w:eastAsia="Times New Roman" w:hAnsiTheme="minorHAnsi" w:cstheme="minorHAnsi"/>
          <w:sz w:val="20"/>
          <w:lang w:eastAsia="en-IN"/>
        </w:rPr>
        <w:t>and  we need to merge .</w:t>
      </w:r>
      <w:r w:rsidRPr="004A31E4">
        <w:rPr>
          <w:rFonts w:asciiTheme="minorHAnsi" w:eastAsia="Times New Roman" w:hAnsiTheme="minorHAnsi" w:cstheme="minorHAnsi"/>
          <w:sz w:val="20"/>
          <w:lang w:eastAsia="en-IN"/>
        </w:rPr>
        <w:t>xlsx</w:t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</w:t>
      </w:r>
      <w:r w:rsidRPr="004A31E4">
        <w:rPr>
          <w:rFonts w:asciiTheme="minorHAnsi" w:eastAsia="Times New Roman" w:hAnsiTheme="minorHAnsi" w:cstheme="minorHAnsi"/>
          <w:sz w:val="20"/>
          <w:lang w:eastAsia="en-IN"/>
        </w:rPr>
        <w:sym w:font="Wingdings" w:char="F0E0"/>
      </w:r>
      <w:r>
        <w:rPr>
          <w:rFonts w:asciiTheme="minorHAnsi" w:eastAsia="Times New Roman" w:hAnsiTheme="minorHAnsi" w:cstheme="minorHAnsi"/>
          <w:sz w:val="20"/>
          <w:lang w:eastAsia="en-IN"/>
        </w:rPr>
        <w:t xml:space="preserve"> convert to .csv</w:t>
      </w:r>
      <w:r w:rsidRPr="004A31E4">
        <w:rPr>
          <w:rFonts w:asciiTheme="minorHAnsi" w:eastAsia="Times New Roman" w:hAnsiTheme="minorHAnsi" w:cstheme="minorHAnsi"/>
          <w:sz w:val="20"/>
          <w:lang w:eastAsia="en-IN"/>
        </w:rPr>
        <w:t xml:space="preserve"> file</w:t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t xml:space="preserve"> </w:t>
      </w:r>
      <w:r w:rsidRPr="004A31E4">
        <w:rPr>
          <w:rFonts w:asciiTheme="minorHAnsi" w:eastAsia="Times New Roman" w:hAnsiTheme="minorHAnsi" w:cstheme="minorHAnsi"/>
          <w:sz w:val="20"/>
          <w:lang w:eastAsia="en-IN"/>
        </w:rPr>
        <w:t xml:space="preserve">in one  &amp; load in DB. </w:t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t>(In corrected format).</w:t>
      </w:r>
      <w:r>
        <w:rPr>
          <w:rFonts w:asciiTheme="minorHAnsi" w:eastAsia="Times New Roman" w:hAnsiTheme="minorHAnsi" w:cstheme="minorHAnsi"/>
          <w:b/>
          <w:sz w:val="20"/>
          <w:lang w:eastAsia="en-IN"/>
        </w:rPr>
        <w:br/>
      </w:r>
    </w:p>
    <w:p w14:paraId="1CB4076B" w14:textId="066531A4" w:rsidR="004A31E4" w:rsidRDefault="004A31E4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  <w:r>
        <w:rPr>
          <w:noProof/>
        </w:rPr>
        <w:drawing>
          <wp:inline distT="0" distB="0" distL="0" distR="0" wp14:anchorId="732E0763" wp14:editId="25CF5C59">
            <wp:extent cx="4249594" cy="1638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3483" cy="16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EE1F" w14:textId="359D3BEC" w:rsidR="004A31E4" w:rsidRDefault="004A31E4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</w:p>
    <w:p w14:paraId="6C10A7FF" w14:textId="10E76686" w:rsidR="004A31E4" w:rsidRDefault="004A31E4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</w:p>
    <w:p w14:paraId="1854D6E8" w14:textId="3C5FF4D8" w:rsidR="004A31E4" w:rsidRDefault="004A31E4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</w:p>
    <w:p w14:paraId="4840C7A1" w14:textId="77777777" w:rsidR="004A31E4" w:rsidRPr="00BA456F" w:rsidRDefault="004A31E4" w:rsidP="00BA456F">
      <w:pPr>
        <w:widowControl/>
        <w:textAlignment w:val="baseline"/>
        <w:rPr>
          <w:rFonts w:asciiTheme="minorHAnsi" w:eastAsia="Times New Roman" w:hAnsiTheme="minorHAnsi" w:cstheme="minorHAnsi"/>
          <w:b/>
          <w:sz w:val="20"/>
          <w:lang w:eastAsia="en-IN"/>
        </w:rPr>
      </w:pPr>
    </w:p>
    <w:sectPr w:rsidR="004A31E4" w:rsidRPr="00BA456F" w:rsidSect="00BA456F">
      <w:footerReference w:type="default" r:id="rId25"/>
      <w:type w:val="continuous"/>
      <w:pgSz w:w="11909" w:h="16834" w:code="9"/>
      <w:pgMar w:top="810" w:right="720" w:bottom="1714" w:left="720" w:header="706" w:footer="504" w:gutter="0"/>
      <w:pgBorders w:zOrder="back" w:offsetFrom="page">
        <w:top w:val="single" w:sz="4" w:space="26" w:color="auto"/>
        <w:left w:val="single" w:sz="4" w:space="31" w:color="auto"/>
        <w:bottom w:val="single" w:sz="4" w:space="26" w:color="auto"/>
        <w:right w:val="single" w:sz="4" w:space="31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27512" w14:textId="77777777" w:rsidR="000D166E" w:rsidRDefault="000D166E">
      <w:r>
        <w:separator/>
      </w:r>
    </w:p>
  </w:endnote>
  <w:endnote w:type="continuationSeparator" w:id="0">
    <w:p w14:paraId="48B31B44" w14:textId="77777777" w:rsidR="000D166E" w:rsidRDefault="000D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apientSansBold"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FF8DF" w14:textId="77777777" w:rsidR="00E34393" w:rsidRDefault="00E34393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0</w:t>
    </w:r>
    <w:r>
      <w:rPr>
        <w:rStyle w:val="PageNumber"/>
      </w:rPr>
      <w:fldChar w:fldCharType="end"/>
    </w:r>
  </w:p>
  <w:p w14:paraId="570B4D90" w14:textId="77777777" w:rsidR="00E34393" w:rsidRDefault="00E3439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70458" w14:textId="77777777" w:rsidR="00E34393" w:rsidRDefault="00E34393">
    <w:pPr>
      <w:rPr>
        <w:rFonts w:ascii="SapientSansRegular" w:hAnsi="SapientSansRegular"/>
        <w:noProof/>
        <w:sz w:val="12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4EBCB76" wp14:editId="64E91E32">
              <wp:simplePos x="0" y="0"/>
              <wp:positionH relativeFrom="column">
                <wp:posOffset>-62865</wp:posOffset>
              </wp:positionH>
              <wp:positionV relativeFrom="paragraph">
                <wp:posOffset>22225</wp:posOffset>
              </wp:positionV>
              <wp:extent cx="6766560" cy="0"/>
              <wp:effectExtent l="13335" t="12700" r="11430" b="6350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763BF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75pt" to="527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NMEwIAACo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384412" wp14:editId="2F985390">
              <wp:simplePos x="0" y="0"/>
              <wp:positionH relativeFrom="column">
                <wp:posOffset>622935</wp:posOffset>
              </wp:positionH>
              <wp:positionV relativeFrom="paragraph">
                <wp:posOffset>22225</wp:posOffset>
              </wp:positionV>
              <wp:extent cx="0" cy="502920"/>
              <wp:effectExtent l="13335" t="12700" r="5715" b="8255"/>
              <wp:wrapNone/>
              <wp:docPr id="1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0292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F98EB" id="Line 1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.75pt" to="49.0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" strokeweight="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1CA79CF" wp14:editId="4FAF9A0B">
              <wp:simplePos x="0" y="0"/>
              <wp:positionH relativeFrom="column">
                <wp:posOffset>2547620</wp:posOffset>
              </wp:positionH>
              <wp:positionV relativeFrom="page">
                <wp:posOffset>9933305</wp:posOffset>
              </wp:positionV>
              <wp:extent cx="1828800" cy="333375"/>
              <wp:effectExtent l="4445" t="0" r="0" b="1270"/>
              <wp:wrapSquare wrapText="bothSides"/>
              <wp:docPr id="1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E73BC" w14:textId="77777777" w:rsidR="00E34393" w:rsidRDefault="0092469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</w:rPr>
                            <w:instrText xml:space="preserve"> DOCPROPERTY "Status"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</w:rPr>
                            <w:fldChar w:fldCharType="separate"/>
                          </w:r>
                          <w:r w:rsidR="00E343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</w:rPr>
                            <w:t>DRAFT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A79C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00.6pt;margin-top:782.15pt;width:2in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" o:allowincell="f" stroked="f">
              <v:textbox>
                <w:txbxContent>
                  <w:p w14:paraId="716E73BC" w14:textId="77777777" w:rsidR="00E34393" w:rsidRDefault="00924693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</w:rPr>
                      <w:instrText xml:space="preserve"> DOCPROPERTY "Status"  \* MERGEFORMAT </w:instrTex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</w:rPr>
                      <w:fldChar w:fldCharType="separate"/>
                    </w:r>
                    <w:r w:rsidR="00E34393">
                      <w:rPr>
                        <w:rFonts w:ascii="Arial" w:hAnsi="Arial" w:cs="Arial"/>
                        <w:b/>
                        <w:bCs/>
                        <w:sz w:val="28"/>
                      </w:rPr>
                      <w:t>DRAFT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  <w:p w14:paraId="08CE727F" w14:textId="77777777" w:rsidR="00E34393" w:rsidRDefault="00E34393">
    <w:pPr>
      <w:tabs>
        <w:tab w:val="center" w:pos="5400"/>
        <w:tab w:val="right" w:pos="10080"/>
      </w:tabs>
      <w:ind w:left="1440" w:right="119" w:hanging="1350"/>
      <w:rPr>
        <w:rFonts w:ascii="Arial" w:hAnsi="Arial" w:cs="Arial"/>
        <w:noProof/>
        <w:sz w:val="10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EB57968" wp14:editId="32FF5A5B">
              <wp:simplePos x="0" y="0"/>
              <wp:positionH relativeFrom="column">
                <wp:posOffset>204470</wp:posOffset>
              </wp:positionH>
              <wp:positionV relativeFrom="paragraph">
                <wp:posOffset>44450</wp:posOffset>
              </wp:positionV>
              <wp:extent cx="146050" cy="299720"/>
              <wp:effectExtent l="4445" t="6350" r="1905" b="8255"/>
              <wp:wrapNone/>
              <wp:docPr id="16" name="Freefor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46050" cy="299720"/>
                      </a:xfrm>
                      <a:custGeom>
                        <a:avLst/>
                        <a:gdLst>
                          <a:gd name="T0" fmla="*/ 194 w 391"/>
                          <a:gd name="T1" fmla="*/ 636 h 800"/>
                          <a:gd name="T2" fmla="*/ 218 w 391"/>
                          <a:gd name="T3" fmla="*/ 610 h 800"/>
                          <a:gd name="T4" fmla="*/ 252 w 391"/>
                          <a:gd name="T5" fmla="*/ 596 h 800"/>
                          <a:gd name="T6" fmla="*/ 336 w 391"/>
                          <a:gd name="T7" fmla="*/ 596 h 800"/>
                          <a:gd name="T8" fmla="*/ 372 w 391"/>
                          <a:gd name="T9" fmla="*/ 584 h 800"/>
                          <a:gd name="T10" fmla="*/ 391 w 391"/>
                          <a:gd name="T11" fmla="*/ 550 h 800"/>
                          <a:gd name="T12" fmla="*/ 391 w 391"/>
                          <a:gd name="T13" fmla="*/ 464 h 800"/>
                          <a:gd name="T14" fmla="*/ 379 w 391"/>
                          <a:gd name="T15" fmla="*/ 428 h 800"/>
                          <a:gd name="T16" fmla="*/ 345 w 391"/>
                          <a:gd name="T17" fmla="*/ 408 h 800"/>
                          <a:gd name="T18" fmla="*/ 254 w 391"/>
                          <a:gd name="T19" fmla="*/ 408 h 800"/>
                          <a:gd name="T20" fmla="*/ 221 w 391"/>
                          <a:gd name="T21" fmla="*/ 399 h 800"/>
                          <a:gd name="T22" fmla="*/ 197 w 391"/>
                          <a:gd name="T23" fmla="*/ 372 h 800"/>
                          <a:gd name="T24" fmla="*/ 187 w 391"/>
                          <a:gd name="T25" fmla="*/ 339 h 800"/>
                          <a:gd name="T26" fmla="*/ 189 w 391"/>
                          <a:gd name="T27" fmla="*/ 245 h 800"/>
                          <a:gd name="T28" fmla="*/ 204 w 391"/>
                          <a:gd name="T29" fmla="*/ 212 h 800"/>
                          <a:gd name="T30" fmla="*/ 232 w 391"/>
                          <a:gd name="T31" fmla="*/ 192 h 800"/>
                          <a:gd name="T32" fmla="*/ 259 w 391"/>
                          <a:gd name="T33" fmla="*/ 188 h 800"/>
                          <a:gd name="T34" fmla="*/ 355 w 391"/>
                          <a:gd name="T35" fmla="*/ 185 h 800"/>
                          <a:gd name="T36" fmla="*/ 384 w 391"/>
                          <a:gd name="T37" fmla="*/ 161 h 800"/>
                          <a:gd name="T38" fmla="*/ 391 w 391"/>
                          <a:gd name="T39" fmla="*/ 132 h 800"/>
                          <a:gd name="T40" fmla="*/ 388 w 391"/>
                          <a:gd name="T41" fmla="*/ 36 h 800"/>
                          <a:gd name="T42" fmla="*/ 364 w 391"/>
                          <a:gd name="T43" fmla="*/ 8 h 800"/>
                          <a:gd name="T44" fmla="*/ 336 w 391"/>
                          <a:gd name="T45" fmla="*/ 0 h 800"/>
                          <a:gd name="T46" fmla="*/ 240 w 391"/>
                          <a:gd name="T47" fmla="*/ 5 h 800"/>
                          <a:gd name="T48" fmla="*/ 211 w 391"/>
                          <a:gd name="T49" fmla="*/ 29 h 800"/>
                          <a:gd name="T50" fmla="*/ 204 w 391"/>
                          <a:gd name="T51" fmla="*/ 56 h 800"/>
                          <a:gd name="T52" fmla="*/ 201 w 391"/>
                          <a:gd name="T53" fmla="*/ 152 h 800"/>
                          <a:gd name="T54" fmla="*/ 185 w 391"/>
                          <a:gd name="T55" fmla="*/ 183 h 800"/>
                          <a:gd name="T56" fmla="*/ 156 w 391"/>
                          <a:gd name="T57" fmla="*/ 202 h 800"/>
                          <a:gd name="T58" fmla="*/ 55 w 391"/>
                          <a:gd name="T59" fmla="*/ 204 h 800"/>
                          <a:gd name="T60" fmla="*/ 29 w 391"/>
                          <a:gd name="T61" fmla="*/ 212 h 800"/>
                          <a:gd name="T62" fmla="*/ 5 w 391"/>
                          <a:gd name="T63" fmla="*/ 240 h 800"/>
                          <a:gd name="T64" fmla="*/ 0 w 391"/>
                          <a:gd name="T65" fmla="*/ 336 h 800"/>
                          <a:gd name="T66" fmla="*/ 7 w 391"/>
                          <a:gd name="T67" fmla="*/ 365 h 800"/>
                          <a:gd name="T68" fmla="*/ 36 w 391"/>
                          <a:gd name="T69" fmla="*/ 389 h 800"/>
                          <a:gd name="T70" fmla="*/ 134 w 391"/>
                          <a:gd name="T71" fmla="*/ 392 h 800"/>
                          <a:gd name="T72" fmla="*/ 161 w 391"/>
                          <a:gd name="T73" fmla="*/ 396 h 800"/>
                          <a:gd name="T74" fmla="*/ 189 w 391"/>
                          <a:gd name="T75" fmla="*/ 418 h 800"/>
                          <a:gd name="T76" fmla="*/ 204 w 391"/>
                          <a:gd name="T77" fmla="*/ 449 h 800"/>
                          <a:gd name="T78" fmla="*/ 206 w 391"/>
                          <a:gd name="T79" fmla="*/ 543 h 800"/>
                          <a:gd name="T80" fmla="*/ 197 w 391"/>
                          <a:gd name="T81" fmla="*/ 576 h 800"/>
                          <a:gd name="T82" fmla="*/ 173 w 391"/>
                          <a:gd name="T83" fmla="*/ 603 h 800"/>
                          <a:gd name="T84" fmla="*/ 139 w 391"/>
                          <a:gd name="T85" fmla="*/ 612 h 800"/>
                          <a:gd name="T86" fmla="*/ 45 w 391"/>
                          <a:gd name="T87" fmla="*/ 612 h 800"/>
                          <a:gd name="T88" fmla="*/ 14 w 391"/>
                          <a:gd name="T89" fmla="*/ 632 h 800"/>
                          <a:gd name="T90" fmla="*/ 0 w 391"/>
                          <a:gd name="T91" fmla="*/ 668 h 800"/>
                          <a:gd name="T92" fmla="*/ 2 w 391"/>
                          <a:gd name="T93" fmla="*/ 754 h 800"/>
                          <a:gd name="T94" fmla="*/ 21 w 391"/>
                          <a:gd name="T95" fmla="*/ 788 h 800"/>
                          <a:gd name="T96" fmla="*/ 55 w 391"/>
                          <a:gd name="T97" fmla="*/ 800 h 800"/>
                          <a:gd name="T98" fmla="*/ 144 w 391"/>
                          <a:gd name="T99" fmla="*/ 800 h 800"/>
                          <a:gd name="T100" fmla="*/ 175 w 391"/>
                          <a:gd name="T101" fmla="*/ 781 h 800"/>
                          <a:gd name="T102" fmla="*/ 189 w 391"/>
                          <a:gd name="T103" fmla="*/ 745 h 8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91" h="800">
                            <a:moveTo>
                              <a:pt x="189" y="663"/>
                            </a:moveTo>
                            <a:lnTo>
                              <a:pt x="189" y="653"/>
                            </a:lnTo>
                            <a:lnTo>
                              <a:pt x="192" y="644"/>
                            </a:lnTo>
                            <a:lnTo>
                              <a:pt x="194" y="636"/>
                            </a:lnTo>
                            <a:lnTo>
                              <a:pt x="199" y="629"/>
                            </a:lnTo>
                            <a:lnTo>
                              <a:pt x="204" y="622"/>
                            </a:lnTo>
                            <a:lnTo>
                              <a:pt x="211" y="615"/>
                            </a:lnTo>
                            <a:lnTo>
                              <a:pt x="218" y="610"/>
                            </a:lnTo>
                            <a:lnTo>
                              <a:pt x="225" y="605"/>
                            </a:lnTo>
                            <a:lnTo>
                              <a:pt x="232" y="600"/>
                            </a:lnTo>
                            <a:lnTo>
                              <a:pt x="242" y="598"/>
                            </a:lnTo>
                            <a:lnTo>
                              <a:pt x="252" y="596"/>
                            </a:lnTo>
                            <a:lnTo>
                              <a:pt x="259" y="596"/>
                            </a:lnTo>
                            <a:lnTo>
                              <a:pt x="336" y="596"/>
                            </a:lnTo>
                            <a:lnTo>
                              <a:pt x="345" y="596"/>
                            </a:lnTo>
                            <a:lnTo>
                              <a:pt x="355" y="593"/>
                            </a:lnTo>
                            <a:lnTo>
                              <a:pt x="364" y="588"/>
                            </a:lnTo>
                            <a:lnTo>
                              <a:pt x="372" y="584"/>
                            </a:lnTo>
                            <a:lnTo>
                              <a:pt x="379" y="576"/>
                            </a:lnTo>
                            <a:lnTo>
                              <a:pt x="384" y="569"/>
                            </a:lnTo>
                            <a:lnTo>
                              <a:pt x="388" y="560"/>
                            </a:lnTo>
                            <a:lnTo>
                              <a:pt x="391" y="550"/>
                            </a:lnTo>
                            <a:lnTo>
                              <a:pt x="391" y="540"/>
                            </a:lnTo>
                            <a:lnTo>
                              <a:pt x="391" y="464"/>
                            </a:lnTo>
                            <a:lnTo>
                              <a:pt x="391" y="454"/>
                            </a:lnTo>
                            <a:lnTo>
                              <a:pt x="388" y="444"/>
                            </a:lnTo>
                            <a:lnTo>
                              <a:pt x="384" y="435"/>
                            </a:lnTo>
                            <a:lnTo>
                              <a:pt x="379" y="428"/>
                            </a:lnTo>
                            <a:lnTo>
                              <a:pt x="372" y="420"/>
                            </a:lnTo>
                            <a:lnTo>
                              <a:pt x="364" y="416"/>
                            </a:lnTo>
                            <a:lnTo>
                              <a:pt x="355" y="411"/>
                            </a:lnTo>
                            <a:lnTo>
                              <a:pt x="345" y="408"/>
                            </a:lnTo>
                            <a:lnTo>
                              <a:pt x="336" y="408"/>
                            </a:lnTo>
                            <a:lnTo>
                              <a:pt x="254" y="408"/>
                            </a:lnTo>
                            <a:lnTo>
                              <a:pt x="244" y="408"/>
                            </a:lnTo>
                            <a:lnTo>
                              <a:pt x="237" y="406"/>
                            </a:lnTo>
                            <a:lnTo>
                              <a:pt x="228" y="404"/>
                            </a:lnTo>
                            <a:lnTo>
                              <a:pt x="221" y="399"/>
                            </a:lnTo>
                            <a:lnTo>
                              <a:pt x="213" y="394"/>
                            </a:lnTo>
                            <a:lnTo>
                              <a:pt x="206" y="387"/>
                            </a:lnTo>
                            <a:lnTo>
                              <a:pt x="201" y="380"/>
                            </a:lnTo>
                            <a:lnTo>
                              <a:pt x="197" y="372"/>
                            </a:lnTo>
                            <a:lnTo>
                              <a:pt x="192" y="365"/>
                            </a:lnTo>
                            <a:lnTo>
                              <a:pt x="189" y="356"/>
                            </a:lnTo>
                            <a:lnTo>
                              <a:pt x="189" y="346"/>
                            </a:lnTo>
                            <a:lnTo>
                              <a:pt x="187" y="339"/>
                            </a:lnTo>
                            <a:lnTo>
                              <a:pt x="187" y="255"/>
                            </a:lnTo>
                            <a:lnTo>
                              <a:pt x="189" y="245"/>
                            </a:lnTo>
                            <a:lnTo>
                              <a:pt x="192" y="236"/>
                            </a:lnTo>
                            <a:lnTo>
                              <a:pt x="194" y="228"/>
                            </a:lnTo>
                            <a:lnTo>
                              <a:pt x="199" y="219"/>
                            </a:lnTo>
                            <a:lnTo>
                              <a:pt x="204" y="212"/>
                            </a:lnTo>
                            <a:lnTo>
                              <a:pt x="209" y="207"/>
                            </a:lnTo>
                            <a:lnTo>
                              <a:pt x="216" y="202"/>
                            </a:lnTo>
                            <a:lnTo>
                              <a:pt x="225" y="197"/>
                            </a:lnTo>
                            <a:lnTo>
                              <a:pt x="232" y="192"/>
                            </a:lnTo>
                            <a:lnTo>
                              <a:pt x="240" y="190"/>
                            </a:lnTo>
                            <a:lnTo>
                              <a:pt x="249" y="188"/>
                            </a:lnTo>
                            <a:lnTo>
                              <a:pt x="259" y="188"/>
                            </a:lnTo>
                            <a:lnTo>
                              <a:pt x="336" y="188"/>
                            </a:lnTo>
                            <a:lnTo>
                              <a:pt x="345" y="188"/>
                            </a:lnTo>
                            <a:lnTo>
                              <a:pt x="355" y="185"/>
                            </a:lnTo>
                            <a:lnTo>
                              <a:pt x="364" y="180"/>
                            </a:lnTo>
                            <a:lnTo>
                              <a:pt x="372" y="176"/>
                            </a:lnTo>
                            <a:lnTo>
                              <a:pt x="379" y="168"/>
                            </a:lnTo>
                            <a:lnTo>
                              <a:pt x="384" y="161"/>
                            </a:lnTo>
                            <a:lnTo>
                              <a:pt x="388" y="152"/>
                            </a:lnTo>
                            <a:lnTo>
                              <a:pt x="391" y="142"/>
                            </a:lnTo>
                            <a:lnTo>
                              <a:pt x="391" y="132"/>
                            </a:lnTo>
                            <a:lnTo>
                              <a:pt x="391" y="56"/>
                            </a:lnTo>
                            <a:lnTo>
                              <a:pt x="391" y="46"/>
                            </a:lnTo>
                            <a:lnTo>
                              <a:pt x="388" y="36"/>
                            </a:lnTo>
                            <a:lnTo>
                              <a:pt x="384" y="29"/>
                            </a:lnTo>
                            <a:lnTo>
                              <a:pt x="379" y="20"/>
                            </a:lnTo>
                            <a:lnTo>
                              <a:pt x="372" y="15"/>
                            </a:lnTo>
                            <a:lnTo>
                              <a:pt x="364" y="8"/>
                            </a:lnTo>
                            <a:lnTo>
                              <a:pt x="355" y="5"/>
                            </a:lnTo>
                            <a:lnTo>
                              <a:pt x="345" y="3"/>
                            </a:lnTo>
                            <a:lnTo>
                              <a:pt x="336" y="0"/>
                            </a:lnTo>
                            <a:lnTo>
                              <a:pt x="259" y="0"/>
                            </a:lnTo>
                            <a:lnTo>
                              <a:pt x="249" y="3"/>
                            </a:lnTo>
                            <a:lnTo>
                              <a:pt x="240" y="5"/>
                            </a:lnTo>
                            <a:lnTo>
                              <a:pt x="232" y="8"/>
                            </a:lnTo>
                            <a:lnTo>
                              <a:pt x="223" y="15"/>
                            </a:lnTo>
                            <a:lnTo>
                              <a:pt x="218" y="20"/>
                            </a:lnTo>
                            <a:lnTo>
                              <a:pt x="211" y="29"/>
                            </a:lnTo>
                            <a:lnTo>
                              <a:pt x="209" y="36"/>
                            </a:lnTo>
                            <a:lnTo>
                              <a:pt x="206" y="46"/>
                            </a:lnTo>
                            <a:lnTo>
                              <a:pt x="204" y="56"/>
                            </a:lnTo>
                            <a:lnTo>
                              <a:pt x="204" y="135"/>
                            </a:lnTo>
                            <a:lnTo>
                              <a:pt x="204" y="142"/>
                            </a:lnTo>
                            <a:lnTo>
                              <a:pt x="201" y="152"/>
                            </a:lnTo>
                            <a:lnTo>
                              <a:pt x="199" y="161"/>
                            </a:lnTo>
                            <a:lnTo>
                              <a:pt x="197" y="168"/>
                            </a:lnTo>
                            <a:lnTo>
                              <a:pt x="192" y="176"/>
                            </a:lnTo>
                            <a:lnTo>
                              <a:pt x="185" y="183"/>
                            </a:lnTo>
                            <a:lnTo>
                              <a:pt x="180" y="190"/>
                            </a:lnTo>
                            <a:lnTo>
                              <a:pt x="173" y="195"/>
                            </a:lnTo>
                            <a:lnTo>
                              <a:pt x="163" y="200"/>
                            </a:lnTo>
                            <a:lnTo>
                              <a:pt x="156" y="202"/>
                            </a:lnTo>
                            <a:lnTo>
                              <a:pt x="146" y="204"/>
                            </a:lnTo>
                            <a:lnTo>
                              <a:pt x="137" y="204"/>
                            </a:lnTo>
                            <a:lnTo>
                              <a:pt x="55" y="204"/>
                            </a:lnTo>
                            <a:lnTo>
                              <a:pt x="45" y="204"/>
                            </a:lnTo>
                            <a:lnTo>
                              <a:pt x="36" y="207"/>
                            </a:lnTo>
                            <a:lnTo>
                              <a:pt x="29" y="212"/>
                            </a:lnTo>
                            <a:lnTo>
                              <a:pt x="21" y="216"/>
                            </a:lnTo>
                            <a:lnTo>
                              <a:pt x="14" y="224"/>
                            </a:lnTo>
                            <a:lnTo>
                              <a:pt x="7" y="231"/>
                            </a:lnTo>
                            <a:lnTo>
                              <a:pt x="5" y="240"/>
                            </a:lnTo>
                            <a:lnTo>
                              <a:pt x="2" y="250"/>
                            </a:lnTo>
                            <a:lnTo>
                              <a:pt x="0" y="260"/>
                            </a:lnTo>
                            <a:lnTo>
                              <a:pt x="0" y="336"/>
                            </a:lnTo>
                            <a:lnTo>
                              <a:pt x="2" y="346"/>
                            </a:lnTo>
                            <a:lnTo>
                              <a:pt x="5" y="356"/>
                            </a:lnTo>
                            <a:lnTo>
                              <a:pt x="7" y="365"/>
                            </a:lnTo>
                            <a:lnTo>
                              <a:pt x="14" y="372"/>
                            </a:lnTo>
                            <a:lnTo>
                              <a:pt x="21" y="380"/>
                            </a:lnTo>
                            <a:lnTo>
                              <a:pt x="29" y="384"/>
                            </a:lnTo>
                            <a:lnTo>
                              <a:pt x="36" y="389"/>
                            </a:lnTo>
                            <a:lnTo>
                              <a:pt x="45" y="392"/>
                            </a:lnTo>
                            <a:lnTo>
                              <a:pt x="55" y="392"/>
                            </a:lnTo>
                            <a:lnTo>
                              <a:pt x="134" y="392"/>
                            </a:lnTo>
                            <a:lnTo>
                              <a:pt x="144" y="392"/>
                            </a:lnTo>
                            <a:lnTo>
                              <a:pt x="153" y="394"/>
                            </a:lnTo>
                            <a:lnTo>
                              <a:pt x="161" y="396"/>
                            </a:lnTo>
                            <a:lnTo>
                              <a:pt x="168" y="401"/>
                            </a:lnTo>
                            <a:lnTo>
                              <a:pt x="177" y="406"/>
                            </a:lnTo>
                            <a:lnTo>
                              <a:pt x="182" y="411"/>
                            </a:lnTo>
                            <a:lnTo>
                              <a:pt x="189" y="418"/>
                            </a:lnTo>
                            <a:lnTo>
                              <a:pt x="194" y="425"/>
                            </a:lnTo>
                            <a:lnTo>
                              <a:pt x="199" y="432"/>
                            </a:lnTo>
                            <a:lnTo>
                              <a:pt x="201" y="440"/>
                            </a:lnTo>
                            <a:lnTo>
                              <a:pt x="204" y="449"/>
                            </a:lnTo>
                            <a:lnTo>
                              <a:pt x="206" y="459"/>
                            </a:lnTo>
                            <a:lnTo>
                              <a:pt x="206" y="543"/>
                            </a:lnTo>
                            <a:lnTo>
                              <a:pt x="204" y="550"/>
                            </a:lnTo>
                            <a:lnTo>
                              <a:pt x="204" y="560"/>
                            </a:lnTo>
                            <a:lnTo>
                              <a:pt x="199" y="569"/>
                            </a:lnTo>
                            <a:lnTo>
                              <a:pt x="197" y="576"/>
                            </a:lnTo>
                            <a:lnTo>
                              <a:pt x="192" y="584"/>
                            </a:lnTo>
                            <a:lnTo>
                              <a:pt x="187" y="591"/>
                            </a:lnTo>
                            <a:lnTo>
                              <a:pt x="180" y="598"/>
                            </a:lnTo>
                            <a:lnTo>
                              <a:pt x="173" y="603"/>
                            </a:lnTo>
                            <a:lnTo>
                              <a:pt x="165" y="608"/>
                            </a:lnTo>
                            <a:lnTo>
                              <a:pt x="156" y="610"/>
                            </a:lnTo>
                            <a:lnTo>
                              <a:pt x="149" y="612"/>
                            </a:lnTo>
                            <a:lnTo>
                              <a:pt x="139" y="612"/>
                            </a:lnTo>
                            <a:lnTo>
                              <a:pt x="55" y="612"/>
                            </a:lnTo>
                            <a:lnTo>
                              <a:pt x="45" y="612"/>
                            </a:lnTo>
                            <a:lnTo>
                              <a:pt x="36" y="615"/>
                            </a:lnTo>
                            <a:lnTo>
                              <a:pt x="29" y="620"/>
                            </a:lnTo>
                            <a:lnTo>
                              <a:pt x="21" y="624"/>
                            </a:lnTo>
                            <a:lnTo>
                              <a:pt x="14" y="632"/>
                            </a:lnTo>
                            <a:lnTo>
                              <a:pt x="7" y="639"/>
                            </a:lnTo>
                            <a:lnTo>
                              <a:pt x="5" y="649"/>
                            </a:lnTo>
                            <a:lnTo>
                              <a:pt x="2" y="658"/>
                            </a:lnTo>
                            <a:lnTo>
                              <a:pt x="0" y="668"/>
                            </a:lnTo>
                            <a:lnTo>
                              <a:pt x="0" y="745"/>
                            </a:lnTo>
                            <a:lnTo>
                              <a:pt x="2" y="754"/>
                            </a:lnTo>
                            <a:lnTo>
                              <a:pt x="5" y="764"/>
                            </a:lnTo>
                            <a:lnTo>
                              <a:pt x="7" y="773"/>
                            </a:lnTo>
                            <a:lnTo>
                              <a:pt x="14" y="781"/>
                            </a:lnTo>
                            <a:lnTo>
                              <a:pt x="21" y="788"/>
                            </a:lnTo>
                            <a:lnTo>
                              <a:pt x="29" y="793"/>
                            </a:lnTo>
                            <a:lnTo>
                              <a:pt x="36" y="795"/>
                            </a:lnTo>
                            <a:lnTo>
                              <a:pt x="45" y="800"/>
                            </a:lnTo>
                            <a:lnTo>
                              <a:pt x="55" y="800"/>
                            </a:lnTo>
                            <a:lnTo>
                              <a:pt x="134" y="800"/>
                            </a:lnTo>
                            <a:lnTo>
                              <a:pt x="144" y="800"/>
                            </a:lnTo>
                            <a:lnTo>
                              <a:pt x="153" y="795"/>
                            </a:lnTo>
                            <a:lnTo>
                              <a:pt x="161" y="793"/>
                            </a:lnTo>
                            <a:lnTo>
                              <a:pt x="170" y="788"/>
                            </a:lnTo>
                            <a:lnTo>
                              <a:pt x="175" y="781"/>
                            </a:lnTo>
                            <a:lnTo>
                              <a:pt x="182" y="773"/>
                            </a:lnTo>
                            <a:lnTo>
                              <a:pt x="185" y="764"/>
                            </a:lnTo>
                            <a:lnTo>
                              <a:pt x="187" y="754"/>
                            </a:lnTo>
                            <a:lnTo>
                              <a:pt x="189" y="745"/>
                            </a:lnTo>
                            <a:lnTo>
                              <a:pt x="189" y="663"/>
                            </a:lnTo>
                            <a:close/>
                          </a:path>
                        </a:pathLst>
                      </a:custGeom>
                      <a:solidFill>
                        <a:srgbClr val="FF27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222A5" id="Freeform 3" o:spid="_x0000_s1026" style="position:absolute;margin-left:16.1pt;margin-top:3.5pt;width:11.5pt;height:2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1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" path="m189,663r,-10l192,644r2,-8l199,629r5,-7l211,615r7,-5l225,605r7,-5l242,598r10,-2l259,596r77,l345,596r10,-3l364,588r8,-4l379,576r5,-7l388,560r3,-10l391,540r,-76l391,454r-3,-10l384,435r-5,-7l372,420r-8,-4l355,411r-10,-3l336,408r-82,l244,408r-7,-2l228,404r-7,-5l213,394r-7,-7l201,380r-4,-8l192,365r-3,-9l189,346r-2,-7l187,255r2,-10l192,236r2,-8l199,219r5,-7l209,207r7,-5l225,197r7,-5l240,190r9,-2l259,188r77,l345,188r10,-3l364,180r8,-4l379,168r5,-7l388,152r3,-10l391,132r,-76l391,46,388,36r-4,-7l379,20r-7,-5l364,8,355,5,345,3,336,,259,,249,3r-9,2l232,8r-9,7l218,20r-7,9l209,36r-3,10l204,56r,79l204,142r-3,10l199,161r-2,7l192,176r-7,7l180,190r-7,5l163,200r-7,2l146,204r-9,l55,204r-10,l36,207r-7,5l21,216r-7,8l7,231r-2,9l2,250,,260r,76l2,346r3,10l7,365r7,7l21,380r8,4l36,389r9,3l55,392r79,l144,392r9,2l161,396r7,5l177,406r5,5l189,418r5,7l199,432r2,8l204,449r2,10l206,543r-2,7l204,560r-5,9l197,576r-5,8l187,591r-7,7l173,603r-8,5l156,610r-7,2l139,612r-84,l45,612r-9,3l29,620r-8,4l14,632r-7,7l5,649r-3,9l,668r,77l2,754r3,10l7,773r7,8l21,788r8,5l36,795r9,5l55,800r79,l144,800r9,-5l161,793r9,-5l175,781r7,-8l185,764r2,-10l189,745r,-82xe" fillcolor="#ff2700" stroked="f">
              <v:path arrowok="t" o:connecttype="custom" o:connectlocs="72465,238277;81429,228537;94129,223291;125506,223291;138953,218796;146050,206058;146050,173838;141568,160350;128868,152857;94876,152857;82550,149485;73585,139370;69850,127006;70597,91789;76200,79426;86659,71933;96744,70434;132603,69310;143435,60319;146050,49454;144929,13487;135965,2997;125506,0;89647,1873;78815,10865;76200,20980;75079,56947;69103,68561;58271,75679;20544,76429;10832,79426;1868,89916;0,125882;2615,136747;13447,145739;50053,146863;60138,148361;70597,156604;76200,168218;76947,203435;73585,215798;64621,225914;51921,229286;16809,229286;5229,236779;0,250266;747,282486;7844,295224;20544,299720;53788,299720;65368,292602;70597,279114" o:connectangles="0,0,0,0,0,0,0,0,0,0,0,0,0,0,0,0,0,0,0,0,0,0,0,0,0,0,0,0,0,0,0,0,0,0,0,0,0,0,0,0,0,0,0,0,0,0,0,0,0,0,0,0"/>
              <o:lock v:ext="edit" aspectratio="t"/>
            </v:shape>
          </w:pict>
        </mc:Fallback>
      </mc:AlternateContent>
    </w:r>
    <w:r>
      <w:rPr>
        <w:rFonts w:ascii="Arial" w:hAnsi="Arial" w:cs="Arial"/>
        <w:noProof/>
        <w:sz w:val="12"/>
      </w:rPr>
      <w:br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"DocRefLegend"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"ClientAbbrev"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"DocRefDelimiter"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"DocReferenceMajor"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"DocRefDelimiter"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"DocReferenceMinor"  \* MERGEFORMAT </w:instrText>
    </w:r>
    <w:r>
      <w:rPr>
        <w:rFonts w:ascii="Arial" w:hAnsi="Arial" w:cs="Arial"/>
        <w:noProof/>
        <w:sz w:val="12"/>
      </w:rPr>
      <w:fldChar w:fldCharType="end"/>
    </w:r>
  </w:p>
  <w:p w14:paraId="730B3365" w14:textId="77777777" w:rsidR="00E34393" w:rsidRDefault="00E34393">
    <w:pPr>
      <w:tabs>
        <w:tab w:val="center" w:pos="5400"/>
        <w:tab w:val="right" w:pos="10080"/>
      </w:tabs>
      <w:ind w:left="1440" w:right="119" w:hanging="1350"/>
      <w:rPr>
        <w:rFonts w:ascii="Arial" w:hAnsi="Arial" w:cs="Arial"/>
        <w:sz w:val="12"/>
      </w:rPr>
    </w:pPr>
    <w:r>
      <w:rPr>
        <w:rFonts w:ascii="Arial" w:hAnsi="Arial" w:cs="Arial"/>
        <w:noProof/>
        <w:sz w:val="12"/>
      </w:rPr>
      <w:tab/>
    </w:r>
    <w:r w:rsidR="00924693">
      <w:rPr>
        <w:rFonts w:ascii="Arial" w:hAnsi="Arial" w:cs="Arial"/>
        <w:noProof/>
        <w:sz w:val="12"/>
      </w:rPr>
      <w:fldChar w:fldCharType="begin"/>
    </w:r>
    <w:r w:rsidR="00924693">
      <w:rPr>
        <w:rFonts w:ascii="Arial" w:hAnsi="Arial" w:cs="Arial"/>
        <w:noProof/>
        <w:sz w:val="12"/>
      </w:rPr>
      <w:instrText xml:space="preserve"> DOCPROPERTY "VersionLegend"  \* MERGEFORMAT </w:instrText>
    </w:r>
    <w:r w:rsidR="00924693">
      <w:rPr>
        <w:rFonts w:ascii="Arial" w:hAnsi="Arial" w:cs="Arial"/>
        <w:noProof/>
        <w:sz w:val="12"/>
      </w:rPr>
      <w:fldChar w:fldCharType="separate"/>
    </w:r>
    <w:r>
      <w:rPr>
        <w:rFonts w:ascii="Arial" w:hAnsi="Arial" w:cs="Arial"/>
        <w:noProof/>
        <w:sz w:val="12"/>
      </w:rPr>
      <w:t xml:space="preserve">Version: </w:t>
    </w:r>
    <w:r w:rsidR="00924693">
      <w:rPr>
        <w:rFonts w:ascii="Arial" w:hAnsi="Arial" w:cs="Arial"/>
        <w:noProof/>
        <w:sz w:val="12"/>
      </w:rPr>
      <w:fldChar w:fldCharType="end"/>
    </w:r>
    <w:r w:rsidR="00924693">
      <w:rPr>
        <w:rFonts w:ascii="Arial" w:hAnsi="Arial" w:cs="Arial"/>
        <w:noProof/>
        <w:sz w:val="12"/>
      </w:rPr>
      <w:fldChar w:fldCharType="begin"/>
    </w:r>
    <w:r w:rsidR="00924693">
      <w:rPr>
        <w:rFonts w:ascii="Arial" w:hAnsi="Arial" w:cs="Arial"/>
        <w:noProof/>
        <w:sz w:val="12"/>
      </w:rPr>
      <w:instrText xml:space="preserve"> DOCPROPERTY "Version Number"  \* MERGEFORMAT </w:instrText>
    </w:r>
    <w:r w:rsidR="00924693">
      <w:rPr>
        <w:rFonts w:ascii="Arial" w:hAnsi="Arial" w:cs="Arial"/>
        <w:noProof/>
        <w:sz w:val="12"/>
      </w:rPr>
      <w:fldChar w:fldCharType="separate"/>
    </w:r>
    <w:r>
      <w:rPr>
        <w:rFonts w:ascii="Arial" w:hAnsi="Arial" w:cs="Arial"/>
        <w:noProof/>
        <w:sz w:val="12"/>
      </w:rPr>
      <w:t>0.1</w:t>
    </w:r>
    <w:r w:rsidR="00924693"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tab/>
    </w:r>
    <w:r>
      <w:rPr>
        <w:rFonts w:ascii="Arial" w:hAnsi="Arial" w:cs="Arial"/>
        <w:noProof/>
        <w:sz w:val="12"/>
      </w:rPr>
      <w:tab/>
    </w:r>
    <w:r>
      <w:rPr>
        <w:rFonts w:ascii="Arial" w:hAnsi="Arial" w:cs="Arial"/>
        <w:sz w:val="12"/>
      </w:rPr>
      <w:t xml:space="preserve">Prepared by Sapient for </w:t>
    </w:r>
    <w:r w:rsidR="00924693">
      <w:rPr>
        <w:rFonts w:ascii="Arial" w:hAnsi="Arial" w:cs="Arial"/>
        <w:sz w:val="12"/>
      </w:rPr>
      <w:fldChar w:fldCharType="begin"/>
    </w:r>
    <w:r w:rsidR="00924693">
      <w:rPr>
        <w:rFonts w:ascii="Arial" w:hAnsi="Arial" w:cs="Arial"/>
        <w:sz w:val="12"/>
      </w:rPr>
      <w:instrText xml:space="preserve"> DOCPROPERTY "Client"  \* MERGEFORMAT </w:instrText>
    </w:r>
    <w:r w:rsidR="00924693">
      <w:rPr>
        <w:rFonts w:ascii="Arial" w:hAnsi="Arial" w:cs="Arial"/>
        <w:sz w:val="12"/>
      </w:rPr>
      <w:fldChar w:fldCharType="separate"/>
    </w:r>
    <w:r>
      <w:rPr>
        <w:rFonts w:ascii="Arial" w:hAnsi="Arial" w:cs="Arial"/>
        <w:sz w:val="12"/>
      </w:rPr>
      <w:t>Client</w:t>
    </w:r>
    <w:r w:rsidR="00924693">
      <w:rPr>
        <w:rFonts w:ascii="Arial" w:hAnsi="Arial" w:cs="Arial"/>
        <w:sz w:val="12"/>
      </w:rPr>
      <w:fldChar w:fldCharType="end"/>
    </w:r>
  </w:p>
  <w:p w14:paraId="0FBFB1EA" w14:textId="77777777" w:rsidR="00E34393" w:rsidRDefault="00E34393">
    <w:pPr>
      <w:tabs>
        <w:tab w:val="center" w:pos="5400"/>
        <w:tab w:val="right" w:pos="10080"/>
      </w:tabs>
      <w:ind w:left="1440" w:right="119" w:hanging="1350"/>
      <w:rPr>
        <w:rFonts w:ascii="Arial" w:hAnsi="Arial" w:cs="Arial"/>
        <w:noProof/>
        <w:sz w:val="18"/>
      </w:rPr>
    </w:pPr>
    <w:r>
      <w:rPr>
        <w:rFonts w:ascii="Arial" w:hAnsi="Arial" w:cs="Arial"/>
        <w:sz w:val="12"/>
      </w:rPr>
      <w:tab/>
    </w:r>
    <w:r w:rsidR="00924693">
      <w:rPr>
        <w:rFonts w:ascii="Arial" w:hAnsi="Arial" w:cs="Arial"/>
        <w:noProof/>
        <w:sz w:val="12"/>
      </w:rPr>
      <w:fldChar w:fldCharType="begin"/>
    </w:r>
    <w:r w:rsidR="00924693">
      <w:rPr>
        <w:rFonts w:ascii="Arial" w:hAnsi="Arial" w:cs="Arial"/>
        <w:noProof/>
        <w:sz w:val="12"/>
      </w:rPr>
      <w:instrText xml:space="preserve"> DOCPROPERTY "Date completed"  \* MERGEFORMAT </w:instrText>
    </w:r>
    <w:r w:rsidR="00924693">
      <w:rPr>
        <w:rFonts w:ascii="Arial" w:hAnsi="Arial" w:cs="Arial"/>
        <w:noProof/>
        <w:sz w:val="12"/>
      </w:rPr>
      <w:fldChar w:fldCharType="separate"/>
    </w:r>
    <w:r>
      <w:rPr>
        <w:rFonts w:ascii="Arial" w:hAnsi="Arial" w:cs="Arial"/>
        <w:noProof/>
        <w:sz w:val="12"/>
      </w:rPr>
      <w:t>10th March 2002</w:t>
    </w:r>
    <w:r w:rsidR="00924693"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tab/>
    </w:r>
    <w:r>
      <w:rPr>
        <w:rFonts w:ascii="Arial" w:hAnsi="Arial" w:cs="Arial"/>
        <w:noProof/>
        <w:sz w:val="12"/>
      </w:rPr>
      <w:tab/>
    </w:r>
    <w:r>
      <w:rPr>
        <w:rFonts w:ascii="Arial" w:hAnsi="Arial" w:cs="Arial"/>
        <w:snapToGrid w:val="0"/>
        <w:sz w:val="12"/>
      </w:rPr>
      <w:fldChar w:fldCharType="begin"/>
    </w:r>
    <w:r>
      <w:rPr>
        <w:rFonts w:ascii="Arial" w:hAnsi="Arial" w:cs="Arial"/>
        <w:snapToGrid w:val="0"/>
        <w:sz w:val="12"/>
      </w:rPr>
      <w:instrText xml:space="preserve"> PAGE </w:instrText>
    </w:r>
    <w:r>
      <w:rPr>
        <w:rFonts w:ascii="Arial" w:hAnsi="Arial" w:cs="Arial"/>
        <w:snapToGrid w:val="0"/>
        <w:sz w:val="12"/>
      </w:rPr>
      <w:fldChar w:fldCharType="separate"/>
    </w:r>
    <w:r>
      <w:rPr>
        <w:rFonts w:ascii="Arial" w:hAnsi="Arial" w:cs="Arial"/>
        <w:noProof/>
        <w:snapToGrid w:val="0"/>
        <w:sz w:val="12"/>
      </w:rPr>
      <w:t>1</w:t>
    </w:r>
    <w:r>
      <w:rPr>
        <w:rFonts w:ascii="Arial" w:hAnsi="Arial" w:cs="Arial"/>
        <w:snapToGrid w:val="0"/>
        <w:sz w:val="12"/>
      </w:rPr>
      <w:fldChar w:fldCharType="end"/>
    </w:r>
    <w:r>
      <w:rPr>
        <w:rFonts w:ascii="Arial" w:hAnsi="Arial" w:cs="Arial"/>
        <w:snapToGrid w:val="0"/>
        <w:sz w:val="12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E3BA9" w14:textId="77777777" w:rsidR="00E34393" w:rsidRDefault="00E34393">
    <w:pPr>
      <w:rPr>
        <w:rFonts w:ascii="SapientSansRegular" w:hAnsi="SapientSansRegular"/>
        <w:noProof/>
        <w:sz w:val="12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3A2B28" wp14:editId="179645B2">
              <wp:simplePos x="0" y="0"/>
              <wp:positionH relativeFrom="column">
                <wp:posOffset>-62865</wp:posOffset>
              </wp:positionH>
              <wp:positionV relativeFrom="paragraph">
                <wp:posOffset>36830</wp:posOffset>
              </wp:positionV>
              <wp:extent cx="6766560" cy="0"/>
              <wp:effectExtent l="13335" t="8255" r="11430" b="10795"/>
              <wp:wrapNone/>
              <wp:docPr id="1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BB551"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2.9pt" to="527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2OsEwIAACo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" strokeweight=".25pt"/>
          </w:pict>
        </mc:Fallback>
      </mc:AlternateContent>
    </w:r>
  </w:p>
  <w:p w14:paraId="0EC383F6" w14:textId="77777777" w:rsidR="00E34393" w:rsidRDefault="00E34393">
    <w:pPr>
      <w:tabs>
        <w:tab w:val="center" w:pos="5400"/>
        <w:tab w:val="right" w:pos="10080"/>
      </w:tabs>
      <w:ind w:left="1440" w:right="119" w:hanging="1350"/>
      <w:rPr>
        <w:noProof/>
        <w:sz w:val="12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FC7EEC" wp14:editId="439E2BF4">
              <wp:simplePos x="0" y="0"/>
              <wp:positionH relativeFrom="column">
                <wp:posOffset>622935</wp:posOffset>
              </wp:positionH>
              <wp:positionV relativeFrom="paragraph">
                <wp:posOffset>-1905</wp:posOffset>
              </wp:positionV>
              <wp:extent cx="0" cy="301625"/>
              <wp:effectExtent l="13335" t="7620" r="5715" b="5080"/>
              <wp:wrapNone/>
              <wp:docPr id="1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162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B5506" id="Line 19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-.15pt" to="49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" strokeweight=".25pt"/>
          </w:pict>
        </mc:Fallback>
      </mc:AlternateContent>
    </w: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09122C" wp14:editId="450AF65B">
              <wp:simplePos x="0" y="0"/>
              <wp:positionH relativeFrom="column">
                <wp:posOffset>204470</wp:posOffset>
              </wp:positionH>
              <wp:positionV relativeFrom="paragraph">
                <wp:posOffset>44450</wp:posOffset>
              </wp:positionV>
              <wp:extent cx="146050" cy="299720"/>
              <wp:effectExtent l="4445" t="6350" r="1905" b="8255"/>
              <wp:wrapNone/>
              <wp:docPr id="13" name="Freefor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46050" cy="299720"/>
                      </a:xfrm>
                      <a:custGeom>
                        <a:avLst/>
                        <a:gdLst>
                          <a:gd name="T0" fmla="*/ 194 w 391"/>
                          <a:gd name="T1" fmla="*/ 636 h 800"/>
                          <a:gd name="T2" fmla="*/ 218 w 391"/>
                          <a:gd name="T3" fmla="*/ 610 h 800"/>
                          <a:gd name="T4" fmla="*/ 252 w 391"/>
                          <a:gd name="T5" fmla="*/ 596 h 800"/>
                          <a:gd name="T6" fmla="*/ 336 w 391"/>
                          <a:gd name="T7" fmla="*/ 596 h 800"/>
                          <a:gd name="T8" fmla="*/ 372 w 391"/>
                          <a:gd name="T9" fmla="*/ 584 h 800"/>
                          <a:gd name="T10" fmla="*/ 391 w 391"/>
                          <a:gd name="T11" fmla="*/ 550 h 800"/>
                          <a:gd name="T12" fmla="*/ 391 w 391"/>
                          <a:gd name="T13" fmla="*/ 464 h 800"/>
                          <a:gd name="T14" fmla="*/ 379 w 391"/>
                          <a:gd name="T15" fmla="*/ 428 h 800"/>
                          <a:gd name="T16" fmla="*/ 345 w 391"/>
                          <a:gd name="T17" fmla="*/ 408 h 800"/>
                          <a:gd name="T18" fmla="*/ 254 w 391"/>
                          <a:gd name="T19" fmla="*/ 408 h 800"/>
                          <a:gd name="T20" fmla="*/ 221 w 391"/>
                          <a:gd name="T21" fmla="*/ 399 h 800"/>
                          <a:gd name="T22" fmla="*/ 197 w 391"/>
                          <a:gd name="T23" fmla="*/ 372 h 800"/>
                          <a:gd name="T24" fmla="*/ 187 w 391"/>
                          <a:gd name="T25" fmla="*/ 339 h 800"/>
                          <a:gd name="T26" fmla="*/ 189 w 391"/>
                          <a:gd name="T27" fmla="*/ 245 h 800"/>
                          <a:gd name="T28" fmla="*/ 204 w 391"/>
                          <a:gd name="T29" fmla="*/ 212 h 800"/>
                          <a:gd name="T30" fmla="*/ 232 w 391"/>
                          <a:gd name="T31" fmla="*/ 192 h 800"/>
                          <a:gd name="T32" fmla="*/ 259 w 391"/>
                          <a:gd name="T33" fmla="*/ 188 h 800"/>
                          <a:gd name="T34" fmla="*/ 355 w 391"/>
                          <a:gd name="T35" fmla="*/ 185 h 800"/>
                          <a:gd name="T36" fmla="*/ 384 w 391"/>
                          <a:gd name="T37" fmla="*/ 161 h 800"/>
                          <a:gd name="T38" fmla="*/ 391 w 391"/>
                          <a:gd name="T39" fmla="*/ 132 h 800"/>
                          <a:gd name="T40" fmla="*/ 388 w 391"/>
                          <a:gd name="T41" fmla="*/ 36 h 800"/>
                          <a:gd name="T42" fmla="*/ 364 w 391"/>
                          <a:gd name="T43" fmla="*/ 8 h 800"/>
                          <a:gd name="T44" fmla="*/ 336 w 391"/>
                          <a:gd name="T45" fmla="*/ 0 h 800"/>
                          <a:gd name="T46" fmla="*/ 240 w 391"/>
                          <a:gd name="T47" fmla="*/ 5 h 800"/>
                          <a:gd name="T48" fmla="*/ 211 w 391"/>
                          <a:gd name="T49" fmla="*/ 29 h 800"/>
                          <a:gd name="T50" fmla="*/ 204 w 391"/>
                          <a:gd name="T51" fmla="*/ 56 h 800"/>
                          <a:gd name="T52" fmla="*/ 201 w 391"/>
                          <a:gd name="T53" fmla="*/ 152 h 800"/>
                          <a:gd name="T54" fmla="*/ 185 w 391"/>
                          <a:gd name="T55" fmla="*/ 183 h 800"/>
                          <a:gd name="T56" fmla="*/ 156 w 391"/>
                          <a:gd name="T57" fmla="*/ 202 h 800"/>
                          <a:gd name="T58" fmla="*/ 55 w 391"/>
                          <a:gd name="T59" fmla="*/ 204 h 800"/>
                          <a:gd name="T60" fmla="*/ 29 w 391"/>
                          <a:gd name="T61" fmla="*/ 212 h 800"/>
                          <a:gd name="T62" fmla="*/ 5 w 391"/>
                          <a:gd name="T63" fmla="*/ 240 h 800"/>
                          <a:gd name="T64" fmla="*/ 0 w 391"/>
                          <a:gd name="T65" fmla="*/ 336 h 800"/>
                          <a:gd name="T66" fmla="*/ 7 w 391"/>
                          <a:gd name="T67" fmla="*/ 365 h 800"/>
                          <a:gd name="T68" fmla="*/ 36 w 391"/>
                          <a:gd name="T69" fmla="*/ 389 h 800"/>
                          <a:gd name="T70" fmla="*/ 134 w 391"/>
                          <a:gd name="T71" fmla="*/ 392 h 800"/>
                          <a:gd name="T72" fmla="*/ 161 w 391"/>
                          <a:gd name="T73" fmla="*/ 396 h 800"/>
                          <a:gd name="T74" fmla="*/ 189 w 391"/>
                          <a:gd name="T75" fmla="*/ 418 h 800"/>
                          <a:gd name="T76" fmla="*/ 204 w 391"/>
                          <a:gd name="T77" fmla="*/ 449 h 800"/>
                          <a:gd name="T78" fmla="*/ 206 w 391"/>
                          <a:gd name="T79" fmla="*/ 543 h 800"/>
                          <a:gd name="T80" fmla="*/ 197 w 391"/>
                          <a:gd name="T81" fmla="*/ 576 h 800"/>
                          <a:gd name="T82" fmla="*/ 173 w 391"/>
                          <a:gd name="T83" fmla="*/ 603 h 800"/>
                          <a:gd name="T84" fmla="*/ 139 w 391"/>
                          <a:gd name="T85" fmla="*/ 612 h 800"/>
                          <a:gd name="T86" fmla="*/ 45 w 391"/>
                          <a:gd name="T87" fmla="*/ 612 h 800"/>
                          <a:gd name="T88" fmla="*/ 14 w 391"/>
                          <a:gd name="T89" fmla="*/ 632 h 800"/>
                          <a:gd name="T90" fmla="*/ 0 w 391"/>
                          <a:gd name="T91" fmla="*/ 668 h 800"/>
                          <a:gd name="T92" fmla="*/ 2 w 391"/>
                          <a:gd name="T93" fmla="*/ 754 h 800"/>
                          <a:gd name="T94" fmla="*/ 21 w 391"/>
                          <a:gd name="T95" fmla="*/ 788 h 800"/>
                          <a:gd name="T96" fmla="*/ 55 w 391"/>
                          <a:gd name="T97" fmla="*/ 800 h 800"/>
                          <a:gd name="T98" fmla="*/ 144 w 391"/>
                          <a:gd name="T99" fmla="*/ 800 h 800"/>
                          <a:gd name="T100" fmla="*/ 175 w 391"/>
                          <a:gd name="T101" fmla="*/ 781 h 800"/>
                          <a:gd name="T102" fmla="*/ 189 w 391"/>
                          <a:gd name="T103" fmla="*/ 745 h 8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91" h="800">
                            <a:moveTo>
                              <a:pt x="189" y="663"/>
                            </a:moveTo>
                            <a:lnTo>
                              <a:pt x="189" y="653"/>
                            </a:lnTo>
                            <a:lnTo>
                              <a:pt x="192" y="644"/>
                            </a:lnTo>
                            <a:lnTo>
                              <a:pt x="194" y="636"/>
                            </a:lnTo>
                            <a:lnTo>
                              <a:pt x="199" y="629"/>
                            </a:lnTo>
                            <a:lnTo>
                              <a:pt x="204" y="622"/>
                            </a:lnTo>
                            <a:lnTo>
                              <a:pt x="211" y="615"/>
                            </a:lnTo>
                            <a:lnTo>
                              <a:pt x="218" y="610"/>
                            </a:lnTo>
                            <a:lnTo>
                              <a:pt x="225" y="605"/>
                            </a:lnTo>
                            <a:lnTo>
                              <a:pt x="232" y="600"/>
                            </a:lnTo>
                            <a:lnTo>
                              <a:pt x="242" y="598"/>
                            </a:lnTo>
                            <a:lnTo>
                              <a:pt x="252" y="596"/>
                            </a:lnTo>
                            <a:lnTo>
                              <a:pt x="259" y="596"/>
                            </a:lnTo>
                            <a:lnTo>
                              <a:pt x="336" y="596"/>
                            </a:lnTo>
                            <a:lnTo>
                              <a:pt x="345" y="596"/>
                            </a:lnTo>
                            <a:lnTo>
                              <a:pt x="355" y="593"/>
                            </a:lnTo>
                            <a:lnTo>
                              <a:pt x="364" y="588"/>
                            </a:lnTo>
                            <a:lnTo>
                              <a:pt x="372" y="584"/>
                            </a:lnTo>
                            <a:lnTo>
                              <a:pt x="379" y="576"/>
                            </a:lnTo>
                            <a:lnTo>
                              <a:pt x="384" y="569"/>
                            </a:lnTo>
                            <a:lnTo>
                              <a:pt x="388" y="560"/>
                            </a:lnTo>
                            <a:lnTo>
                              <a:pt x="391" y="550"/>
                            </a:lnTo>
                            <a:lnTo>
                              <a:pt x="391" y="540"/>
                            </a:lnTo>
                            <a:lnTo>
                              <a:pt x="391" y="464"/>
                            </a:lnTo>
                            <a:lnTo>
                              <a:pt x="391" y="454"/>
                            </a:lnTo>
                            <a:lnTo>
                              <a:pt x="388" y="444"/>
                            </a:lnTo>
                            <a:lnTo>
                              <a:pt x="384" y="435"/>
                            </a:lnTo>
                            <a:lnTo>
                              <a:pt x="379" y="428"/>
                            </a:lnTo>
                            <a:lnTo>
                              <a:pt x="372" y="420"/>
                            </a:lnTo>
                            <a:lnTo>
                              <a:pt x="364" y="416"/>
                            </a:lnTo>
                            <a:lnTo>
                              <a:pt x="355" y="411"/>
                            </a:lnTo>
                            <a:lnTo>
                              <a:pt x="345" y="408"/>
                            </a:lnTo>
                            <a:lnTo>
                              <a:pt x="336" y="408"/>
                            </a:lnTo>
                            <a:lnTo>
                              <a:pt x="254" y="408"/>
                            </a:lnTo>
                            <a:lnTo>
                              <a:pt x="244" y="408"/>
                            </a:lnTo>
                            <a:lnTo>
                              <a:pt x="237" y="406"/>
                            </a:lnTo>
                            <a:lnTo>
                              <a:pt x="228" y="404"/>
                            </a:lnTo>
                            <a:lnTo>
                              <a:pt x="221" y="399"/>
                            </a:lnTo>
                            <a:lnTo>
                              <a:pt x="213" y="394"/>
                            </a:lnTo>
                            <a:lnTo>
                              <a:pt x="206" y="387"/>
                            </a:lnTo>
                            <a:lnTo>
                              <a:pt x="201" y="380"/>
                            </a:lnTo>
                            <a:lnTo>
                              <a:pt x="197" y="372"/>
                            </a:lnTo>
                            <a:lnTo>
                              <a:pt x="192" y="365"/>
                            </a:lnTo>
                            <a:lnTo>
                              <a:pt x="189" y="356"/>
                            </a:lnTo>
                            <a:lnTo>
                              <a:pt x="189" y="346"/>
                            </a:lnTo>
                            <a:lnTo>
                              <a:pt x="187" y="339"/>
                            </a:lnTo>
                            <a:lnTo>
                              <a:pt x="187" y="255"/>
                            </a:lnTo>
                            <a:lnTo>
                              <a:pt x="189" y="245"/>
                            </a:lnTo>
                            <a:lnTo>
                              <a:pt x="192" y="236"/>
                            </a:lnTo>
                            <a:lnTo>
                              <a:pt x="194" y="228"/>
                            </a:lnTo>
                            <a:lnTo>
                              <a:pt x="199" y="219"/>
                            </a:lnTo>
                            <a:lnTo>
                              <a:pt x="204" y="212"/>
                            </a:lnTo>
                            <a:lnTo>
                              <a:pt x="209" y="207"/>
                            </a:lnTo>
                            <a:lnTo>
                              <a:pt x="216" y="202"/>
                            </a:lnTo>
                            <a:lnTo>
                              <a:pt x="225" y="197"/>
                            </a:lnTo>
                            <a:lnTo>
                              <a:pt x="232" y="192"/>
                            </a:lnTo>
                            <a:lnTo>
                              <a:pt x="240" y="190"/>
                            </a:lnTo>
                            <a:lnTo>
                              <a:pt x="249" y="188"/>
                            </a:lnTo>
                            <a:lnTo>
                              <a:pt x="259" y="188"/>
                            </a:lnTo>
                            <a:lnTo>
                              <a:pt x="336" y="188"/>
                            </a:lnTo>
                            <a:lnTo>
                              <a:pt x="345" y="188"/>
                            </a:lnTo>
                            <a:lnTo>
                              <a:pt x="355" y="185"/>
                            </a:lnTo>
                            <a:lnTo>
                              <a:pt x="364" y="180"/>
                            </a:lnTo>
                            <a:lnTo>
                              <a:pt x="372" y="176"/>
                            </a:lnTo>
                            <a:lnTo>
                              <a:pt x="379" y="168"/>
                            </a:lnTo>
                            <a:lnTo>
                              <a:pt x="384" y="161"/>
                            </a:lnTo>
                            <a:lnTo>
                              <a:pt x="388" y="152"/>
                            </a:lnTo>
                            <a:lnTo>
                              <a:pt x="391" y="142"/>
                            </a:lnTo>
                            <a:lnTo>
                              <a:pt x="391" y="132"/>
                            </a:lnTo>
                            <a:lnTo>
                              <a:pt x="391" y="56"/>
                            </a:lnTo>
                            <a:lnTo>
                              <a:pt x="391" y="46"/>
                            </a:lnTo>
                            <a:lnTo>
                              <a:pt x="388" y="36"/>
                            </a:lnTo>
                            <a:lnTo>
                              <a:pt x="384" y="29"/>
                            </a:lnTo>
                            <a:lnTo>
                              <a:pt x="379" y="20"/>
                            </a:lnTo>
                            <a:lnTo>
                              <a:pt x="372" y="15"/>
                            </a:lnTo>
                            <a:lnTo>
                              <a:pt x="364" y="8"/>
                            </a:lnTo>
                            <a:lnTo>
                              <a:pt x="355" y="5"/>
                            </a:lnTo>
                            <a:lnTo>
                              <a:pt x="345" y="3"/>
                            </a:lnTo>
                            <a:lnTo>
                              <a:pt x="336" y="0"/>
                            </a:lnTo>
                            <a:lnTo>
                              <a:pt x="259" y="0"/>
                            </a:lnTo>
                            <a:lnTo>
                              <a:pt x="249" y="3"/>
                            </a:lnTo>
                            <a:lnTo>
                              <a:pt x="240" y="5"/>
                            </a:lnTo>
                            <a:lnTo>
                              <a:pt x="232" y="8"/>
                            </a:lnTo>
                            <a:lnTo>
                              <a:pt x="223" y="15"/>
                            </a:lnTo>
                            <a:lnTo>
                              <a:pt x="218" y="20"/>
                            </a:lnTo>
                            <a:lnTo>
                              <a:pt x="211" y="29"/>
                            </a:lnTo>
                            <a:lnTo>
                              <a:pt x="209" y="36"/>
                            </a:lnTo>
                            <a:lnTo>
                              <a:pt x="206" y="46"/>
                            </a:lnTo>
                            <a:lnTo>
                              <a:pt x="204" y="56"/>
                            </a:lnTo>
                            <a:lnTo>
                              <a:pt x="204" y="135"/>
                            </a:lnTo>
                            <a:lnTo>
                              <a:pt x="204" y="142"/>
                            </a:lnTo>
                            <a:lnTo>
                              <a:pt x="201" y="152"/>
                            </a:lnTo>
                            <a:lnTo>
                              <a:pt x="199" y="161"/>
                            </a:lnTo>
                            <a:lnTo>
                              <a:pt x="197" y="168"/>
                            </a:lnTo>
                            <a:lnTo>
                              <a:pt x="192" y="176"/>
                            </a:lnTo>
                            <a:lnTo>
                              <a:pt x="185" y="183"/>
                            </a:lnTo>
                            <a:lnTo>
                              <a:pt x="180" y="190"/>
                            </a:lnTo>
                            <a:lnTo>
                              <a:pt x="173" y="195"/>
                            </a:lnTo>
                            <a:lnTo>
                              <a:pt x="163" y="200"/>
                            </a:lnTo>
                            <a:lnTo>
                              <a:pt x="156" y="202"/>
                            </a:lnTo>
                            <a:lnTo>
                              <a:pt x="146" y="204"/>
                            </a:lnTo>
                            <a:lnTo>
                              <a:pt x="137" y="204"/>
                            </a:lnTo>
                            <a:lnTo>
                              <a:pt x="55" y="204"/>
                            </a:lnTo>
                            <a:lnTo>
                              <a:pt x="45" y="204"/>
                            </a:lnTo>
                            <a:lnTo>
                              <a:pt x="36" y="207"/>
                            </a:lnTo>
                            <a:lnTo>
                              <a:pt x="29" y="212"/>
                            </a:lnTo>
                            <a:lnTo>
                              <a:pt x="21" y="216"/>
                            </a:lnTo>
                            <a:lnTo>
                              <a:pt x="14" y="224"/>
                            </a:lnTo>
                            <a:lnTo>
                              <a:pt x="7" y="231"/>
                            </a:lnTo>
                            <a:lnTo>
                              <a:pt x="5" y="240"/>
                            </a:lnTo>
                            <a:lnTo>
                              <a:pt x="2" y="250"/>
                            </a:lnTo>
                            <a:lnTo>
                              <a:pt x="0" y="260"/>
                            </a:lnTo>
                            <a:lnTo>
                              <a:pt x="0" y="336"/>
                            </a:lnTo>
                            <a:lnTo>
                              <a:pt x="2" y="346"/>
                            </a:lnTo>
                            <a:lnTo>
                              <a:pt x="5" y="356"/>
                            </a:lnTo>
                            <a:lnTo>
                              <a:pt x="7" y="365"/>
                            </a:lnTo>
                            <a:lnTo>
                              <a:pt x="14" y="372"/>
                            </a:lnTo>
                            <a:lnTo>
                              <a:pt x="21" y="380"/>
                            </a:lnTo>
                            <a:lnTo>
                              <a:pt x="29" y="384"/>
                            </a:lnTo>
                            <a:lnTo>
                              <a:pt x="36" y="389"/>
                            </a:lnTo>
                            <a:lnTo>
                              <a:pt x="45" y="392"/>
                            </a:lnTo>
                            <a:lnTo>
                              <a:pt x="55" y="392"/>
                            </a:lnTo>
                            <a:lnTo>
                              <a:pt x="134" y="392"/>
                            </a:lnTo>
                            <a:lnTo>
                              <a:pt x="144" y="392"/>
                            </a:lnTo>
                            <a:lnTo>
                              <a:pt x="153" y="394"/>
                            </a:lnTo>
                            <a:lnTo>
                              <a:pt x="161" y="396"/>
                            </a:lnTo>
                            <a:lnTo>
                              <a:pt x="168" y="401"/>
                            </a:lnTo>
                            <a:lnTo>
                              <a:pt x="177" y="406"/>
                            </a:lnTo>
                            <a:lnTo>
                              <a:pt x="182" y="411"/>
                            </a:lnTo>
                            <a:lnTo>
                              <a:pt x="189" y="418"/>
                            </a:lnTo>
                            <a:lnTo>
                              <a:pt x="194" y="425"/>
                            </a:lnTo>
                            <a:lnTo>
                              <a:pt x="199" y="432"/>
                            </a:lnTo>
                            <a:lnTo>
                              <a:pt x="201" y="440"/>
                            </a:lnTo>
                            <a:lnTo>
                              <a:pt x="204" y="449"/>
                            </a:lnTo>
                            <a:lnTo>
                              <a:pt x="206" y="459"/>
                            </a:lnTo>
                            <a:lnTo>
                              <a:pt x="206" y="543"/>
                            </a:lnTo>
                            <a:lnTo>
                              <a:pt x="204" y="550"/>
                            </a:lnTo>
                            <a:lnTo>
                              <a:pt x="204" y="560"/>
                            </a:lnTo>
                            <a:lnTo>
                              <a:pt x="199" y="569"/>
                            </a:lnTo>
                            <a:lnTo>
                              <a:pt x="197" y="576"/>
                            </a:lnTo>
                            <a:lnTo>
                              <a:pt x="192" y="584"/>
                            </a:lnTo>
                            <a:lnTo>
                              <a:pt x="187" y="591"/>
                            </a:lnTo>
                            <a:lnTo>
                              <a:pt x="180" y="598"/>
                            </a:lnTo>
                            <a:lnTo>
                              <a:pt x="173" y="603"/>
                            </a:lnTo>
                            <a:lnTo>
                              <a:pt x="165" y="608"/>
                            </a:lnTo>
                            <a:lnTo>
                              <a:pt x="156" y="610"/>
                            </a:lnTo>
                            <a:lnTo>
                              <a:pt x="149" y="612"/>
                            </a:lnTo>
                            <a:lnTo>
                              <a:pt x="139" y="612"/>
                            </a:lnTo>
                            <a:lnTo>
                              <a:pt x="55" y="612"/>
                            </a:lnTo>
                            <a:lnTo>
                              <a:pt x="45" y="612"/>
                            </a:lnTo>
                            <a:lnTo>
                              <a:pt x="36" y="615"/>
                            </a:lnTo>
                            <a:lnTo>
                              <a:pt x="29" y="620"/>
                            </a:lnTo>
                            <a:lnTo>
                              <a:pt x="21" y="624"/>
                            </a:lnTo>
                            <a:lnTo>
                              <a:pt x="14" y="632"/>
                            </a:lnTo>
                            <a:lnTo>
                              <a:pt x="7" y="639"/>
                            </a:lnTo>
                            <a:lnTo>
                              <a:pt x="5" y="649"/>
                            </a:lnTo>
                            <a:lnTo>
                              <a:pt x="2" y="658"/>
                            </a:lnTo>
                            <a:lnTo>
                              <a:pt x="0" y="668"/>
                            </a:lnTo>
                            <a:lnTo>
                              <a:pt x="0" y="745"/>
                            </a:lnTo>
                            <a:lnTo>
                              <a:pt x="2" y="754"/>
                            </a:lnTo>
                            <a:lnTo>
                              <a:pt x="5" y="764"/>
                            </a:lnTo>
                            <a:lnTo>
                              <a:pt x="7" y="773"/>
                            </a:lnTo>
                            <a:lnTo>
                              <a:pt x="14" y="781"/>
                            </a:lnTo>
                            <a:lnTo>
                              <a:pt x="21" y="788"/>
                            </a:lnTo>
                            <a:lnTo>
                              <a:pt x="29" y="793"/>
                            </a:lnTo>
                            <a:lnTo>
                              <a:pt x="36" y="795"/>
                            </a:lnTo>
                            <a:lnTo>
                              <a:pt x="45" y="800"/>
                            </a:lnTo>
                            <a:lnTo>
                              <a:pt x="55" y="800"/>
                            </a:lnTo>
                            <a:lnTo>
                              <a:pt x="134" y="800"/>
                            </a:lnTo>
                            <a:lnTo>
                              <a:pt x="144" y="800"/>
                            </a:lnTo>
                            <a:lnTo>
                              <a:pt x="153" y="795"/>
                            </a:lnTo>
                            <a:lnTo>
                              <a:pt x="161" y="793"/>
                            </a:lnTo>
                            <a:lnTo>
                              <a:pt x="170" y="788"/>
                            </a:lnTo>
                            <a:lnTo>
                              <a:pt x="175" y="781"/>
                            </a:lnTo>
                            <a:lnTo>
                              <a:pt x="182" y="773"/>
                            </a:lnTo>
                            <a:lnTo>
                              <a:pt x="185" y="764"/>
                            </a:lnTo>
                            <a:lnTo>
                              <a:pt x="187" y="754"/>
                            </a:lnTo>
                            <a:lnTo>
                              <a:pt x="189" y="745"/>
                            </a:lnTo>
                            <a:lnTo>
                              <a:pt x="189" y="663"/>
                            </a:lnTo>
                            <a:close/>
                          </a:path>
                        </a:pathLst>
                      </a:custGeom>
                      <a:solidFill>
                        <a:srgbClr val="FF27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83C99" id="Freeform 16" o:spid="_x0000_s1026" style="position:absolute;margin-left:16.1pt;margin-top:3.5pt;width:11.5pt;height:23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1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" path="m189,663r,-10l192,644r2,-8l199,629r5,-7l211,615r7,-5l225,605r7,-5l242,598r10,-2l259,596r77,l345,596r10,-3l364,588r8,-4l379,576r5,-7l388,560r3,-10l391,540r,-76l391,454r-3,-10l384,435r-5,-7l372,420r-8,-4l355,411r-10,-3l336,408r-82,l244,408r-7,-2l228,404r-7,-5l213,394r-7,-7l201,380r-4,-8l192,365r-3,-9l189,346r-2,-7l187,255r2,-10l192,236r2,-8l199,219r5,-7l209,207r7,-5l225,197r7,-5l240,190r9,-2l259,188r77,l345,188r10,-3l364,180r8,-4l379,168r5,-7l388,152r3,-10l391,132r,-76l391,46,388,36r-4,-7l379,20r-7,-5l364,8,355,5,345,3,336,,259,,249,3r-9,2l232,8r-9,7l218,20r-7,9l209,36r-3,10l204,56r,79l204,142r-3,10l199,161r-2,7l192,176r-7,7l180,190r-7,5l163,200r-7,2l146,204r-9,l55,204r-10,l36,207r-7,5l21,216r-7,8l7,231r-2,9l2,250,,260r,76l2,346r3,10l7,365r7,7l21,380r8,4l36,389r9,3l55,392r79,l144,392r9,2l161,396r7,5l177,406r5,5l189,418r5,7l199,432r2,8l204,449r2,10l206,543r-2,7l204,560r-5,9l197,576r-5,8l187,591r-7,7l173,603r-8,5l156,610r-7,2l139,612r-84,l45,612r-9,3l29,620r-8,4l14,632r-7,7l5,649r-3,9l,668r,77l2,754r3,10l7,773r7,8l21,788r8,5l36,795r9,5l55,800r79,l144,800r9,-5l161,793r9,-5l175,781r7,-8l185,764r2,-10l189,745r,-82xe" fillcolor="#ff2700" stroked="f">
              <v:path arrowok="t" o:connecttype="custom" o:connectlocs="72465,238277;81429,228537;94129,223291;125506,223291;138953,218796;146050,206058;146050,173838;141568,160350;128868,152857;94876,152857;82550,149485;73585,139370;69850,127006;70597,91789;76200,79426;86659,71933;96744,70434;132603,69310;143435,60319;146050,49454;144929,13487;135965,2997;125506,0;89647,1873;78815,10865;76200,20980;75079,56947;69103,68561;58271,75679;20544,76429;10832,79426;1868,89916;0,125882;2615,136747;13447,145739;50053,146863;60138,148361;70597,156604;76200,168218;76947,203435;73585,215798;64621,225914;51921,229286;16809,229286;5229,236779;0,250266;747,282486;7844,295224;20544,299720;53788,299720;65368,292602;70597,279114" o:connectangles="0,0,0,0,0,0,0,0,0,0,0,0,0,0,0,0,0,0,0,0,0,0,0,0,0,0,0,0,0,0,0,0,0,0,0,0,0,0,0,0,0,0,0,0,0,0,0,0,0,0,0,0"/>
              <o:lock v:ext="edit" aspectratio="t"/>
            </v:shape>
          </w:pict>
        </mc:Fallback>
      </mc:AlternateContent>
    </w:r>
    <w:r>
      <w:rPr>
        <w:rFonts w:ascii="Arial" w:hAnsi="Arial" w:cs="Arial"/>
        <w:noProof/>
        <w:sz w:val="12"/>
      </w:rPr>
      <w:br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"DocRefLegend"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"ClientAbbrev"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"DocRefDelimiter"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"DocReferenceMajor"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"DocRefDelimiter"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rFonts w:ascii="Arial" w:hAnsi="Arial" w:cs="Arial"/>
        <w:noProof/>
        <w:sz w:val="12"/>
      </w:rPr>
      <w:fldChar w:fldCharType="begin"/>
    </w:r>
    <w:r>
      <w:rPr>
        <w:rFonts w:ascii="Arial" w:hAnsi="Arial" w:cs="Arial"/>
        <w:noProof/>
        <w:sz w:val="12"/>
      </w:rPr>
      <w:instrText xml:space="preserve"> DOCPROPERTY "DocReferenceMinor"  \* MERGEFORMAT </w:instrText>
    </w:r>
    <w:r>
      <w:rPr>
        <w:rFonts w:ascii="Arial" w:hAnsi="Arial" w:cs="Arial"/>
        <w:noProof/>
        <w:sz w:val="12"/>
      </w:rPr>
      <w:fldChar w:fldCharType="end"/>
    </w:r>
    <w:r>
      <w:rPr>
        <w:noProof/>
        <w:sz w:val="12"/>
      </w:rPr>
      <w:fldChar w:fldCharType="begin"/>
    </w:r>
    <w:r>
      <w:rPr>
        <w:noProof/>
        <w:sz w:val="12"/>
      </w:rPr>
      <w:instrText xml:space="preserve"> FILENAME </w:instrText>
    </w:r>
    <w:r>
      <w:rPr>
        <w:noProof/>
        <w:sz w:val="12"/>
      </w:rPr>
      <w:fldChar w:fldCharType="separate"/>
    </w:r>
    <w:r>
      <w:rPr>
        <w:noProof/>
        <w:sz w:val="12"/>
      </w:rPr>
      <w:t>John_Deere_RunBook (4).doc</w:t>
    </w:r>
    <w:r>
      <w:rPr>
        <w:noProof/>
        <w:sz w:val="12"/>
      </w:rPr>
      <w:fldChar w:fldCharType="end"/>
    </w:r>
    <w:r>
      <w:rPr>
        <w:noProof/>
        <w:sz w:val="12"/>
      </w:rPr>
      <w:t xml:space="preserve">    </w:t>
    </w:r>
    <w:r>
      <w:rPr>
        <w:noProof/>
        <w:sz w:val="12"/>
      </w:rPr>
      <w:tab/>
      <w:t>&lt;Sapient|Approach For SAMS | Project Name&gt;</w:t>
    </w:r>
    <w:r>
      <w:rPr>
        <w:noProof/>
        <w:sz w:val="12"/>
      </w:rPr>
      <w:tab/>
      <w:t>&lt;Prepared by Sapient for Client&gt;</w:t>
    </w:r>
  </w:p>
  <w:p w14:paraId="7DAA255E" w14:textId="5CA50B23" w:rsidR="00E34393" w:rsidRDefault="00E34393">
    <w:pPr>
      <w:tabs>
        <w:tab w:val="center" w:pos="5400"/>
        <w:tab w:val="right" w:pos="10080"/>
      </w:tabs>
      <w:ind w:left="1440" w:right="119" w:hanging="1350"/>
      <w:rPr>
        <w:rFonts w:ascii="Arial" w:hAnsi="Arial" w:cs="Arial"/>
        <w:noProof/>
        <w:sz w:val="18"/>
      </w:rPr>
    </w:pPr>
    <w:r>
      <w:rPr>
        <w:noProof/>
        <w:sz w:val="12"/>
      </w:rPr>
      <w:tab/>
      <w:t>Version 0.1</w:t>
    </w:r>
    <w:r>
      <w:rPr>
        <w:noProof/>
        <w:sz w:val="12"/>
      </w:rPr>
      <w:tab/>
      <w:t>Executive Dashboard</w:t>
    </w:r>
    <w:r>
      <w:rPr>
        <w:noProof/>
        <w:sz w:val="12"/>
      </w:rPr>
      <w:tab/>
    </w:r>
    <w:r>
      <w:rPr>
        <w:noProof/>
        <w:sz w:val="12"/>
      </w:rPr>
      <w:fldChar w:fldCharType="begin"/>
    </w:r>
    <w:r>
      <w:rPr>
        <w:noProof/>
        <w:sz w:val="12"/>
      </w:rPr>
      <w:instrText xml:space="preserve"> DATE \@ "M/d/yyyy" </w:instrText>
    </w:r>
    <w:r>
      <w:rPr>
        <w:noProof/>
        <w:sz w:val="12"/>
      </w:rPr>
      <w:fldChar w:fldCharType="separate"/>
    </w:r>
    <w:r w:rsidR="005231A3">
      <w:rPr>
        <w:noProof/>
        <w:sz w:val="12"/>
      </w:rPr>
      <w:t>10/6/2020</w:t>
    </w:r>
    <w:r>
      <w:rPr>
        <w:noProof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CA726" w14:textId="77777777" w:rsidR="00E34393" w:rsidRDefault="00E34393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43D54C00" w14:textId="77777777" w:rsidR="00E34393" w:rsidRDefault="00E3439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2340"/>
        <w:tab w:val="right" w:pos="10080"/>
      </w:tabs>
      <w:ind w:left="1440" w:right="360" w:hanging="1350"/>
      <w:rPr>
        <w:rFonts w:ascii="SapientSansRegular" w:hAnsi="SapientSansRegular"/>
        <w:snapToGrid w:val="0"/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099C8C4" wp14:editId="36B7DA86">
              <wp:simplePos x="0" y="0"/>
              <wp:positionH relativeFrom="column">
                <wp:posOffset>570865</wp:posOffset>
              </wp:positionH>
              <wp:positionV relativeFrom="paragraph">
                <wp:posOffset>3175</wp:posOffset>
              </wp:positionV>
              <wp:extent cx="0" cy="394335"/>
              <wp:effectExtent l="8890" t="12700" r="10160" b="12065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3943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BEE3B" id="Line 7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5pt,.25pt" to="44.9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0QVFwIAADE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" o:allowincell="f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46471FEB" wp14:editId="31A06106">
              <wp:simplePos x="0" y="0"/>
              <wp:positionH relativeFrom="column">
                <wp:posOffset>204470</wp:posOffset>
              </wp:positionH>
              <wp:positionV relativeFrom="paragraph">
                <wp:posOffset>48260</wp:posOffset>
              </wp:positionV>
              <wp:extent cx="146050" cy="299720"/>
              <wp:effectExtent l="4445" t="635" r="1905" b="4445"/>
              <wp:wrapNone/>
              <wp:docPr id="6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46050" cy="299720"/>
                      </a:xfrm>
                      <a:custGeom>
                        <a:avLst/>
                        <a:gdLst>
                          <a:gd name="T0" fmla="*/ 194 w 391"/>
                          <a:gd name="T1" fmla="*/ 636 h 800"/>
                          <a:gd name="T2" fmla="*/ 218 w 391"/>
                          <a:gd name="T3" fmla="*/ 610 h 800"/>
                          <a:gd name="T4" fmla="*/ 252 w 391"/>
                          <a:gd name="T5" fmla="*/ 596 h 800"/>
                          <a:gd name="T6" fmla="*/ 336 w 391"/>
                          <a:gd name="T7" fmla="*/ 596 h 800"/>
                          <a:gd name="T8" fmla="*/ 372 w 391"/>
                          <a:gd name="T9" fmla="*/ 584 h 800"/>
                          <a:gd name="T10" fmla="*/ 391 w 391"/>
                          <a:gd name="T11" fmla="*/ 550 h 800"/>
                          <a:gd name="T12" fmla="*/ 391 w 391"/>
                          <a:gd name="T13" fmla="*/ 464 h 800"/>
                          <a:gd name="T14" fmla="*/ 379 w 391"/>
                          <a:gd name="T15" fmla="*/ 428 h 800"/>
                          <a:gd name="T16" fmla="*/ 345 w 391"/>
                          <a:gd name="T17" fmla="*/ 408 h 800"/>
                          <a:gd name="T18" fmla="*/ 254 w 391"/>
                          <a:gd name="T19" fmla="*/ 408 h 800"/>
                          <a:gd name="T20" fmla="*/ 221 w 391"/>
                          <a:gd name="T21" fmla="*/ 399 h 800"/>
                          <a:gd name="T22" fmla="*/ 197 w 391"/>
                          <a:gd name="T23" fmla="*/ 372 h 800"/>
                          <a:gd name="T24" fmla="*/ 187 w 391"/>
                          <a:gd name="T25" fmla="*/ 339 h 800"/>
                          <a:gd name="T26" fmla="*/ 189 w 391"/>
                          <a:gd name="T27" fmla="*/ 245 h 800"/>
                          <a:gd name="T28" fmla="*/ 204 w 391"/>
                          <a:gd name="T29" fmla="*/ 212 h 800"/>
                          <a:gd name="T30" fmla="*/ 232 w 391"/>
                          <a:gd name="T31" fmla="*/ 192 h 800"/>
                          <a:gd name="T32" fmla="*/ 259 w 391"/>
                          <a:gd name="T33" fmla="*/ 188 h 800"/>
                          <a:gd name="T34" fmla="*/ 355 w 391"/>
                          <a:gd name="T35" fmla="*/ 185 h 800"/>
                          <a:gd name="T36" fmla="*/ 384 w 391"/>
                          <a:gd name="T37" fmla="*/ 161 h 800"/>
                          <a:gd name="T38" fmla="*/ 391 w 391"/>
                          <a:gd name="T39" fmla="*/ 132 h 800"/>
                          <a:gd name="T40" fmla="*/ 388 w 391"/>
                          <a:gd name="T41" fmla="*/ 36 h 800"/>
                          <a:gd name="T42" fmla="*/ 364 w 391"/>
                          <a:gd name="T43" fmla="*/ 8 h 800"/>
                          <a:gd name="T44" fmla="*/ 336 w 391"/>
                          <a:gd name="T45" fmla="*/ 0 h 800"/>
                          <a:gd name="T46" fmla="*/ 240 w 391"/>
                          <a:gd name="T47" fmla="*/ 5 h 800"/>
                          <a:gd name="T48" fmla="*/ 211 w 391"/>
                          <a:gd name="T49" fmla="*/ 29 h 800"/>
                          <a:gd name="T50" fmla="*/ 204 w 391"/>
                          <a:gd name="T51" fmla="*/ 56 h 800"/>
                          <a:gd name="T52" fmla="*/ 201 w 391"/>
                          <a:gd name="T53" fmla="*/ 152 h 800"/>
                          <a:gd name="T54" fmla="*/ 185 w 391"/>
                          <a:gd name="T55" fmla="*/ 183 h 800"/>
                          <a:gd name="T56" fmla="*/ 156 w 391"/>
                          <a:gd name="T57" fmla="*/ 202 h 800"/>
                          <a:gd name="T58" fmla="*/ 55 w 391"/>
                          <a:gd name="T59" fmla="*/ 204 h 800"/>
                          <a:gd name="T60" fmla="*/ 29 w 391"/>
                          <a:gd name="T61" fmla="*/ 212 h 800"/>
                          <a:gd name="T62" fmla="*/ 5 w 391"/>
                          <a:gd name="T63" fmla="*/ 240 h 800"/>
                          <a:gd name="T64" fmla="*/ 0 w 391"/>
                          <a:gd name="T65" fmla="*/ 336 h 800"/>
                          <a:gd name="T66" fmla="*/ 7 w 391"/>
                          <a:gd name="T67" fmla="*/ 365 h 800"/>
                          <a:gd name="T68" fmla="*/ 36 w 391"/>
                          <a:gd name="T69" fmla="*/ 389 h 800"/>
                          <a:gd name="T70" fmla="*/ 134 w 391"/>
                          <a:gd name="T71" fmla="*/ 392 h 800"/>
                          <a:gd name="T72" fmla="*/ 161 w 391"/>
                          <a:gd name="T73" fmla="*/ 396 h 800"/>
                          <a:gd name="T74" fmla="*/ 189 w 391"/>
                          <a:gd name="T75" fmla="*/ 418 h 800"/>
                          <a:gd name="T76" fmla="*/ 204 w 391"/>
                          <a:gd name="T77" fmla="*/ 449 h 800"/>
                          <a:gd name="T78" fmla="*/ 206 w 391"/>
                          <a:gd name="T79" fmla="*/ 543 h 800"/>
                          <a:gd name="T80" fmla="*/ 197 w 391"/>
                          <a:gd name="T81" fmla="*/ 576 h 800"/>
                          <a:gd name="T82" fmla="*/ 173 w 391"/>
                          <a:gd name="T83" fmla="*/ 603 h 800"/>
                          <a:gd name="T84" fmla="*/ 139 w 391"/>
                          <a:gd name="T85" fmla="*/ 612 h 800"/>
                          <a:gd name="T86" fmla="*/ 45 w 391"/>
                          <a:gd name="T87" fmla="*/ 612 h 800"/>
                          <a:gd name="T88" fmla="*/ 14 w 391"/>
                          <a:gd name="T89" fmla="*/ 632 h 800"/>
                          <a:gd name="T90" fmla="*/ 0 w 391"/>
                          <a:gd name="T91" fmla="*/ 668 h 800"/>
                          <a:gd name="T92" fmla="*/ 2 w 391"/>
                          <a:gd name="T93" fmla="*/ 754 h 800"/>
                          <a:gd name="T94" fmla="*/ 21 w 391"/>
                          <a:gd name="T95" fmla="*/ 788 h 800"/>
                          <a:gd name="T96" fmla="*/ 55 w 391"/>
                          <a:gd name="T97" fmla="*/ 800 h 800"/>
                          <a:gd name="T98" fmla="*/ 144 w 391"/>
                          <a:gd name="T99" fmla="*/ 800 h 800"/>
                          <a:gd name="T100" fmla="*/ 175 w 391"/>
                          <a:gd name="T101" fmla="*/ 781 h 800"/>
                          <a:gd name="T102" fmla="*/ 189 w 391"/>
                          <a:gd name="T103" fmla="*/ 745 h 8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91" h="800">
                            <a:moveTo>
                              <a:pt x="189" y="663"/>
                            </a:moveTo>
                            <a:lnTo>
                              <a:pt x="189" y="653"/>
                            </a:lnTo>
                            <a:lnTo>
                              <a:pt x="192" y="644"/>
                            </a:lnTo>
                            <a:lnTo>
                              <a:pt x="194" y="636"/>
                            </a:lnTo>
                            <a:lnTo>
                              <a:pt x="199" y="629"/>
                            </a:lnTo>
                            <a:lnTo>
                              <a:pt x="204" y="622"/>
                            </a:lnTo>
                            <a:lnTo>
                              <a:pt x="211" y="615"/>
                            </a:lnTo>
                            <a:lnTo>
                              <a:pt x="218" y="610"/>
                            </a:lnTo>
                            <a:lnTo>
                              <a:pt x="225" y="605"/>
                            </a:lnTo>
                            <a:lnTo>
                              <a:pt x="232" y="600"/>
                            </a:lnTo>
                            <a:lnTo>
                              <a:pt x="242" y="598"/>
                            </a:lnTo>
                            <a:lnTo>
                              <a:pt x="252" y="596"/>
                            </a:lnTo>
                            <a:lnTo>
                              <a:pt x="259" y="596"/>
                            </a:lnTo>
                            <a:lnTo>
                              <a:pt x="336" y="596"/>
                            </a:lnTo>
                            <a:lnTo>
                              <a:pt x="345" y="596"/>
                            </a:lnTo>
                            <a:lnTo>
                              <a:pt x="355" y="593"/>
                            </a:lnTo>
                            <a:lnTo>
                              <a:pt x="364" y="588"/>
                            </a:lnTo>
                            <a:lnTo>
                              <a:pt x="372" y="584"/>
                            </a:lnTo>
                            <a:lnTo>
                              <a:pt x="379" y="576"/>
                            </a:lnTo>
                            <a:lnTo>
                              <a:pt x="384" y="569"/>
                            </a:lnTo>
                            <a:lnTo>
                              <a:pt x="388" y="560"/>
                            </a:lnTo>
                            <a:lnTo>
                              <a:pt x="391" y="550"/>
                            </a:lnTo>
                            <a:lnTo>
                              <a:pt x="391" y="540"/>
                            </a:lnTo>
                            <a:lnTo>
                              <a:pt x="391" y="464"/>
                            </a:lnTo>
                            <a:lnTo>
                              <a:pt x="391" y="454"/>
                            </a:lnTo>
                            <a:lnTo>
                              <a:pt x="388" y="444"/>
                            </a:lnTo>
                            <a:lnTo>
                              <a:pt x="384" y="435"/>
                            </a:lnTo>
                            <a:lnTo>
                              <a:pt x="379" y="428"/>
                            </a:lnTo>
                            <a:lnTo>
                              <a:pt x="372" y="420"/>
                            </a:lnTo>
                            <a:lnTo>
                              <a:pt x="364" y="416"/>
                            </a:lnTo>
                            <a:lnTo>
                              <a:pt x="355" y="411"/>
                            </a:lnTo>
                            <a:lnTo>
                              <a:pt x="345" y="408"/>
                            </a:lnTo>
                            <a:lnTo>
                              <a:pt x="336" y="408"/>
                            </a:lnTo>
                            <a:lnTo>
                              <a:pt x="254" y="408"/>
                            </a:lnTo>
                            <a:lnTo>
                              <a:pt x="244" y="408"/>
                            </a:lnTo>
                            <a:lnTo>
                              <a:pt x="237" y="406"/>
                            </a:lnTo>
                            <a:lnTo>
                              <a:pt x="228" y="404"/>
                            </a:lnTo>
                            <a:lnTo>
                              <a:pt x="221" y="399"/>
                            </a:lnTo>
                            <a:lnTo>
                              <a:pt x="213" y="394"/>
                            </a:lnTo>
                            <a:lnTo>
                              <a:pt x="206" y="387"/>
                            </a:lnTo>
                            <a:lnTo>
                              <a:pt x="201" y="380"/>
                            </a:lnTo>
                            <a:lnTo>
                              <a:pt x="197" y="372"/>
                            </a:lnTo>
                            <a:lnTo>
                              <a:pt x="192" y="365"/>
                            </a:lnTo>
                            <a:lnTo>
                              <a:pt x="189" y="356"/>
                            </a:lnTo>
                            <a:lnTo>
                              <a:pt x="189" y="346"/>
                            </a:lnTo>
                            <a:lnTo>
                              <a:pt x="187" y="339"/>
                            </a:lnTo>
                            <a:lnTo>
                              <a:pt x="187" y="255"/>
                            </a:lnTo>
                            <a:lnTo>
                              <a:pt x="189" y="245"/>
                            </a:lnTo>
                            <a:lnTo>
                              <a:pt x="192" y="236"/>
                            </a:lnTo>
                            <a:lnTo>
                              <a:pt x="194" y="228"/>
                            </a:lnTo>
                            <a:lnTo>
                              <a:pt x="199" y="219"/>
                            </a:lnTo>
                            <a:lnTo>
                              <a:pt x="204" y="212"/>
                            </a:lnTo>
                            <a:lnTo>
                              <a:pt x="209" y="207"/>
                            </a:lnTo>
                            <a:lnTo>
                              <a:pt x="216" y="202"/>
                            </a:lnTo>
                            <a:lnTo>
                              <a:pt x="225" y="197"/>
                            </a:lnTo>
                            <a:lnTo>
                              <a:pt x="232" y="192"/>
                            </a:lnTo>
                            <a:lnTo>
                              <a:pt x="240" y="190"/>
                            </a:lnTo>
                            <a:lnTo>
                              <a:pt x="249" y="188"/>
                            </a:lnTo>
                            <a:lnTo>
                              <a:pt x="259" y="188"/>
                            </a:lnTo>
                            <a:lnTo>
                              <a:pt x="336" y="188"/>
                            </a:lnTo>
                            <a:lnTo>
                              <a:pt x="345" y="188"/>
                            </a:lnTo>
                            <a:lnTo>
                              <a:pt x="355" y="185"/>
                            </a:lnTo>
                            <a:lnTo>
                              <a:pt x="364" y="180"/>
                            </a:lnTo>
                            <a:lnTo>
                              <a:pt x="372" y="176"/>
                            </a:lnTo>
                            <a:lnTo>
                              <a:pt x="379" y="168"/>
                            </a:lnTo>
                            <a:lnTo>
                              <a:pt x="384" y="161"/>
                            </a:lnTo>
                            <a:lnTo>
                              <a:pt x="388" y="152"/>
                            </a:lnTo>
                            <a:lnTo>
                              <a:pt x="391" y="142"/>
                            </a:lnTo>
                            <a:lnTo>
                              <a:pt x="391" y="132"/>
                            </a:lnTo>
                            <a:lnTo>
                              <a:pt x="391" y="56"/>
                            </a:lnTo>
                            <a:lnTo>
                              <a:pt x="391" y="46"/>
                            </a:lnTo>
                            <a:lnTo>
                              <a:pt x="388" y="36"/>
                            </a:lnTo>
                            <a:lnTo>
                              <a:pt x="384" y="29"/>
                            </a:lnTo>
                            <a:lnTo>
                              <a:pt x="379" y="20"/>
                            </a:lnTo>
                            <a:lnTo>
                              <a:pt x="372" y="15"/>
                            </a:lnTo>
                            <a:lnTo>
                              <a:pt x="364" y="8"/>
                            </a:lnTo>
                            <a:lnTo>
                              <a:pt x="355" y="5"/>
                            </a:lnTo>
                            <a:lnTo>
                              <a:pt x="345" y="3"/>
                            </a:lnTo>
                            <a:lnTo>
                              <a:pt x="336" y="0"/>
                            </a:lnTo>
                            <a:lnTo>
                              <a:pt x="259" y="0"/>
                            </a:lnTo>
                            <a:lnTo>
                              <a:pt x="249" y="3"/>
                            </a:lnTo>
                            <a:lnTo>
                              <a:pt x="240" y="5"/>
                            </a:lnTo>
                            <a:lnTo>
                              <a:pt x="232" y="8"/>
                            </a:lnTo>
                            <a:lnTo>
                              <a:pt x="223" y="15"/>
                            </a:lnTo>
                            <a:lnTo>
                              <a:pt x="218" y="20"/>
                            </a:lnTo>
                            <a:lnTo>
                              <a:pt x="211" y="29"/>
                            </a:lnTo>
                            <a:lnTo>
                              <a:pt x="209" y="36"/>
                            </a:lnTo>
                            <a:lnTo>
                              <a:pt x="206" y="46"/>
                            </a:lnTo>
                            <a:lnTo>
                              <a:pt x="204" y="56"/>
                            </a:lnTo>
                            <a:lnTo>
                              <a:pt x="204" y="135"/>
                            </a:lnTo>
                            <a:lnTo>
                              <a:pt x="204" y="142"/>
                            </a:lnTo>
                            <a:lnTo>
                              <a:pt x="201" y="152"/>
                            </a:lnTo>
                            <a:lnTo>
                              <a:pt x="199" y="161"/>
                            </a:lnTo>
                            <a:lnTo>
                              <a:pt x="197" y="168"/>
                            </a:lnTo>
                            <a:lnTo>
                              <a:pt x="192" y="176"/>
                            </a:lnTo>
                            <a:lnTo>
                              <a:pt x="185" y="183"/>
                            </a:lnTo>
                            <a:lnTo>
                              <a:pt x="180" y="190"/>
                            </a:lnTo>
                            <a:lnTo>
                              <a:pt x="173" y="195"/>
                            </a:lnTo>
                            <a:lnTo>
                              <a:pt x="163" y="200"/>
                            </a:lnTo>
                            <a:lnTo>
                              <a:pt x="156" y="202"/>
                            </a:lnTo>
                            <a:lnTo>
                              <a:pt x="146" y="204"/>
                            </a:lnTo>
                            <a:lnTo>
                              <a:pt x="137" y="204"/>
                            </a:lnTo>
                            <a:lnTo>
                              <a:pt x="55" y="204"/>
                            </a:lnTo>
                            <a:lnTo>
                              <a:pt x="45" y="204"/>
                            </a:lnTo>
                            <a:lnTo>
                              <a:pt x="36" y="207"/>
                            </a:lnTo>
                            <a:lnTo>
                              <a:pt x="29" y="212"/>
                            </a:lnTo>
                            <a:lnTo>
                              <a:pt x="21" y="216"/>
                            </a:lnTo>
                            <a:lnTo>
                              <a:pt x="14" y="224"/>
                            </a:lnTo>
                            <a:lnTo>
                              <a:pt x="7" y="231"/>
                            </a:lnTo>
                            <a:lnTo>
                              <a:pt x="5" y="240"/>
                            </a:lnTo>
                            <a:lnTo>
                              <a:pt x="2" y="250"/>
                            </a:lnTo>
                            <a:lnTo>
                              <a:pt x="0" y="260"/>
                            </a:lnTo>
                            <a:lnTo>
                              <a:pt x="0" y="336"/>
                            </a:lnTo>
                            <a:lnTo>
                              <a:pt x="2" y="346"/>
                            </a:lnTo>
                            <a:lnTo>
                              <a:pt x="5" y="356"/>
                            </a:lnTo>
                            <a:lnTo>
                              <a:pt x="7" y="365"/>
                            </a:lnTo>
                            <a:lnTo>
                              <a:pt x="14" y="372"/>
                            </a:lnTo>
                            <a:lnTo>
                              <a:pt x="21" y="380"/>
                            </a:lnTo>
                            <a:lnTo>
                              <a:pt x="29" y="384"/>
                            </a:lnTo>
                            <a:lnTo>
                              <a:pt x="36" y="389"/>
                            </a:lnTo>
                            <a:lnTo>
                              <a:pt x="45" y="392"/>
                            </a:lnTo>
                            <a:lnTo>
                              <a:pt x="55" y="392"/>
                            </a:lnTo>
                            <a:lnTo>
                              <a:pt x="134" y="392"/>
                            </a:lnTo>
                            <a:lnTo>
                              <a:pt x="144" y="392"/>
                            </a:lnTo>
                            <a:lnTo>
                              <a:pt x="153" y="394"/>
                            </a:lnTo>
                            <a:lnTo>
                              <a:pt x="161" y="396"/>
                            </a:lnTo>
                            <a:lnTo>
                              <a:pt x="168" y="401"/>
                            </a:lnTo>
                            <a:lnTo>
                              <a:pt x="177" y="406"/>
                            </a:lnTo>
                            <a:lnTo>
                              <a:pt x="182" y="411"/>
                            </a:lnTo>
                            <a:lnTo>
                              <a:pt x="189" y="418"/>
                            </a:lnTo>
                            <a:lnTo>
                              <a:pt x="194" y="425"/>
                            </a:lnTo>
                            <a:lnTo>
                              <a:pt x="199" y="432"/>
                            </a:lnTo>
                            <a:lnTo>
                              <a:pt x="201" y="440"/>
                            </a:lnTo>
                            <a:lnTo>
                              <a:pt x="204" y="449"/>
                            </a:lnTo>
                            <a:lnTo>
                              <a:pt x="206" y="459"/>
                            </a:lnTo>
                            <a:lnTo>
                              <a:pt x="206" y="543"/>
                            </a:lnTo>
                            <a:lnTo>
                              <a:pt x="204" y="550"/>
                            </a:lnTo>
                            <a:lnTo>
                              <a:pt x="204" y="560"/>
                            </a:lnTo>
                            <a:lnTo>
                              <a:pt x="199" y="569"/>
                            </a:lnTo>
                            <a:lnTo>
                              <a:pt x="197" y="576"/>
                            </a:lnTo>
                            <a:lnTo>
                              <a:pt x="192" y="584"/>
                            </a:lnTo>
                            <a:lnTo>
                              <a:pt x="187" y="591"/>
                            </a:lnTo>
                            <a:lnTo>
                              <a:pt x="180" y="598"/>
                            </a:lnTo>
                            <a:lnTo>
                              <a:pt x="173" y="603"/>
                            </a:lnTo>
                            <a:lnTo>
                              <a:pt x="165" y="608"/>
                            </a:lnTo>
                            <a:lnTo>
                              <a:pt x="156" y="610"/>
                            </a:lnTo>
                            <a:lnTo>
                              <a:pt x="149" y="612"/>
                            </a:lnTo>
                            <a:lnTo>
                              <a:pt x="139" y="612"/>
                            </a:lnTo>
                            <a:lnTo>
                              <a:pt x="55" y="612"/>
                            </a:lnTo>
                            <a:lnTo>
                              <a:pt x="45" y="612"/>
                            </a:lnTo>
                            <a:lnTo>
                              <a:pt x="36" y="615"/>
                            </a:lnTo>
                            <a:lnTo>
                              <a:pt x="29" y="620"/>
                            </a:lnTo>
                            <a:lnTo>
                              <a:pt x="21" y="624"/>
                            </a:lnTo>
                            <a:lnTo>
                              <a:pt x="14" y="632"/>
                            </a:lnTo>
                            <a:lnTo>
                              <a:pt x="7" y="639"/>
                            </a:lnTo>
                            <a:lnTo>
                              <a:pt x="5" y="649"/>
                            </a:lnTo>
                            <a:lnTo>
                              <a:pt x="2" y="658"/>
                            </a:lnTo>
                            <a:lnTo>
                              <a:pt x="0" y="668"/>
                            </a:lnTo>
                            <a:lnTo>
                              <a:pt x="0" y="745"/>
                            </a:lnTo>
                            <a:lnTo>
                              <a:pt x="2" y="754"/>
                            </a:lnTo>
                            <a:lnTo>
                              <a:pt x="5" y="764"/>
                            </a:lnTo>
                            <a:lnTo>
                              <a:pt x="7" y="773"/>
                            </a:lnTo>
                            <a:lnTo>
                              <a:pt x="14" y="781"/>
                            </a:lnTo>
                            <a:lnTo>
                              <a:pt x="21" y="788"/>
                            </a:lnTo>
                            <a:lnTo>
                              <a:pt x="29" y="793"/>
                            </a:lnTo>
                            <a:lnTo>
                              <a:pt x="36" y="795"/>
                            </a:lnTo>
                            <a:lnTo>
                              <a:pt x="45" y="800"/>
                            </a:lnTo>
                            <a:lnTo>
                              <a:pt x="55" y="800"/>
                            </a:lnTo>
                            <a:lnTo>
                              <a:pt x="134" y="800"/>
                            </a:lnTo>
                            <a:lnTo>
                              <a:pt x="144" y="800"/>
                            </a:lnTo>
                            <a:lnTo>
                              <a:pt x="153" y="795"/>
                            </a:lnTo>
                            <a:lnTo>
                              <a:pt x="161" y="793"/>
                            </a:lnTo>
                            <a:lnTo>
                              <a:pt x="170" y="788"/>
                            </a:lnTo>
                            <a:lnTo>
                              <a:pt x="175" y="781"/>
                            </a:lnTo>
                            <a:lnTo>
                              <a:pt x="182" y="773"/>
                            </a:lnTo>
                            <a:lnTo>
                              <a:pt x="185" y="764"/>
                            </a:lnTo>
                            <a:lnTo>
                              <a:pt x="187" y="754"/>
                            </a:lnTo>
                            <a:lnTo>
                              <a:pt x="189" y="745"/>
                            </a:lnTo>
                            <a:lnTo>
                              <a:pt x="189" y="663"/>
                            </a:lnTo>
                            <a:close/>
                          </a:path>
                        </a:pathLst>
                      </a:custGeom>
                      <a:solidFill>
                        <a:srgbClr val="FF27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B1AF9" id="Freeform 5" o:spid="_x0000_s1026" style="position:absolute;margin-left:16.1pt;margin-top:3.8pt;width:11.5pt;height:23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1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" o:allowincell="f" path="m189,663r,-10l192,644r2,-8l199,629r5,-7l211,615r7,-5l225,605r7,-5l242,598r10,-2l259,596r77,l345,596r10,-3l364,588r8,-4l379,576r5,-7l388,560r3,-10l391,540r,-76l391,454r-3,-10l384,435r-5,-7l372,420r-8,-4l355,411r-10,-3l336,408r-82,l244,408r-7,-2l228,404r-7,-5l213,394r-7,-7l201,380r-4,-8l192,365r-3,-9l189,346r-2,-7l187,255r2,-10l192,236r2,-8l199,219r5,-7l209,207r7,-5l225,197r7,-5l240,190r9,-2l259,188r77,l345,188r10,-3l364,180r8,-4l379,168r5,-7l388,152r3,-10l391,132r,-76l391,46,388,36r-4,-7l379,20r-7,-5l364,8,355,5,345,3,336,,259,,249,3r-9,2l232,8r-9,7l218,20r-7,9l209,36r-3,10l204,56r,79l204,142r-3,10l199,161r-2,7l192,176r-7,7l180,190r-7,5l163,200r-7,2l146,204r-9,l55,204r-10,l36,207r-7,5l21,216r-7,8l7,231r-2,9l2,250,,260r,76l2,346r3,10l7,365r7,7l21,380r8,4l36,389r9,3l55,392r79,l144,392r9,2l161,396r7,5l177,406r5,5l189,418r5,7l199,432r2,8l204,449r2,10l206,543r-2,7l204,560r-5,9l197,576r-5,8l187,591r-7,7l173,603r-8,5l156,610r-7,2l139,612r-84,l45,612r-9,3l29,620r-8,4l14,632r-7,7l5,649r-3,9l,668r,77l2,754r3,10l7,773r7,8l21,788r8,5l36,795r9,5l55,800r79,l144,800r9,-5l161,793r9,-5l175,781r7,-8l185,764r2,-10l189,745r,-82xe" fillcolor="#ff2700" stroked="f">
              <v:path arrowok="t" o:connecttype="custom" o:connectlocs="72465,238277;81429,228537;94129,223291;125506,223291;138953,218796;146050,206058;146050,173838;141568,160350;128868,152857;94876,152857;82550,149485;73585,139370;69850,127006;70597,91789;76200,79426;86659,71933;96744,70434;132603,69310;143435,60319;146050,49454;144929,13487;135965,2997;125506,0;89647,1873;78815,10865;76200,20980;75079,56947;69103,68561;58271,75679;20544,76429;10832,79426;1868,89916;0,125882;2615,136747;13447,145739;50053,146863;60138,148361;70597,156604;76200,168218;76947,203435;73585,215798;64621,225914;51921,229286;16809,229286;5229,236779;0,250266;747,282486;7844,295224;20544,299720;53788,299720;65368,292602;70597,279114" o:connectangles="0,0,0,0,0,0,0,0,0,0,0,0,0,0,0,0,0,0,0,0,0,0,0,0,0,0,0,0,0,0,0,0,0,0,0,0,0,0,0,0,0,0,0,0,0,0,0,0,0,0,0,0"/>
              <o:lock v:ext="edit" aspectratio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70B6F72C" wp14:editId="36354494">
              <wp:simplePos x="0" y="0"/>
              <wp:positionH relativeFrom="column">
                <wp:posOffset>2519045</wp:posOffset>
              </wp:positionH>
              <wp:positionV relativeFrom="paragraph">
                <wp:posOffset>6350</wp:posOffset>
              </wp:positionV>
              <wp:extent cx="1609725" cy="333375"/>
              <wp:effectExtent l="4445" t="0" r="0" b="3175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8FB9F" w14:textId="77777777" w:rsidR="00E34393" w:rsidRDefault="00924693">
                          <w:pPr>
                            <w:jc w:val="center"/>
                            <w:rPr>
                              <w:rFonts w:ascii="SapientSansBold" w:hAnsi="SapientSansBold"/>
                              <w:sz w:val="28"/>
                            </w:rPr>
                          </w:pPr>
                          <w:r>
                            <w:rPr>
                              <w:rFonts w:ascii="SapientSansBold" w:hAnsi="SapientSansBold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SapientSansBold" w:hAnsi="SapientSansBold"/>
                              <w:sz w:val="28"/>
                            </w:rPr>
                            <w:instrText xml:space="preserve"> DOCPROPERTY "Status"  \* MERGEFORMAT </w:instrText>
                          </w:r>
                          <w:r>
                            <w:rPr>
                              <w:rFonts w:ascii="SapientSansBold" w:hAnsi="SapientSansBold"/>
                              <w:sz w:val="28"/>
                            </w:rPr>
                            <w:fldChar w:fldCharType="separate"/>
                          </w:r>
                          <w:r w:rsidR="00E34393">
                            <w:rPr>
                              <w:rFonts w:ascii="SapientSansBold" w:hAnsi="SapientSansBold"/>
                              <w:sz w:val="28"/>
                            </w:rPr>
                            <w:t>DRAFT</w:t>
                          </w:r>
                          <w:r>
                            <w:rPr>
                              <w:rFonts w:ascii="SapientSansBold" w:hAnsi="SapientSansBold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6F72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198.35pt;margin-top:.5pt;width:126.75pt;height:2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NktgIAAMA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" o:allowincell="f" filled="f" stroked="f">
              <v:textbox>
                <w:txbxContent>
                  <w:p w14:paraId="7B78FB9F" w14:textId="77777777" w:rsidR="00E34393" w:rsidRDefault="00924693">
                    <w:pPr>
                      <w:jc w:val="center"/>
                      <w:rPr>
                        <w:rFonts w:ascii="SapientSansBold" w:hAnsi="SapientSansBold"/>
                        <w:sz w:val="28"/>
                      </w:rPr>
                    </w:pPr>
                    <w:r>
                      <w:rPr>
                        <w:rFonts w:ascii="SapientSansBold" w:hAnsi="SapientSansBold"/>
                        <w:sz w:val="28"/>
                      </w:rPr>
                      <w:fldChar w:fldCharType="begin"/>
                    </w:r>
                    <w:r>
                      <w:rPr>
                        <w:rFonts w:ascii="SapientSansBold" w:hAnsi="SapientSansBold"/>
                        <w:sz w:val="28"/>
                      </w:rPr>
                      <w:instrText xml:space="preserve"> DOCPROPERTY "Status"  \* MERGEFORMAT </w:instrText>
                    </w:r>
                    <w:r>
                      <w:rPr>
                        <w:rFonts w:ascii="SapientSansBold" w:hAnsi="SapientSansBold"/>
                        <w:sz w:val="28"/>
                      </w:rPr>
                      <w:fldChar w:fldCharType="separate"/>
                    </w:r>
                    <w:r w:rsidR="00E34393">
                      <w:rPr>
                        <w:rFonts w:ascii="SapientSansBold" w:hAnsi="SapientSansBold"/>
                        <w:sz w:val="28"/>
                      </w:rPr>
                      <w:t>DRAFT</w:t>
                    </w:r>
                    <w:r>
                      <w:rPr>
                        <w:rFonts w:ascii="SapientSansBold" w:hAnsi="SapientSansBold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SapientSansRegular" w:hAnsi="SapientSansRegular"/>
        <w:noProof/>
        <w:sz w:val="12"/>
      </w:rPr>
      <w:tab/>
    </w:r>
    <w:r>
      <w:rPr>
        <w:rFonts w:ascii="SapientSansRegular" w:hAnsi="SapientSansRegular"/>
        <w:noProof/>
        <w:sz w:val="12"/>
      </w:rPr>
      <w:br/>
      <w:t xml:space="preserve">Version </w:t>
    </w:r>
    <w:r w:rsidR="00924693">
      <w:rPr>
        <w:rFonts w:ascii="SapientSansRegular" w:hAnsi="SapientSansRegular"/>
        <w:noProof/>
        <w:sz w:val="12"/>
      </w:rPr>
      <w:fldChar w:fldCharType="begin"/>
    </w:r>
    <w:r w:rsidR="00924693">
      <w:rPr>
        <w:rFonts w:ascii="SapientSansRegular" w:hAnsi="SapientSansRegular"/>
        <w:noProof/>
        <w:sz w:val="12"/>
      </w:rPr>
      <w:instrText xml:space="preserve"> DOCPROPERTY "Version Number"  \* MERGEFORMAT </w:instrText>
    </w:r>
    <w:r w:rsidR="00924693">
      <w:rPr>
        <w:rFonts w:ascii="SapientSansRegular" w:hAnsi="SapientSansRegular"/>
        <w:noProof/>
        <w:sz w:val="12"/>
      </w:rPr>
      <w:fldChar w:fldCharType="separate"/>
    </w:r>
    <w:r>
      <w:rPr>
        <w:rFonts w:ascii="SapientSansRegular" w:hAnsi="SapientSansRegular"/>
        <w:noProof/>
        <w:sz w:val="12"/>
      </w:rPr>
      <w:t>0.1</w:t>
    </w:r>
    <w:r w:rsidR="00924693">
      <w:rPr>
        <w:rFonts w:ascii="SapientSansRegular" w:hAnsi="SapientSansRegular"/>
        <w:noProof/>
        <w:sz w:val="12"/>
      </w:rPr>
      <w:fldChar w:fldCharType="end"/>
    </w:r>
    <w:r>
      <w:rPr>
        <w:rFonts w:ascii="SapientSansRegular" w:hAnsi="SapientSansRegular"/>
        <w:noProof/>
        <w:sz w:val="12"/>
      </w:rPr>
      <w:tab/>
    </w:r>
    <w:r>
      <w:rPr>
        <w:rFonts w:ascii="SapientSansRegular" w:hAnsi="SapientSansRegular"/>
        <w:noProof/>
        <w:sz w:val="12"/>
      </w:rPr>
      <w:tab/>
    </w:r>
    <w:r>
      <w:rPr>
        <w:rFonts w:ascii="SapientSansRegular" w:hAnsi="SapientSansRegular"/>
        <w:sz w:val="12"/>
      </w:rPr>
      <w:t xml:space="preserve">Prepared by Sapient for </w:t>
    </w:r>
    <w:r w:rsidR="00924693">
      <w:rPr>
        <w:rFonts w:ascii="SapientSansRegular" w:hAnsi="SapientSansRegular"/>
        <w:sz w:val="12"/>
      </w:rPr>
      <w:fldChar w:fldCharType="begin"/>
    </w:r>
    <w:r w:rsidR="00924693">
      <w:rPr>
        <w:rFonts w:ascii="SapientSansRegular" w:hAnsi="SapientSansRegular"/>
        <w:sz w:val="12"/>
      </w:rPr>
      <w:instrText xml:space="preserve"> DOCPROPERTY "Client"  \* MERGEFORMAT </w:instrText>
    </w:r>
    <w:r w:rsidR="00924693">
      <w:rPr>
        <w:rFonts w:ascii="SapientSansRegular" w:hAnsi="SapientSansRegular"/>
        <w:sz w:val="12"/>
      </w:rPr>
      <w:fldChar w:fldCharType="separate"/>
    </w:r>
    <w:r>
      <w:rPr>
        <w:rFonts w:ascii="SapientSansRegular" w:hAnsi="SapientSansRegular"/>
        <w:sz w:val="12"/>
      </w:rPr>
      <w:t>Client</w:t>
    </w:r>
    <w:r w:rsidR="00924693">
      <w:rPr>
        <w:rFonts w:ascii="SapientSansRegular" w:hAnsi="SapientSansRegular"/>
        <w:sz w:val="12"/>
      </w:rPr>
      <w:fldChar w:fldCharType="end"/>
    </w:r>
    <w:r>
      <w:rPr>
        <w:rFonts w:ascii="SapientSansRegular" w:hAnsi="SapientSansRegular"/>
        <w:sz w:val="12"/>
      </w:rPr>
      <w:br/>
    </w:r>
    <w:r w:rsidR="00924693">
      <w:rPr>
        <w:rFonts w:ascii="SapientSansRegular" w:hAnsi="SapientSansRegular"/>
        <w:noProof/>
        <w:sz w:val="12"/>
      </w:rPr>
      <w:fldChar w:fldCharType="begin"/>
    </w:r>
    <w:r w:rsidR="00924693">
      <w:rPr>
        <w:rFonts w:ascii="SapientSansRegular" w:hAnsi="SapientSansRegular"/>
        <w:noProof/>
        <w:sz w:val="12"/>
      </w:rPr>
      <w:instrText xml:space="preserve"> DOCPROPERTY "Date completed"  \* MERGEFORMAT </w:instrText>
    </w:r>
    <w:r w:rsidR="00924693">
      <w:rPr>
        <w:rFonts w:ascii="SapientSansRegular" w:hAnsi="SapientSansRegular"/>
        <w:noProof/>
        <w:sz w:val="12"/>
      </w:rPr>
      <w:fldChar w:fldCharType="separate"/>
    </w:r>
    <w:r>
      <w:rPr>
        <w:rFonts w:ascii="SapientSansRegular" w:hAnsi="SapientSansRegular"/>
        <w:noProof/>
        <w:sz w:val="12"/>
      </w:rPr>
      <w:t>10th March 2002</w:t>
    </w:r>
    <w:r w:rsidR="00924693">
      <w:rPr>
        <w:rFonts w:ascii="SapientSansRegular" w:hAnsi="SapientSansRegular"/>
        <w:noProof/>
        <w:sz w:val="12"/>
      </w:rPr>
      <w:fldChar w:fldCharType="end"/>
    </w:r>
    <w:r>
      <w:rPr>
        <w:rFonts w:ascii="SapientSansRegular" w:hAnsi="SapientSansRegular"/>
        <w:noProof/>
        <w:sz w:val="12"/>
      </w:rPr>
      <w:tab/>
    </w:r>
    <w:r>
      <w:rPr>
        <w:rFonts w:ascii="SapientSansRegular" w:hAnsi="SapientSansRegular"/>
        <w:noProof/>
        <w:sz w:val="12"/>
      </w:rPr>
      <w:tab/>
    </w:r>
    <w:r>
      <w:rPr>
        <w:rFonts w:ascii="SapientSansRegular" w:hAnsi="SapientSansRegular"/>
        <w:snapToGrid w:val="0"/>
        <w:sz w:val="12"/>
      </w:rPr>
      <w:t xml:space="preserve">Page  of </w:t>
    </w:r>
    <w:r>
      <w:rPr>
        <w:rFonts w:ascii="SapientSansRegular" w:hAnsi="SapientSansRegular"/>
        <w:snapToGrid w:val="0"/>
        <w:sz w:val="12"/>
      </w:rPr>
      <w:fldChar w:fldCharType="begin"/>
    </w:r>
    <w:r>
      <w:rPr>
        <w:rFonts w:ascii="SapientSansRegular" w:hAnsi="SapientSansRegular"/>
        <w:snapToGrid w:val="0"/>
        <w:sz w:val="12"/>
      </w:rPr>
      <w:instrText xml:space="preserve"> NUMPAGES </w:instrText>
    </w:r>
    <w:r>
      <w:rPr>
        <w:rFonts w:ascii="SapientSansRegular" w:hAnsi="SapientSansRegular"/>
        <w:snapToGrid w:val="0"/>
        <w:sz w:val="12"/>
      </w:rPr>
      <w:fldChar w:fldCharType="separate"/>
    </w:r>
    <w:r>
      <w:rPr>
        <w:rFonts w:ascii="SapientSansRegular" w:hAnsi="SapientSansRegular"/>
        <w:noProof/>
        <w:snapToGrid w:val="0"/>
        <w:sz w:val="12"/>
      </w:rPr>
      <w:t>1</w:t>
    </w:r>
    <w:r>
      <w:rPr>
        <w:rFonts w:ascii="SapientSansRegular" w:hAnsi="SapientSansRegular"/>
        <w:snapToGrid w:val="0"/>
        <w:sz w:val="12"/>
      </w:rPr>
      <w:fldChar w:fldCharType="end"/>
    </w:r>
    <w:r>
      <w:rPr>
        <w:rFonts w:ascii="SapientSansRegular" w:hAnsi="SapientSansRegular"/>
        <w:snapToGrid w:val="0"/>
        <w:sz w:val="12"/>
      </w:rPr>
      <w:br/>
    </w:r>
  </w:p>
  <w:p w14:paraId="68D164C1" w14:textId="77777777" w:rsidR="00E34393" w:rsidRDefault="00E34393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C7E9D" w14:textId="77777777" w:rsidR="00E34393" w:rsidRPr="00DC7CA8" w:rsidRDefault="00E34393">
    <w:pPr>
      <w:rPr>
        <w:rFonts w:ascii="Arial" w:hAnsi="Arial" w:cs="Arial"/>
        <w:noProof/>
        <w:sz w:val="12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58BC178" wp14:editId="1D89FD86">
              <wp:simplePos x="0" y="0"/>
              <wp:positionH relativeFrom="column">
                <wp:posOffset>-62865</wp:posOffset>
              </wp:positionH>
              <wp:positionV relativeFrom="paragraph">
                <wp:posOffset>22225</wp:posOffset>
              </wp:positionV>
              <wp:extent cx="6766560" cy="0"/>
              <wp:effectExtent l="13335" t="12700" r="11430" b="6350"/>
              <wp:wrapNone/>
              <wp:docPr id="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A3A2F" id="Line 2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75pt" to="527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" strokeweight=".25pt"/>
          </w:pict>
        </mc:Fallback>
      </mc:AlternateContent>
    </w:r>
    <w:r>
      <w:rPr>
        <w:rFonts w:ascii="Arial" w:hAnsi="Arial" w:cs="Arial"/>
        <w:noProof/>
        <w:sz w:val="12"/>
      </w:rPr>
      <w:tab/>
    </w:r>
  </w:p>
  <w:p w14:paraId="4A921291" w14:textId="37172D73" w:rsidR="00E34393" w:rsidRPr="00D0210B" w:rsidRDefault="00582FC7" w:rsidP="00D0210B">
    <w:pPr>
      <w:tabs>
        <w:tab w:val="center" w:pos="5400"/>
        <w:tab w:val="right" w:pos="10080"/>
      </w:tabs>
      <w:ind w:left="1440" w:right="119" w:hanging="1350"/>
      <w:rPr>
        <w:rFonts w:ascii="Arial" w:hAnsi="Arial" w:cs="Arial"/>
        <w:noProof/>
        <w:sz w:val="16"/>
        <w:szCs w:val="16"/>
      </w:rPr>
    </w:pPr>
    <w:r>
      <w:rPr>
        <w:noProof/>
      </w:rPr>
      <w:drawing>
        <wp:anchor distT="0" distB="0" distL="114300" distR="114300" simplePos="0" relativeHeight="251781632" behindDoc="0" locked="0" layoutInCell="1" allowOverlap="1" wp14:anchorId="51CFCADB" wp14:editId="2BA610D9">
          <wp:simplePos x="0" y="0"/>
          <wp:positionH relativeFrom="column">
            <wp:posOffset>4800600</wp:posOffset>
          </wp:positionH>
          <wp:positionV relativeFrom="paragraph">
            <wp:posOffset>76200</wp:posOffset>
          </wp:positionV>
          <wp:extent cx="1840230" cy="438150"/>
          <wp:effectExtent l="0" t="0" r="7620" b="0"/>
          <wp:wrapNone/>
          <wp:docPr id="26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23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1A3B">
      <w:rPr>
        <w:b/>
        <w:noProof/>
        <w:sz w:val="20"/>
      </w:rPr>
      <w:drawing>
        <wp:inline distT="0" distB="0" distL="0" distR="0" wp14:anchorId="1CE10DC8" wp14:editId="00DA66EF">
          <wp:extent cx="1160145" cy="41656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12"/>
      </w:rPr>
      <w:t xml:space="preserve">                        </w:t>
    </w:r>
    <w:r w:rsidR="00815BB7" w:rsidRPr="00815BB7">
      <w:rPr>
        <w:rFonts w:ascii="Arial" w:hAnsi="Arial" w:cs="Arial"/>
        <w:noProof/>
        <w:sz w:val="16"/>
        <w:szCs w:val="16"/>
      </w:rPr>
      <w:t xml:space="preserve">SRAS </w:t>
    </w:r>
    <w:r w:rsidR="00E34393">
      <w:rPr>
        <w:rFonts w:ascii="Arial" w:hAnsi="Arial" w:cs="Arial"/>
        <w:noProof/>
        <w:sz w:val="16"/>
        <w:szCs w:val="16"/>
      </w:rPr>
      <w:t>RunBook</w:t>
    </w:r>
    <w:r>
      <w:rPr>
        <w:rFonts w:ascii="Arial" w:hAnsi="Arial" w:cs="Arial"/>
        <w:noProof/>
        <w:sz w:val="16"/>
        <w:szCs w:val="16"/>
      </w:rPr>
      <w:t xml:space="preserve">                   </w:t>
    </w:r>
    <w:r w:rsidR="00E34393" w:rsidRPr="00A0234D">
      <w:rPr>
        <w:rFonts w:ascii="Arial" w:hAnsi="Arial" w:cs="Arial"/>
        <w:noProof/>
        <w:sz w:val="16"/>
        <w:szCs w:val="16"/>
      </w:rPr>
      <w:t xml:space="preserve">Page </w:t>
    </w:r>
    <w:r w:rsidR="00E34393" w:rsidRPr="00A0234D">
      <w:rPr>
        <w:rStyle w:val="PageNumber"/>
        <w:rFonts w:ascii="Arial" w:hAnsi="Arial" w:cs="Arial"/>
        <w:sz w:val="16"/>
        <w:szCs w:val="16"/>
      </w:rPr>
      <w:fldChar w:fldCharType="begin"/>
    </w:r>
    <w:r w:rsidR="00E34393" w:rsidRPr="00A0234D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E34393" w:rsidRPr="00A0234D">
      <w:rPr>
        <w:rStyle w:val="PageNumber"/>
        <w:rFonts w:ascii="Arial" w:hAnsi="Arial" w:cs="Arial"/>
        <w:sz w:val="16"/>
        <w:szCs w:val="16"/>
      </w:rPr>
      <w:fldChar w:fldCharType="separate"/>
    </w:r>
    <w:r w:rsidR="0071077D">
      <w:rPr>
        <w:rStyle w:val="PageNumber"/>
        <w:rFonts w:ascii="Arial" w:hAnsi="Arial" w:cs="Arial"/>
        <w:noProof/>
        <w:sz w:val="16"/>
        <w:szCs w:val="16"/>
      </w:rPr>
      <w:t>6</w:t>
    </w:r>
    <w:r w:rsidR="00E34393" w:rsidRPr="00A0234D"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          </w:t>
    </w:r>
    <w:r w:rsidR="00E34393">
      <w:rPr>
        <w:rFonts w:ascii="Arial" w:hAnsi="Arial" w:cs="Arial"/>
        <w:noProof/>
        <w:sz w:val="16"/>
        <w:szCs w:val="16"/>
      </w:rPr>
      <w:t>ATOS Confidential</w:t>
    </w:r>
    <w:r w:rsidR="00E34393" w:rsidRPr="00DC7CA8">
      <w:rPr>
        <w:rFonts w:ascii="Arial" w:hAnsi="Arial" w:cs="Arial"/>
        <w:noProof/>
        <w:sz w:val="12"/>
      </w:rPr>
      <w:fldChar w:fldCharType="begin"/>
    </w:r>
    <w:r w:rsidR="00E34393" w:rsidRPr="00DC7CA8">
      <w:rPr>
        <w:rFonts w:ascii="Arial" w:hAnsi="Arial" w:cs="Arial"/>
        <w:noProof/>
        <w:sz w:val="12"/>
      </w:rPr>
      <w:instrText xml:space="preserve"> DOCPROPERTY "DocRefLegend"  \* MERGEFORMAT </w:instrText>
    </w:r>
    <w:r w:rsidR="00E34393" w:rsidRPr="00DC7CA8">
      <w:rPr>
        <w:rFonts w:ascii="Arial" w:hAnsi="Arial" w:cs="Arial"/>
        <w:noProof/>
        <w:sz w:val="12"/>
      </w:rPr>
      <w:fldChar w:fldCharType="end"/>
    </w:r>
    <w:r w:rsidR="00E34393" w:rsidRPr="00DC7CA8">
      <w:rPr>
        <w:rFonts w:ascii="Arial" w:hAnsi="Arial" w:cs="Arial"/>
        <w:noProof/>
        <w:sz w:val="12"/>
      </w:rPr>
      <w:fldChar w:fldCharType="begin"/>
    </w:r>
    <w:r w:rsidR="00E34393" w:rsidRPr="00DC7CA8">
      <w:rPr>
        <w:rFonts w:ascii="Arial" w:hAnsi="Arial" w:cs="Arial"/>
        <w:noProof/>
        <w:sz w:val="12"/>
      </w:rPr>
      <w:instrText xml:space="preserve"> DOCPROPERTY "ClientAbbrev"  \* MERGEFORMAT </w:instrText>
    </w:r>
    <w:r w:rsidR="00E34393" w:rsidRPr="00DC7CA8">
      <w:rPr>
        <w:rFonts w:ascii="Arial" w:hAnsi="Arial" w:cs="Arial"/>
        <w:noProof/>
        <w:sz w:val="12"/>
      </w:rPr>
      <w:fldChar w:fldCharType="end"/>
    </w:r>
    <w:r w:rsidR="00E34393" w:rsidRPr="00DC7CA8">
      <w:rPr>
        <w:rFonts w:ascii="Arial" w:hAnsi="Arial" w:cs="Arial"/>
        <w:noProof/>
        <w:sz w:val="12"/>
      </w:rPr>
      <w:fldChar w:fldCharType="begin"/>
    </w:r>
    <w:r w:rsidR="00E34393" w:rsidRPr="00DC7CA8">
      <w:rPr>
        <w:rFonts w:ascii="Arial" w:hAnsi="Arial" w:cs="Arial"/>
        <w:noProof/>
        <w:sz w:val="12"/>
      </w:rPr>
      <w:instrText xml:space="preserve"> DOCPROPERTY "DocRefDelimiter"  \* MERGEFORMAT </w:instrText>
    </w:r>
    <w:r w:rsidR="00E34393" w:rsidRPr="00DC7CA8">
      <w:rPr>
        <w:rFonts w:ascii="Arial" w:hAnsi="Arial" w:cs="Arial"/>
        <w:noProof/>
        <w:sz w:val="12"/>
      </w:rPr>
      <w:fldChar w:fldCharType="end"/>
    </w:r>
    <w:r w:rsidR="00E34393" w:rsidRPr="00DC7CA8">
      <w:rPr>
        <w:rFonts w:ascii="Arial" w:hAnsi="Arial" w:cs="Arial"/>
        <w:noProof/>
        <w:sz w:val="12"/>
      </w:rPr>
      <w:fldChar w:fldCharType="begin"/>
    </w:r>
    <w:r w:rsidR="00E34393" w:rsidRPr="00DC7CA8">
      <w:rPr>
        <w:rFonts w:ascii="Arial" w:hAnsi="Arial" w:cs="Arial"/>
        <w:noProof/>
        <w:sz w:val="12"/>
      </w:rPr>
      <w:instrText xml:space="preserve"> DOCPROPERTY "DocReferenceMajor"  \* MERGEFORMAT </w:instrText>
    </w:r>
    <w:r w:rsidR="00E34393" w:rsidRPr="00DC7CA8">
      <w:rPr>
        <w:rFonts w:ascii="Arial" w:hAnsi="Arial" w:cs="Arial"/>
        <w:noProof/>
        <w:sz w:val="12"/>
      </w:rPr>
      <w:fldChar w:fldCharType="end"/>
    </w:r>
    <w:r w:rsidR="00E34393" w:rsidRPr="00DC7CA8">
      <w:rPr>
        <w:rFonts w:ascii="Arial" w:hAnsi="Arial" w:cs="Arial"/>
        <w:noProof/>
        <w:sz w:val="12"/>
      </w:rPr>
      <w:fldChar w:fldCharType="begin"/>
    </w:r>
    <w:r w:rsidR="00E34393" w:rsidRPr="00DC7CA8">
      <w:rPr>
        <w:rFonts w:ascii="Arial" w:hAnsi="Arial" w:cs="Arial"/>
        <w:noProof/>
        <w:sz w:val="12"/>
      </w:rPr>
      <w:instrText xml:space="preserve"> DOCPROPERTY "DocRefDelimiter"  \* MERGEFORMAT </w:instrText>
    </w:r>
    <w:r w:rsidR="00E34393" w:rsidRPr="00DC7CA8">
      <w:rPr>
        <w:rFonts w:ascii="Arial" w:hAnsi="Arial" w:cs="Arial"/>
        <w:noProof/>
        <w:sz w:val="12"/>
      </w:rPr>
      <w:fldChar w:fldCharType="end"/>
    </w:r>
    <w:r w:rsidR="00E34393" w:rsidRPr="00DC7CA8">
      <w:rPr>
        <w:rFonts w:ascii="Arial" w:hAnsi="Arial" w:cs="Arial"/>
        <w:noProof/>
        <w:sz w:val="12"/>
      </w:rPr>
      <w:fldChar w:fldCharType="begin"/>
    </w:r>
    <w:r w:rsidR="00E34393" w:rsidRPr="00DC7CA8">
      <w:rPr>
        <w:rFonts w:ascii="Arial" w:hAnsi="Arial" w:cs="Arial"/>
        <w:noProof/>
        <w:sz w:val="12"/>
      </w:rPr>
      <w:instrText xml:space="preserve"> DOCPROPERTY "DocReferenceMinor"  \* MERGEFORMAT </w:instrText>
    </w:r>
    <w:r w:rsidR="00E34393" w:rsidRPr="00DC7CA8">
      <w:rPr>
        <w:rFonts w:ascii="Arial" w:hAnsi="Arial" w:cs="Arial"/>
        <w:noProof/>
        <w:sz w:val="12"/>
      </w:rPr>
      <w:fldChar w:fldCharType="end"/>
    </w:r>
  </w:p>
  <w:p w14:paraId="60DF3418" w14:textId="77777777" w:rsidR="00E34393" w:rsidRDefault="00E343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1F07A" w14:textId="77777777" w:rsidR="000D166E" w:rsidRDefault="000D166E">
      <w:r>
        <w:separator/>
      </w:r>
    </w:p>
  </w:footnote>
  <w:footnote w:type="continuationSeparator" w:id="0">
    <w:p w14:paraId="085F8685" w14:textId="77777777" w:rsidR="000D166E" w:rsidRDefault="000D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D0BE6" w14:textId="77777777" w:rsidR="00E34393" w:rsidRDefault="00E34393">
    <w:pPr>
      <w:pBdr>
        <w:top w:val="single" w:sz="4" w:space="1" w:color="auto"/>
      </w:pBdr>
      <w:spacing w:line="280" w:lineRule="exact"/>
      <w:ind w:right="29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17062EA7" wp14:editId="63387E9A">
              <wp:simplePos x="0" y="0"/>
              <wp:positionH relativeFrom="margin">
                <wp:posOffset>6642735</wp:posOffset>
              </wp:positionH>
              <wp:positionV relativeFrom="margin">
                <wp:posOffset>-354330</wp:posOffset>
              </wp:positionV>
              <wp:extent cx="0" cy="9536430"/>
              <wp:effectExtent l="13335" t="7620" r="5715" b="9525"/>
              <wp:wrapNone/>
              <wp:docPr id="2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53643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18DF6" id="Line 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23.05pt,-27.9pt" to="523.05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ftFA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" o:allowincell="f" strokeweight=".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095DD428" wp14:editId="6FA0BFD2">
              <wp:simplePos x="0" y="0"/>
              <wp:positionH relativeFrom="column">
                <wp:posOffset>-15240</wp:posOffset>
              </wp:positionH>
              <wp:positionV relativeFrom="paragraph">
                <wp:posOffset>1905</wp:posOffset>
              </wp:positionV>
              <wp:extent cx="0" cy="9519285"/>
              <wp:effectExtent l="13335" t="11430" r="5715" b="13335"/>
              <wp:wrapNone/>
              <wp:docPr id="2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5192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537FE" id="Line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.15pt" to="-1.2pt,7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Y/EgIAACk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" o:allowincell="f" strokeweight="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E04B9" w14:textId="77777777" w:rsidR="00E34393" w:rsidRDefault="00E34393">
    <w:pPr>
      <w:pStyle w:val="DocumentTitle"/>
      <w:ind w:left="90"/>
      <w:jc w:val="both"/>
      <w:rPr>
        <w:rFonts w:ascii="SapientSansRegular" w:hAnsi="SapientSansRegular"/>
        <w:sz w:val="16"/>
      </w:rPr>
    </w:pPr>
    <w:r>
      <w:rPr>
        <w:rFonts w:ascii="SapientSansRegular" w:hAnsi="SapientSansRegular"/>
        <w:sz w:val="16"/>
      </w:rPr>
      <w:tab/>
    </w:r>
    <w:r>
      <w:rPr>
        <w:rFonts w:ascii="SapientSansRegular" w:hAnsi="SapientSansRegular"/>
        <w:sz w:val="16"/>
      </w:rPr>
      <w:tab/>
    </w:r>
    <w:r>
      <w:rPr>
        <w:rFonts w:ascii="SapientSansRegular" w:hAnsi="SapientSansRegular"/>
        <w:sz w:val="16"/>
      </w:rPr>
      <w:tab/>
    </w:r>
    <w:r>
      <w:rPr>
        <w:rFonts w:ascii="SapientSansRegular" w:hAnsi="SapientSansRegular"/>
        <w:sz w:val="16"/>
      </w:rPr>
      <w:tab/>
    </w:r>
    <w:r>
      <w:rPr>
        <w:rFonts w:ascii="SapientSansRegular" w:hAnsi="SapientSansRegular"/>
        <w:sz w:val="16"/>
      </w:rPr>
      <w:tab/>
    </w:r>
    <w:r>
      <w:rPr>
        <w:rFonts w:ascii="SapientSansRegular" w:hAnsi="SapientSansRegular"/>
        <w:sz w:val="16"/>
      </w:rPr>
      <w:tab/>
    </w:r>
    <w:r>
      <w:rPr>
        <w:rFonts w:ascii="SapientSansRegular" w:hAnsi="SapientSansRegular"/>
        <w:sz w:val="16"/>
      </w:rPr>
      <w:tab/>
    </w:r>
    <w:r>
      <w:rPr>
        <w:rFonts w:ascii="SapientSansRegular" w:hAnsi="SapientSansRegular"/>
        <w:sz w:val="16"/>
      </w:rPr>
      <w:fldChar w:fldCharType="begin"/>
    </w:r>
    <w:r>
      <w:rPr>
        <w:rFonts w:ascii="SapientSansRegular" w:hAnsi="SapientSansRegular"/>
        <w:sz w:val="16"/>
      </w:rPr>
      <w:instrText xml:space="preserve"> DOCPROPERTY "DocRefLegend"  \* MERGEFORMAT </w:instrText>
    </w:r>
    <w:r>
      <w:rPr>
        <w:rFonts w:ascii="SapientSansRegular" w:hAnsi="SapientSansRegular"/>
        <w:sz w:val="16"/>
      </w:rPr>
      <w:fldChar w:fldCharType="end"/>
    </w:r>
    <w:r>
      <w:rPr>
        <w:rFonts w:ascii="SapientSansRegular" w:hAnsi="SapientSansRegular"/>
        <w:sz w:val="16"/>
      </w:rPr>
      <w:fldChar w:fldCharType="begin"/>
    </w:r>
    <w:r>
      <w:rPr>
        <w:rFonts w:ascii="SapientSansRegular" w:hAnsi="SapientSansRegular"/>
        <w:sz w:val="16"/>
      </w:rPr>
      <w:instrText xml:space="preserve"> DOCPROPERTY "ClientAbbrev"  \* MERGEFORMAT </w:instrText>
    </w:r>
    <w:r>
      <w:rPr>
        <w:rFonts w:ascii="SapientSansRegular" w:hAnsi="SapientSansRegular"/>
        <w:sz w:val="16"/>
      </w:rPr>
      <w:fldChar w:fldCharType="end"/>
    </w:r>
    <w:r>
      <w:rPr>
        <w:rFonts w:ascii="SapientSansRegular" w:hAnsi="SapientSansRegular"/>
        <w:sz w:val="16"/>
      </w:rPr>
      <w:fldChar w:fldCharType="begin"/>
    </w:r>
    <w:r>
      <w:rPr>
        <w:rFonts w:ascii="SapientSansRegular" w:hAnsi="SapientSansRegular"/>
        <w:sz w:val="16"/>
      </w:rPr>
      <w:instrText xml:space="preserve"> DOCPROPERTY "DocRefDelimiter"  \* MERGEFORMAT </w:instrText>
    </w:r>
    <w:r>
      <w:rPr>
        <w:rFonts w:ascii="SapientSansRegular" w:hAnsi="SapientSansRegular"/>
        <w:sz w:val="16"/>
      </w:rPr>
      <w:fldChar w:fldCharType="end"/>
    </w:r>
    <w:r>
      <w:rPr>
        <w:rFonts w:ascii="SapientSansRegular" w:hAnsi="SapientSansRegular"/>
        <w:sz w:val="16"/>
      </w:rPr>
      <w:fldChar w:fldCharType="begin"/>
    </w:r>
    <w:r>
      <w:rPr>
        <w:rFonts w:ascii="SapientSansRegular" w:hAnsi="SapientSansRegular"/>
        <w:sz w:val="16"/>
      </w:rPr>
      <w:instrText xml:space="preserve"> DOCPROPERTY "DocReferenceMajor"  \* MERGEFORMAT </w:instrText>
    </w:r>
    <w:r>
      <w:rPr>
        <w:rFonts w:ascii="SapientSansRegular" w:hAnsi="SapientSansRegular"/>
        <w:sz w:val="16"/>
      </w:rPr>
      <w:fldChar w:fldCharType="end"/>
    </w:r>
    <w:r>
      <w:rPr>
        <w:rFonts w:ascii="SapientSansRegular" w:hAnsi="SapientSansRegular"/>
        <w:sz w:val="16"/>
      </w:rPr>
      <w:fldChar w:fldCharType="begin"/>
    </w:r>
    <w:r>
      <w:rPr>
        <w:rFonts w:ascii="SapientSansRegular" w:hAnsi="SapientSansRegular"/>
        <w:sz w:val="16"/>
      </w:rPr>
      <w:instrText xml:space="preserve"> DOCPROPERTY "DocRefDelimiter"  \* MERGEFORMAT </w:instrText>
    </w:r>
    <w:r>
      <w:rPr>
        <w:rFonts w:ascii="SapientSansRegular" w:hAnsi="SapientSansRegular"/>
        <w:sz w:val="16"/>
      </w:rPr>
      <w:fldChar w:fldCharType="end"/>
    </w:r>
    <w:r>
      <w:rPr>
        <w:rFonts w:ascii="SapientSansRegular" w:hAnsi="SapientSansRegular"/>
        <w:sz w:val="16"/>
      </w:rPr>
      <w:fldChar w:fldCharType="begin"/>
    </w:r>
    <w:r>
      <w:rPr>
        <w:rFonts w:ascii="SapientSansRegular" w:hAnsi="SapientSansRegular"/>
        <w:sz w:val="16"/>
      </w:rPr>
      <w:instrText xml:space="preserve"> DOCPROPERTY "DocReferenceMinor"  \* MERGEFORMAT </w:instrText>
    </w:r>
    <w:r>
      <w:rPr>
        <w:rFonts w:ascii="SapientSansRegular" w:hAnsi="SapientSansRegular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BCA8C" w14:textId="77777777" w:rsidR="00B94FA5" w:rsidRDefault="00582FC7">
    <w:pPr>
      <w:spacing w:line="280" w:lineRule="exact"/>
      <w:ind w:right="29"/>
    </w:pPr>
    <w:r>
      <w:tab/>
    </w:r>
  </w:p>
  <w:p w14:paraId="21360FBD" w14:textId="77777777" w:rsidR="00B94FA5" w:rsidRDefault="00B94FA5">
    <w:pPr>
      <w:spacing w:line="280" w:lineRule="exact"/>
      <w:ind w:right="29"/>
    </w:pPr>
  </w:p>
  <w:p w14:paraId="320685F3" w14:textId="77777777" w:rsidR="007C75FB" w:rsidRDefault="00B94FA5">
    <w:pPr>
      <w:spacing w:line="280" w:lineRule="exact"/>
      <w:ind w:right="29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4832"/>
    <w:multiLevelType w:val="multilevel"/>
    <w:tmpl w:val="6FE06D20"/>
    <w:lvl w:ilvl="0">
      <w:start w:val="1"/>
      <w:numFmt w:val="decimal"/>
      <w:pStyle w:val="Heading1"/>
      <w:lvlText w:val="%1"/>
      <w:lvlJc w:val="left"/>
      <w:pPr>
        <w:tabs>
          <w:tab w:val="num" w:pos="2164"/>
        </w:tabs>
        <w:ind w:left="2164" w:hanging="135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064"/>
        </w:tabs>
        <w:ind w:left="3064" w:hanging="1354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794"/>
        </w:tabs>
        <w:ind w:left="2794" w:hanging="135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794"/>
        </w:tabs>
        <w:ind w:left="2794" w:hanging="135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40"/>
        </w:tabs>
        <w:ind w:left="2794" w:hanging="135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" w15:restartNumberingAfterBreak="0">
    <w:nsid w:val="142B6A04"/>
    <w:multiLevelType w:val="singleLevel"/>
    <w:tmpl w:val="32E27028"/>
    <w:lvl w:ilvl="0">
      <w:start w:val="1"/>
      <w:numFmt w:val="bullet"/>
      <w:pStyle w:val="Sapie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DD7E46"/>
    <w:multiLevelType w:val="hybridMultilevel"/>
    <w:tmpl w:val="51301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3468E"/>
    <w:multiLevelType w:val="singleLevel"/>
    <w:tmpl w:val="814A85BA"/>
    <w:lvl w:ilvl="0">
      <w:start w:val="1"/>
      <w:numFmt w:val="bullet"/>
      <w:pStyle w:val="Sapient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6478A0"/>
    <w:multiLevelType w:val="hybridMultilevel"/>
    <w:tmpl w:val="FBA8F4D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A25AEFDE">
      <w:start w:val="1"/>
      <w:numFmt w:val="bullet"/>
      <w:pStyle w:val="Bulleted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630"/>
        </w:tabs>
        <w:ind w:left="9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070"/>
        </w:tabs>
        <w:ind w:left="11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790"/>
        </w:tabs>
        <w:ind w:left="11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510"/>
        </w:tabs>
        <w:ind w:left="12510" w:hanging="360"/>
      </w:pPr>
      <w:rPr>
        <w:rFonts w:ascii="Wingdings" w:hAnsi="Wingdings" w:hint="default"/>
      </w:rPr>
    </w:lvl>
  </w:abstractNum>
  <w:abstractNum w:abstractNumId="5" w15:restartNumberingAfterBreak="0">
    <w:nsid w:val="432F2D78"/>
    <w:multiLevelType w:val="hybridMultilevel"/>
    <w:tmpl w:val="BC00F56C"/>
    <w:lvl w:ilvl="0" w:tplc="CBF27ED6">
      <w:start w:val="1"/>
      <w:numFmt w:val="bullet"/>
      <w:pStyle w:val="NormalLatinArial"/>
      <w:lvlText w:val=""/>
      <w:lvlJc w:val="left"/>
      <w:pPr>
        <w:tabs>
          <w:tab w:val="num" w:pos="3514"/>
        </w:tabs>
        <w:ind w:left="3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4"/>
        </w:tabs>
        <w:ind w:left="4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4"/>
        </w:tabs>
        <w:ind w:left="4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4"/>
        </w:tabs>
        <w:ind w:left="5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4"/>
        </w:tabs>
        <w:ind w:left="6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4"/>
        </w:tabs>
        <w:ind w:left="7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4"/>
        </w:tabs>
        <w:ind w:left="7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4"/>
        </w:tabs>
        <w:ind w:left="8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4"/>
        </w:tabs>
        <w:ind w:left="927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stroke weight=".25pt"/>
      <o:colormru v:ext="edit" colors="#ff393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4D"/>
    <w:rsid w:val="00000A00"/>
    <w:rsid w:val="00000B4C"/>
    <w:rsid w:val="00003F6E"/>
    <w:rsid w:val="00004126"/>
    <w:rsid w:val="000054F6"/>
    <w:rsid w:val="00006ACF"/>
    <w:rsid w:val="000111ED"/>
    <w:rsid w:val="00011DB9"/>
    <w:rsid w:val="0001240C"/>
    <w:rsid w:val="000139C4"/>
    <w:rsid w:val="00013E70"/>
    <w:rsid w:val="000142F3"/>
    <w:rsid w:val="00014D9F"/>
    <w:rsid w:val="000156ED"/>
    <w:rsid w:val="000169AB"/>
    <w:rsid w:val="00017E99"/>
    <w:rsid w:val="00020A2D"/>
    <w:rsid w:val="00020EC8"/>
    <w:rsid w:val="00022539"/>
    <w:rsid w:val="00024375"/>
    <w:rsid w:val="000262CF"/>
    <w:rsid w:val="00026E55"/>
    <w:rsid w:val="00031358"/>
    <w:rsid w:val="00031D10"/>
    <w:rsid w:val="0003218D"/>
    <w:rsid w:val="000322BF"/>
    <w:rsid w:val="00033056"/>
    <w:rsid w:val="000335C9"/>
    <w:rsid w:val="000337F4"/>
    <w:rsid w:val="0003507A"/>
    <w:rsid w:val="00036ADC"/>
    <w:rsid w:val="00037985"/>
    <w:rsid w:val="000418C2"/>
    <w:rsid w:val="000418E0"/>
    <w:rsid w:val="00042049"/>
    <w:rsid w:val="00042B48"/>
    <w:rsid w:val="00044537"/>
    <w:rsid w:val="00045F82"/>
    <w:rsid w:val="000460E4"/>
    <w:rsid w:val="00046C24"/>
    <w:rsid w:val="00047E49"/>
    <w:rsid w:val="00047FD2"/>
    <w:rsid w:val="00051D29"/>
    <w:rsid w:val="000536CA"/>
    <w:rsid w:val="00053B25"/>
    <w:rsid w:val="00053CF8"/>
    <w:rsid w:val="00053D43"/>
    <w:rsid w:val="00053D77"/>
    <w:rsid w:val="00053F8B"/>
    <w:rsid w:val="00055CA9"/>
    <w:rsid w:val="0005730F"/>
    <w:rsid w:val="00060F10"/>
    <w:rsid w:val="00061CA2"/>
    <w:rsid w:val="0006339F"/>
    <w:rsid w:val="00064A0F"/>
    <w:rsid w:val="0006564F"/>
    <w:rsid w:val="000659DB"/>
    <w:rsid w:val="000659F6"/>
    <w:rsid w:val="00066B42"/>
    <w:rsid w:val="00067CF7"/>
    <w:rsid w:val="00070865"/>
    <w:rsid w:val="00070CEA"/>
    <w:rsid w:val="000718B8"/>
    <w:rsid w:val="00071D77"/>
    <w:rsid w:val="00073CBA"/>
    <w:rsid w:val="00075634"/>
    <w:rsid w:val="00075F4A"/>
    <w:rsid w:val="000763FA"/>
    <w:rsid w:val="000766F1"/>
    <w:rsid w:val="00081C00"/>
    <w:rsid w:val="00083350"/>
    <w:rsid w:val="00083559"/>
    <w:rsid w:val="0008554F"/>
    <w:rsid w:val="00085D2B"/>
    <w:rsid w:val="00086B7E"/>
    <w:rsid w:val="00090498"/>
    <w:rsid w:val="0009103A"/>
    <w:rsid w:val="000953E2"/>
    <w:rsid w:val="000960B8"/>
    <w:rsid w:val="00096C09"/>
    <w:rsid w:val="000A16BA"/>
    <w:rsid w:val="000A4FE9"/>
    <w:rsid w:val="000A549F"/>
    <w:rsid w:val="000A6D9B"/>
    <w:rsid w:val="000A71CA"/>
    <w:rsid w:val="000A736A"/>
    <w:rsid w:val="000A7554"/>
    <w:rsid w:val="000B0FD7"/>
    <w:rsid w:val="000B1065"/>
    <w:rsid w:val="000B2F32"/>
    <w:rsid w:val="000B416D"/>
    <w:rsid w:val="000B52E0"/>
    <w:rsid w:val="000B5A10"/>
    <w:rsid w:val="000B7015"/>
    <w:rsid w:val="000C02A1"/>
    <w:rsid w:val="000C075E"/>
    <w:rsid w:val="000C0E95"/>
    <w:rsid w:val="000C2374"/>
    <w:rsid w:val="000C2CBC"/>
    <w:rsid w:val="000C3046"/>
    <w:rsid w:val="000C49ED"/>
    <w:rsid w:val="000C4EBB"/>
    <w:rsid w:val="000C592F"/>
    <w:rsid w:val="000C5E80"/>
    <w:rsid w:val="000C5FC8"/>
    <w:rsid w:val="000C6D8F"/>
    <w:rsid w:val="000C7343"/>
    <w:rsid w:val="000D091B"/>
    <w:rsid w:val="000D166E"/>
    <w:rsid w:val="000D267B"/>
    <w:rsid w:val="000D3FCC"/>
    <w:rsid w:val="000D4EFD"/>
    <w:rsid w:val="000D5953"/>
    <w:rsid w:val="000D68C5"/>
    <w:rsid w:val="000D72C1"/>
    <w:rsid w:val="000D7E60"/>
    <w:rsid w:val="000E12AF"/>
    <w:rsid w:val="000E1B95"/>
    <w:rsid w:val="000E1BCB"/>
    <w:rsid w:val="000E232F"/>
    <w:rsid w:val="000E2F50"/>
    <w:rsid w:val="000E44F5"/>
    <w:rsid w:val="000E48B9"/>
    <w:rsid w:val="000E64F6"/>
    <w:rsid w:val="000E6CB8"/>
    <w:rsid w:val="000F547B"/>
    <w:rsid w:val="000F68EE"/>
    <w:rsid w:val="000F6C42"/>
    <w:rsid w:val="000F79B7"/>
    <w:rsid w:val="0010026D"/>
    <w:rsid w:val="001003F9"/>
    <w:rsid w:val="0010254C"/>
    <w:rsid w:val="00104AF9"/>
    <w:rsid w:val="00105141"/>
    <w:rsid w:val="0010535C"/>
    <w:rsid w:val="00106A2F"/>
    <w:rsid w:val="00110A2A"/>
    <w:rsid w:val="00112CA8"/>
    <w:rsid w:val="00114D60"/>
    <w:rsid w:val="00115017"/>
    <w:rsid w:val="00117BC7"/>
    <w:rsid w:val="001274F9"/>
    <w:rsid w:val="00130566"/>
    <w:rsid w:val="00135A43"/>
    <w:rsid w:val="00136759"/>
    <w:rsid w:val="001377E6"/>
    <w:rsid w:val="00140618"/>
    <w:rsid w:val="00141608"/>
    <w:rsid w:val="001423F1"/>
    <w:rsid w:val="001428DD"/>
    <w:rsid w:val="00144824"/>
    <w:rsid w:val="0014656E"/>
    <w:rsid w:val="00146796"/>
    <w:rsid w:val="00146A9E"/>
    <w:rsid w:val="00150148"/>
    <w:rsid w:val="0015187D"/>
    <w:rsid w:val="0015203D"/>
    <w:rsid w:val="001522DA"/>
    <w:rsid w:val="00152F1A"/>
    <w:rsid w:val="00153AF8"/>
    <w:rsid w:val="00154A6D"/>
    <w:rsid w:val="00154D40"/>
    <w:rsid w:val="00155598"/>
    <w:rsid w:val="00155999"/>
    <w:rsid w:val="00157423"/>
    <w:rsid w:val="00160A18"/>
    <w:rsid w:val="0016251E"/>
    <w:rsid w:val="001626C3"/>
    <w:rsid w:val="00162C91"/>
    <w:rsid w:val="00163805"/>
    <w:rsid w:val="0016381F"/>
    <w:rsid w:val="001652B8"/>
    <w:rsid w:val="00166229"/>
    <w:rsid w:val="001720D2"/>
    <w:rsid w:val="00172428"/>
    <w:rsid w:val="001738BD"/>
    <w:rsid w:val="00175B05"/>
    <w:rsid w:val="00181A0B"/>
    <w:rsid w:val="00182101"/>
    <w:rsid w:val="00182BF6"/>
    <w:rsid w:val="00182E18"/>
    <w:rsid w:val="00183D59"/>
    <w:rsid w:val="001846D2"/>
    <w:rsid w:val="00184B0C"/>
    <w:rsid w:val="001853E9"/>
    <w:rsid w:val="00186616"/>
    <w:rsid w:val="001867AF"/>
    <w:rsid w:val="0018709D"/>
    <w:rsid w:val="001902E4"/>
    <w:rsid w:val="0019114F"/>
    <w:rsid w:val="00191B1D"/>
    <w:rsid w:val="00192C9B"/>
    <w:rsid w:val="00193403"/>
    <w:rsid w:val="00193F40"/>
    <w:rsid w:val="0019520F"/>
    <w:rsid w:val="001A041B"/>
    <w:rsid w:val="001A05A2"/>
    <w:rsid w:val="001A0E9E"/>
    <w:rsid w:val="001A1A94"/>
    <w:rsid w:val="001A42EC"/>
    <w:rsid w:val="001A534A"/>
    <w:rsid w:val="001A58BE"/>
    <w:rsid w:val="001A5D89"/>
    <w:rsid w:val="001A63B6"/>
    <w:rsid w:val="001A6C00"/>
    <w:rsid w:val="001A73CF"/>
    <w:rsid w:val="001A7F18"/>
    <w:rsid w:val="001B130F"/>
    <w:rsid w:val="001B138C"/>
    <w:rsid w:val="001B37CD"/>
    <w:rsid w:val="001B5C66"/>
    <w:rsid w:val="001B61CB"/>
    <w:rsid w:val="001B7072"/>
    <w:rsid w:val="001B74E3"/>
    <w:rsid w:val="001C1D5F"/>
    <w:rsid w:val="001C2CDB"/>
    <w:rsid w:val="001C3A3F"/>
    <w:rsid w:val="001C3E21"/>
    <w:rsid w:val="001C6C43"/>
    <w:rsid w:val="001C774B"/>
    <w:rsid w:val="001C77F2"/>
    <w:rsid w:val="001C7C4C"/>
    <w:rsid w:val="001D195B"/>
    <w:rsid w:val="001D1D64"/>
    <w:rsid w:val="001D2D43"/>
    <w:rsid w:val="001D3CB5"/>
    <w:rsid w:val="001D3F12"/>
    <w:rsid w:val="001D5369"/>
    <w:rsid w:val="001E1099"/>
    <w:rsid w:val="001E1BDA"/>
    <w:rsid w:val="001E57A0"/>
    <w:rsid w:val="001E6912"/>
    <w:rsid w:val="001E742B"/>
    <w:rsid w:val="001F1C3D"/>
    <w:rsid w:val="001F1DC2"/>
    <w:rsid w:val="001F1EE9"/>
    <w:rsid w:val="001F221D"/>
    <w:rsid w:val="001F61A7"/>
    <w:rsid w:val="001F7898"/>
    <w:rsid w:val="001F7984"/>
    <w:rsid w:val="0020190E"/>
    <w:rsid w:val="002026E7"/>
    <w:rsid w:val="00204A34"/>
    <w:rsid w:val="00204F6D"/>
    <w:rsid w:val="002076FC"/>
    <w:rsid w:val="002118FD"/>
    <w:rsid w:val="00213452"/>
    <w:rsid w:val="002150D1"/>
    <w:rsid w:val="00215467"/>
    <w:rsid w:val="00215D10"/>
    <w:rsid w:val="002225B6"/>
    <w:rsid w:val="002235D0"/>
    <w:rsid w:val="002306A9"/>
    <w:rsid w:val="002321B0"/>
    <w:rsid w:val="002332D1"/>
    <w:rsid w:val="002334E5"/>
    <w:rsid w:val="002360DD"/>
    <w:rsid w:val="00236C6F"/>
    <w:rsid w:val="00240805"/>
    <w:rsid w:val="00240D0B"/>
    <w:rsid w:val="00240D51"/>
    <w:rsid w:val="00241851"/>
    <w:rsid w:val="00244B5E"/>
    <w:rsid w:val="00244D62"/>
    <w:rsid w:val="002501EC"/>
    <w:rsid w:val="00251696"/>
    <w:rsid w:val="00252349"/>
    <w:rsid w:val="00252CA1"/>
    <w:rsid w:val="00254517"/>
    <w:rsid w:val="00255993"/>
    <w:rsid w:val="00256AD7"/>
    <w:rsid w:val="00256F1D"/>
    <w:rsid w:val="0026005D"/>
    <w:rsid w:val="00261CA0"/>
    <w:rsid w:val="00262935"/>
    <w:rsid w:val="00263680"/>
    <w:rsid w:val="00264F97"/>
    <w:rsid w:val="002657A2"/>
    <w:rsid w:val="00266DAF"/>
    <w:rsid w:val="00266EEB"/>
    <w:rsid w:val="002673A6"/>
    <w:rsid w:val="00272CC7"/>
    <w:rsid w:val="00274619"/>
    <w:rsid w:val="002748C4"/>
    <w:rsid w:val="00274CCC"/>
    <w:rsid w:val="002817AF"/>
    <w:rsid w:val="00281EA9"/>
    <w:rsid w:val="00282807"/>
    <w:rsid w:val="00282983"/>
    <w:rsid w:val="00282C74"/>
    <w:rsid w:val="00287A75"/>
    <w:rsid w:val="00290356"/>
    <w:rsid w:val="00290861"/>
    <w:rsid w:val="002913E5"/>
    <w:rsid w:val="00292F5E"/>
    <w:rsid w:val="00293D10"/>
    <w:rsid w:val="0029439A"/>
    <w:rsid w:val="002943C2"/>
    <w:rsid w:val="0029659E"/>
    <w:rsid w:val="00296D7A"/>
    <w:rsid w:val="002A2A89"/>
    <w:rsid w:val="002A2F2B"/>
    <w:rsid w:val="002A2F5E"/>
    <w:rsid w:val="002A40C9"/>
    <w:rsid w:val="002A6344"/>
    <w:rsid w:val="002A6936"/>
    <w:rsid w:val="002B051A"/>
    <w:rsid w:val="002B0CA9"/>
    <w:rsid w:val="002B0E0B"/>
    <w:rsid w:val="002B1426"/>
    <w:rsid w:val="002B3535"/>
    <w:rsid w:val="002B3C09"/>
    <w:rsid w:val="002B5C38"/>
    <w:rsid w:val="002B6E1F"/>
    <w:rsid w:val="002B7E3B"/>
    <w:rsid w:val="002C0204"/>
    <w:rsid w:val="002C17E9"/>
    <w:rsid w:val="002C3530"/>
    <w:rsid w:val="002C424A"/>
    <w:rsid w:val="002C5808"/>
    <w:rsid w:val="002C6BC0"/>
    <w:rsid w:val="002C76EE"/>
    <w:rsid w:val="002D00B6"/>
    <w:rsid w:val="002D1015"/>
    <w:rsid w:val="002D2484"/>
    <w:rsid w:val="002D2F77"/>
    <w:rsid w:val="002D3AAE"/>
    <w:rsid w:val="002D5D9F"/>
    <w:rsid w:val="002D6642"/>
    <w:rsid w:val="002D6B9C"/>
    <w:rsid w:val="002E05ED"/>
    <w:rsid w:val="002E1D1C"/>
    <w:rsid w:val="002E26F7"/>
    <w:rsid w:val="002E2872"/>
    <w:rsid w:val="002E4570"/>
    <w:rsid w:val="002E46ED"/>
    <w:rsid w:val="002E5EDB"/>
    <w:rsid w:val="002E607E"/>
    <w:rsid w:val="002E617E"/>
    <w:rsid w:val="002E6FDB"/>
    <w:rsid w:val="002E7CFB"/>
    <w:rsid w:val="002F25AB"/>
    <w:rsid w:val="002F4983"/>
    <w:rsid w:val="002F545E"/>
    <w:rsid w:val="002F5D26"/>
    <w:rsid w:val="002F6609"/>
    <w:rsid w:val="002F6EA4"/>
    <w:rsid w:val="002F78D8"/>
    <w:rsid w:val="002F7EE8"/>
    <w:rsid w:val="00300303"/>
    <w:rsid w:val="00304530"/>
    <w:rsid w:val="0030681F"/>
    <w:rsid w:val="00307631"/>
    <w:rsid w:val="00307925"/>
    <w:rsid w:val="0031004C"/>
    <w:rsid w:val="00311FEC"/>
    <w:rsid w:val="00312B92"/>
    <w:rsid w:val="00312BB2"/>
    <w:rsid w:val="00313F23"/>
    <w:rsid w:val="00315542"/>
    <w:rsid w:val="00317633"/>
    <w:rsid w:val="00317923"/>
    <w:rsid w:val="00320191"/>
    <w:rsid w:val="00320FF7"/>
    <w:rsid w:val="0032162B"/>
    <w:rsid w:val="00321637"/>
    <w:rsid w:val="0032166B"/>
    <w:rsid w:val="003232C8"/>
    <w:rsid w:val="0032402E"/>
    <w:rsid w:val="00326079"/>
    <w:rsid w:val="00326636"/>
    <w:rsid w:val="0032708E"/>
    <w:rsid w:val="00330633"/>
    <w:rsid w:val="003321C1"/>
    <w:rsid w:val="003327C4"/>
    <w:rsid w:val="00333B04"/>
    <w:rsid w:val="00333E71"/>
    <w:rsid w:val="00334A1E"/>
    <w:rsid w:val="00334A83"/>
    <w:rsid w:val="00335D94"/>
    <w:rsid w:val="003373F3"/>
    <w:rsid w:val="00337443"/>
    <w:rsid w:val="00340165"/>
    <w:rsid w:val="00340FB7"/>
    <w:rsid w:val="00341BCD"/>
    <w:rsid w:val="00341DFE"/>
    <w:rsid w:val="003433FC"/>
    <w:rsid w:val="003439ED"/>
    <w:rsid w:val="003449BD"/>
    <w:rsid w:val="0034561E"/>
    <w:rsid w:val="0034622B"/>
    <w:rsid w:val="00353EEC"/>
    <w:rsid w:val="00356C83"/>
    <w:rsid w:val="00356E2F"/>
    <w:rsid w:val="0035757D"/>
    <w:rsid w:val="00364820"/>
    <w:rsid w:val="00364C19"/>
    <w:rsid w:val="0036568B"/>
    <w:rsid w:val="00367750"/>
    <w:rsid w:val="0036793F"/>
    <w:rsid w:val="003679E6"/>
    <w:rsid w:val="00367C6D"/>
    <w:rsid w:val="00367D1B"/>
    <w:rsid w:val="0037081F"/>
    <w:rsid w:val="00370CE6"/>
    <w:rsid w:val="003713FB"/>
    <w:rsid w:val="00372D77"/>
    <w:rsid w:val="00373055"/>
    <w:rsid w:val="00374D4D"/>
    <w:rsid w:val="00374F94"/>
    <w:rsid w:val="003769CD"/>
    <w:rsid w:val="0037763C"/>
    <w:rsid w:val="00380D26"/>
    <w:rsid w:val="00384070"/>
    <w:rsid w:val="00385218"/>
    <w:rsid w:val="0038656D"/>
    <w:rsid w:val="003901E3"/>
    <w:rsid w:val="003910ED"/>
    <w:rsid w:val="00393536"/>
    <w:rsid w:val="00394652"/>
    <w:rsid w:val="00395554"/>
    <w:rsid w:val="003A0634"/>
    <w:rsid w:val="003A0E6B"/>
    <w:rsid w:val="003A21D8"/>
    <w:rsid w:val="003A4F50"/>
    <w:rsid w:val="003A64D5"/>
    <w:rsid w:val="003B1EB7"/>
    <w:rsid w:val="003B4237"/>
    <w:rsid w:val="003B4424"/>
    <w:rsid w:val="003B551E"/>
    <w:rsid w:val="003B74B2"/>
    <w:rsid w:val="003B75C9"/>
    <w:rsid w:val="003B76E6"/>
    <w:rsid w:val="003C173E"/>
    <w:rsid w:val="003C2229"/>
    <w:rsid w:val="003C4C01"/>
    <w:rsid w:val="003C5E2A"/>
    <w:rsid w:val="003C6095"/>
    <w:rsid w:val="003C6E00"/>
    <w:rsid w:val="003D01C1"/>
    <w:rsid w:val="003D063A"/>
    <w:rsid w:val="003D1A1E"/>
    <w:rsid w:val="003D2141"/>
    <w:rsid w:val="003E0EBA"/>
    <w:rsid w:val="003E126F"/>
    <w:rsid w:val="003E2187"/>
    <w:rsid w:val="003E334E"/>
    <w:rsid w:val="003E4B58"/>
    <w:rsid w:val="003E5EE6"/>
    <w:rsid w:val="003E6FCC"/>
    <w:rsid w:val="003E7359"/>
    <w:rsid w:val="003F01BE"/>
    <w:rsid w:val="003F0475"/>
    <w:rsid w:val="003F0D13"/>
    <w:rsid w:val="003F1158"/>
    <w:rsid w:val="003F11F7"/>
    <w:rsid w:val="003F1E15"/>
    <w:rsid w:val="003F2C80"/>
    <w:rsid w:val="003F5FCA"/>
    <w:rsid w:val="003F6AC9"/>
    <w:rsid w:val="003F6FC3"/>
    <w:rsid w:val="00402C01"/>
    <w:rsid w:val="0040356C"/>
    <w:rsid w:val="00403915"/>
    <w:rsid w:val="00403B69"/>
    <w:rsid w:val="00404976"/>
    <w:rsid w:val="00404C45"/>
    <w:rsid w:val="00405809"/>
    <w:rsid w:val="00405B91"/>
    <w:rsid w:val="0040644F"/>
    <w:rsid w:val="00410064"/>
    <w:rsid w:val="0041063E"/>
    <w:rsid w:val="0041247C"/>
    <w:rsid w:val="00412E2F"/>
    <w:rsid w:val="0041323F"/>
    <w:rsid w:val="004134DC"/>
    <w:rsid w:val="00413951"/>
    <w:rsid w:val="00413B30"/>
    <w:rsid w:val="004150DB"/>
    <w:rsid w:val="004155BA"/>
    <w:rsid w:val="0041569F"/>
    <w:rsid w:val="00415A89"/>
    <w:rsid w:val="00415E86"/>
    <w:rsid w:val="004167E8"/>
    <w:rsid w:val="004212C6"/>
    <w:rsid w:val="00422519"/>
    <w:rsid w:val="00422F3C"/>
    <w:rsid w:val="00424BE7"/>
    <w:rsid w:val="00424FE1"/>
    <w:rsid w:val="004254CA"/>
    <w:rsid w:val="00425993"/>
    <w:rsid w:val="00425A40"/>
    <w:rsid w:val="0043042E"/>
    <w:rsid w:val="00430C3B"/>
    <w:rsid w:val="004327E9"/>
    <w:rsid w:val="00432ED0"/>
    <w:rsid w:val="00436970"/>
    <w:rsid w:val="004371BB"/>
    <w:rsid w:val="00437CC3"/>
    <w:rsid w:val="00437ED1"/>
    <w:rsid w:val="004405F5"/>
    <w:rsid w:val="00440EA3"/>
    <w:rsid w:val="004410FC"/>
    <w:rsid w:val="004420F2"/>
    <w:rsid w:val="0044328E"/>
    <w:rsid w:val="00443D4E"/>
    <w:rsid w:val="004442F9"/>
    <w:rsid w:val="004449C8"/>
    <w:rsid w:val="004449D1"/>
    <w:rsid w:val="00451359"/>
    <w:rsid w:val="0045189A"/>
    <w:rsid w:val="0045248D"/>
    <w:rsid w:val="004557D2"/>
    <w:rsid w:val="00456A6C"/>
    <w:rsid w:val="00460C43"/>
    <w:rsid w:val="00460C4B"/>
    <w:rsid w:val="00461B5B"/>
    <w:rsid w:val="00462F97"/>
    <w:rsid w:val="004634C4"/>
    <w:rsid w:val="00463863"/>
    <w:rsid w:val="00463F50"/>
    <w:rsid w:val="0046491B"/>
    <w:rsid w:val="00466772"/>
    <w:rsid w:val="00466A9B"/>
    <w:rsid w:val="0047000D"/>
    <w:rsid w:val="004703FA"/>
    <w:rsid w:val="004762E4"/>
    <w:rsid w:val="00477C42"/>
    <w:rsid w:val="0048160C"/>
    <w:rsid w:val="004827D6"/>
    <w:rsid w:val="004843A7"/>
    <w:rsid w:val="00486280"/>
    <w:rsid w:val="004876E1"/>
    <w:rsid w:val="004878AE"/>
    <w:rsid w:val="00490B28"/>
    <w:rsid w:val="004912DA"/>
    <w:rsid w:val="00491E57"/>
    <w:rsid w:val="00492AC8"/>
    <w:rsid w:val="00492CC9"/>
    <w:rsid w:val="004943FF"/>
    <w:rsid w:val="00494B1F"/>
    <w:rsid w:val="0049514C"/>
    <w:rsid w:val="0049626D"/>
    <w:rsid w:val="00496FA3"/>
    <w:rsid w:val="0049701B"/>
    <w:rsid w:val="004A0274"/>
    <w:rsid w:val="004A043F"/>
    <w:rsid w:val="004A18D9"/>
    <w:rsid w:val="004A218F"/>
    <w:rsid w:val="004A23CA"/>
    <w:rsid w:val="004A31E4"/>
    <w:rsid w:val="004A31F8"/>
    <w:rsid w:val="004A4B6F"/>
    <w:rsid w:val="004A513E"/>
    <w:rsid w:val="004A51E7"/>
    <w:rsid w:val="004A5C3D"/>
    <w:rsid w:val="004A5D8A"/>
    <w:rsid w:val="004A6511"/>
    <w:rsid w:val="004A79DA"/>
    <w:rsid w:val="004A7D99"/>
    <w:rsid w:val="004A7E1A"/>
    <w:rsid w:val="004B0D16"/>
    <w:rsid w:val="004B3870"/>
    <w:rsid w:val="004B492F"/>
    <w:rsid w:val="004B7EF5"/>
    <w:rsid w:val="004C0AEE"/>
    <w:rsid w:val="004C55DD"/>
    <w:rsid w:val="004C5AD3"/>
    <w:rsid w:val="004C72B8"/>
    <w:rsid w:val="004D0037"/>
    <w:rsid w:val="004D1033"/>
    <w:rsid w:val="004D2A2C"/>
    <w:rsid w:val="004D2B32"/>
    <w:rsid w:val="004D3653"/>
    <w:rsid w:val="004D388A"/>
    <w:rsid w:val="004D48FE"/>
    <w:rsid w:val="004D732D"/>
    <w:rsid w:val="004D7CE5"/>
    <w:rsid w:val="004E09A2"/>
    <w:rsid w:val="004E1BA2"/>
    <w:rsid w:val="004E4337"/>
    <w:rsid w:val="004E4467"/>
    <w:rsid w:val="004E454B"/>
    <w:rsid w:val="004E4D3A"/>
    <w:rsid w:val="004E6417"/>
    <w:rsid w:val="004F066D"/>
    <w:rsid w:val="004F0864"/>
    <w:rsid w:val="004F1A0F"/>
    <w:rsid w:val="004F22F6"/>
    <w:rsid w:val="004F2AD6"/>
    <w:rsid w:val="004F2AF9"/>
    <w:rsid w:val="004F467D"/>
    <w:rsid w:val="004F6870"/>
    <w:rsid w:val="004F73D1"/>
    <w:rsid w:val="00501E67"/>
    <w:rsid w:val="005031EC"/>
    <w:rsid w:val="00504767"/>
    <w:rsid w:val="00506A4E"/>
    <w:rsid w:val="005073D5"/>
    <w:rsid w:val="005078C5"/>
    <w:rsid w:val="00511202"/>
    <w:rsid w:val="00511773"/>
    <w:rsid w:val="00511908"/>
    <w:rsid w:val="00511C4F"/>
    <w:rsid w:val="005121D0"/>
    <w:rsid w:val="005152C6"/>
    <w:rsid w:val="0051600A"/>
    <w:rsid w:val="005172F3"/>
    <w:rsid w:val="00517896"/>
    <w:rsid w:val="00520A6B"/>
    <w:rsid w:val="00520C23"/>
    <w:rsid w:val="00521666"/>
    <w:rsid w:val="005231A3"/>
    <w:rsid w:val="00526A75"/>
    <w:rsid w:val="005275B0"/>
    <w:rsid w:val="0053008F"/>
    <w:rsid w:val="00530563"/>
    <w:rsid w:val="0053083E"/>
    <w:rsid w:val="00530E0F"/>
    <w:rsid w:val="00530EA9"/>
    <w:rsid w:val="005312BE"/>
    <w:rsid w:val="005314E9"/>
    <w:rsid w:val="00531C9C"/>
    <w:rsid w:val="0053212C"/>
    <w:rsid w:val="00534F66"/>
    <w:rsid w:val="005370AC"/>
    <w:rsid w:val="00540D0C"/>
    <w:rsid w:val="005427B6"/>
    <w:rsid w:val="0054286C"/>
    <w:rsid w:val="00542E3C"/>
    <w:rsid w:val="00544501"/>
    <w:rsid w:val="00544558"/>
    <w:rsid w:val="005447E5"/>
    <w:rsid w:val="00544D15"/>
    <w:rsid w:val="00550396"/>
    <w:rsid w:val="00551673"/>
    <w:rsid w:val="005534DB"/>
    <w:rsid w:val="00553C83"/>
    <w:rsid w:val="00555666"/>
    <w:rsid w:val="00555B5D"/>
    <w:rsid w:val="00557312"/>
    <w:rsid w:val="00562A54"/>
    <w:rsid w:val="00562C67"/>
    <w:rsid w:val="00565016"/>
    <w:rsid w:val="00565B69"/>
    <w:rsid w:val="00566DA8"/>
    <w:rsid w:val="00570628"/>
    <w:rsid w:val="00572780"/>
    <w:rsid w:val="00573AAB"/>
    <w:rsid w:val="005768F0"/>
    <w:rsid w:val="00576DB5"/>
    <w:rsid w:val="005772C2"/>
    <w:rsid w:val="00580CAB"/>
    <w:rsid w:val="00580E5B"/>
    <w:rsid w:val="00580EC1"/>
    <w:rsid w:val="00581CE7"/>
    <w:rsid w:val="0058227D"/>
    <w:rsid w:val="00582A5C"/>
    <w:rsid w:val="00582FC7"/>
    <w:rsid w:val="0058527C"/>
    <w:rsid w:val="005858C5"/>
    <w:rsid w:val="00585CF2"/>
    <w:rsid w:val="005869D6"/>
    <w:rsid w:val="00587967"/>
    <w:rsid w:val="00587A7E"/>
    <w:rsid w:val="00587FD5"/>
    <w:rsid w:val="00592EF5"/>
    <w:rsid w:val="00595E24"/>
    <w:rsid w:val="005A05A6"/>
    <w:rsid w:val="005A0A6D"/>
    <w:rsid w:val="005A1B07"/>
    <w:rsid w:val="005A1DC3"/>
    <w:rsid w:val="005A2C89"/>
    <w:rsid w:val="005A4DC7"/>
    <w:rsid w:val="005A5CE6"/>
    <w:rsid w:val="005A6082"/>
    <w:rsid w:val="005A7B4B"/>
    <w:rsid w:val="005A7F7D"/>
    <w:rsid w:val="005B0614"/>
    <w:rsid w:val="005B08B8"/>
    <w:rsid w:val="005B1EC9"/>
    <w:rsid w:val="005B3540"/>
    <w:rsid w:val="005B3833"/>
    <w:rsid w:val="005B4858"/>
    <w:rsid w:val="005B5919"/>
    <w:rsid w:val="005B6B36"/>
    <w:rsid w:val="005B702A"/>
    <w:rsid w:val="005B7AE5"/>
    <w:rsid w:val="005C25AD"/>
    <w:rsid w:val="005C275F"/>
    <w:rsid w:val="005C66A1"/>
    <w:rsid w:val="005C77D0"/>
    <w:rsid w:val="005C7880"/>
    <w:rsid w:val="005D049C"/>
    <w:rsid w:val="005D2905"/>
    <w:rsid w:val="005D5388"/>
    <w:rsid w:val="005D62D1"/>
    <w:rsid w:val="005D7064"/>
    <w:rsid w:val="005E3305"/>
    <w:rsid w:val="005E3901"/>
    <w:rsid w:val="005E4426"/>
    <w:rsid w:val="005E5265"/>
    <w:rsid w:val="005E5F3E"/>
    <w:rsid w:val="005E6138"/>
    <w:rsid w:val="005E6939"/>
    <w:rsid w:val="005E73C7"/>
    <w:rsid w:val="005E7E2E"/>
    <w:rsid w:val="005F13B2"/>
    <w:rsid w:val="005F1DC9"/>
    <w:rsid w:val="005F2BFD"/>
    <w:rsid w:val="005F4455"/>
    <w:rsid w:val="006001BA"/>
    <w:rsid w:val="00601DBA"/>
    <w:rsid w:val="0060202B"/>
    <w:rsid w:val="00602311"/>
    <w:rsid w:val="00602FDC"/>
    <w:rsid w:val="006047EF"/>
    <w:rsid w:val="006049E5"/>
    <w:rsid w:val="00604A51"/>
    <w:rsid w:val="006067E9"/>
    <w:rsid w:val="00606804"/>
    <w:rsid w:val="006155BA"/>
    <w:rsid w:val="00616289"/>
    <w:rsid w:val="0061705F"/>
    <w:rsid w:val="006171A4"/>
    <w:rsid w:val="006173F6"/>
    <w:rsid w:val="00617B7F"/>
    <w:rsid w:val="00620410"/>
    <w:rsid w:val="0062169A"/>
    <w:rsid w:val="0062342F"/>
    <w:rsid w:val="00623951"/>
    <w:rsid w:val="00623B8E"/>
    <w:rsid w:val="00626C0E"/>
    <w:rsid w:val="00627618"/>
    <w:rsid w:val="00630C64"/>
    <w:rsid w:val="00631769"/>
    <w:rsid w:val="00636F42"/>
    <w:rsid w:val="006406B0"/>
    <w:rsid w:val="00640E5D"/>
    <w:rsid w:val="00640FD3"/>
    <w:rsid w:val="00641340"/>
    <w:rsid w:val="00641731"/>
    <w:rsid w:val="0064175F"/>
    <w:rsid w:val="00642B7A"/>
    <w:rsid w:val="00644104"/>
    <w:rsid w:val="00644DF5"/>
    <w:rsid w:val="00645F3A"/>
    <w:rsid w:val="00645F9C"/>
    <w:rsid w:val="006477D9"/>
    <w:rsid w:val="0065102C"/>
    <w:rsid w:val="00653F71"/>
    <w:rsid w:val="0065649C"/>
    <w:rsid w:val="00656A04"/>
    <w:rsid w:val="00657590"/>
    <w:rsid w:val="00657914"/>
    <w:rsid w:val="00657B6E"/>
    <w:rsid w:val="00661201"/>
    <w:rsid w:val="006651D6"/>
    <w:rsid w:val="0067089E"/>
    <w:rsid w:val="00672768"/>
    <w:rsid w:val="00672869"/>
    <w:rsid w:val="00672C40"/>
    <w:rsid w:val="00673CAB"/>
    <w:rsid w:val="0067617B"/>
    <w:rsid w:val="006766A1"/>
    <w:rsid w:val="00677241"/>
    <w:rsid w:val="006803CB"/>
    <w:rsid w:val="00685EEB"/>
    <w:rsid w:val="0068607C"/>
    <w:rsid w:val="00686BDA"/>
    <w:rsid w:val="00687A2D"/>
    <w:rsid w:val="006904B3"/>
    <w:rsid w:val="00690F48"/>
    <w:rsid w:val="00691B49"/>
    <w:rsid w:val="00691F41"/>
    <w:rsid w:val="00692A02"/>
    <w:rsid w:val="00693DC2"/>
    <w:rsid w:val="00694DB8"/>
    <w:rsid w:val="006955E1"/>
    <w:rsid w:val="00695924"/>
    <w:rsid w:val="00696ADC"/>
    <w:rsid w:val="00696F25"/>
    <w:rsid w:val="006A0ED1"/>
    <w:rsid w:val="006A32E8"/>
    <w:rsid w:val="006A38EC"/>
    <w:rsid w:val="006A3F66"/>
    <w:rsid w:val="006A4925"/>
    <w:rsid w:val="006B02C5"/>
    <w:rsid w:val="006B145A"/>
    <w:rsid w:val="006B16FD"/>
    <w:rsid w:val="006B2756"/>
    <w:rsid w:val="006B437A"/>
    <w:rsid w:val="006B49F4"/>
    <w:rsid w:val="006B52B5"/>
    <w:rsid w:val="006B639B"/>
    <w:rsid w:val="006B7F7E"/>
    <w:rsid w:val="006C061D"/>
    <w:rsid w:val="006C0AE9"/>
    <w:rsid w:val="006C1129"/>
    <w:rsid w:val="006C3274"/>
    <w:rsid w:val="006C38C6"/>
    <w:rsid w:val="006C434E"/>
    <w:rsid w:val="006C7DF6"/>
    <w:rsid w:val="006D0641"/>
    <w:rsid w:val="006D0717"/>
    <w:rsid w:val="006D4627"/>
    <w:rsid w:val="006D5A1C"/>
    <w:rsid w:val="006D5E72"/>
    <w:rsid w:val="006D660F"/>
    <w:rsid w:val="006E07BE"/>
    <w:rsid w:val="006E205C"/>
    <w:rsid w:val="006E2436"/>
    <w:rsid w:val="006E2590"/>
    <w:rsid w:val="006E3B4A"/>
    <w:rsid w:val="006E53A1"/>
    <w:rsid w:val="006E56A2"/>
    <w:rsid w:val="006F1A25"/>
    <w:rsid w:val="006F6609"/>
    <w:rsid w:val="006F7B91"/>
    <w:rsid w:val="00700436"/>
    <w:rsid w:val="0070142B"/>
    <w:rsid w:val="00701879"/>
    <w:rsid w:val="00701D0D"/>
    <w:rsid w:val="00701FC9"/>
    <w:rsid w:val="007049D0"/>
    <w:rsid w:val="00705EB5"/>
    <w:rsid w:val="007062C4"/>
    <w:rsid w:val="007073EC"/>
    <w:rsid w:val="00707515"/>
    <w:rsid w:val="00707707"/>
    <w:rsid w:val="0071076E"/>
    <w:rsid w:val="0071077D"/>
    <w:rsid w:val="00710E7C"/>
    <w:rsid w:val="007121A9"/>
    <w:rsid w:val="00713CAD"/>
    <w:rsid w:val="00714A6B"/>
    <w:rsid w:val="00715952"/>
    <w:rsid w:val="00716BEA"/>
    <w:rsid w:val="007208DF"/>
    <w:rsid w:val="0072139D"/>
    <w:rsid w:val="00721D51"/>
    <w:rsid w:val="00721FC3"/>
    <w:rsid w:val="007223D5"/>
    <w:rsid w:val="00722A3F"/>
    <w:rsid w:val="007244C1"/>
    <w:rsid w:val="0072542C"/>
    <w:rsid w:val="007336BF"/>
    <w:rsid w:val="00734189"/>
    <w:rsid w:val="00735D18"/>
    <w:rsid w:val="00740527"/>
    <w:rsid w:val="00741054"/>
    <w:rsid w:val="00742C30"/>
    <w:rsid w:val="00742E30"/>
    <w:rsid w:val="00744C77"/>
    <w:rsid w:val="00746FDF"/>
    <w:rsid w:val="00751F0F"/>
    <w:rsid w:val="00753AB8"/>
    <w:rsid w:val="00753E0F"/>
    <w:rsid w:val="00757079"/>
    <w:rsid w:val="007605AF"/>
    <w:rsid w:val="00766485"/>
    <w:rsid w:val="00766F07"/>
    <w:rsid w:val="00767533"/>
    <w:rsid w:val="007701C9"/>
    <w:rsid w:val="007713DC"/>
    <w:rsid w:val="00771F6E"/>
    <w:rsid w:val="0077393E"/>
    <w:rsid w:val="00777724"/>
    <w:rsid w:val="00780592"/>
    <w:rsid w:val="0078073D"/>
    <w:rsid w:val="0078217D"/>
    <w:rsid w:val="00782DEC"/>
    <w:rsid w:val="007839F6"/>
    <w:rsid w:val="0078524E"/>
    <w:rsid w:val="00786AD3"/>
    <w:rsid w:val="00786D18"/>
    <w:rsid w:val="00790CCF"/>
    <w:rsid w:val="00790E07"/>
    <w:rsid w:val="00791C8A"/>
    <w:rsid w:val="007920F6"/>
    <w:rsid w:val="0079235E"/>
    <w:rsid w:val="00793117"/>
    <w:rsid w:val="00794436"/>
    <w:rsid w:val="00794D54"/>
    <w:rsid w:val="00795E1A"/>
    <w:rsid w:val="00796546"/>
    <w:rsid w:val="00797877"/>
    <w:rsid w:val="007A0208"/>
    <w:rsid w:val="007A29FA"/>
    <w:rsid w:val="007A3A47"/>
    <w:rsid w:val="007A4226"/>
    <w:rsid w:val="007B13C1"/>
    <w:rsid w:val="007B14FB"/>
    <w:rsid w:val="007B1A5D"/>
    <w:rsid w:val="007B3100"/>
    <w:rsid w:val="007B7481"/>
    <w:rsid w:val="007C00B1"/>
    <w:rsid w:val="007C24A6"/>
    <w:rsid w:val="007C286B"/>
    <w:rsid w:val="007C4825"/>
    <w:rsid w:val="007C75FB"/>
    <w:rsid w:val="007D09E1"/>
    <w:rsid w:val="007D60BD"/>
    <w:rsid w:val="007D79AA"/>
    <w:rsid w:val="007E0AF7"/>
    <w:rsid w:val="007E1788"/>
    <w:rsid w:val="007E3808"/>
    <w:rsid w:val="007E59C0"/>
    <w:rsid w:val="007E5B45"/>
    <w:rsid w:val="007E7C81"/>
    <w:rsid w:val="007E7CC8"/>
    <w:rsid w:val="007F0304"/>
    <w:rsid w:val="007F0441"/>
    <w:rsid w:val="007F0526"/>
    <w:rsid w:val="007F0AEC"/>
    <w:rsid w:val="007F11AF"/>
    <w:rsid w:val="007F1267"/>
    <w:rsid w:val="007F1F04"/>
    <w:rsid w:val="007F1F59"/>
    <w:rsid w:val="007F2ED4"/>
    <w:rsid w:val="007F304D"/>
    <w:rsid w:val="007F37E1"/>
    <w:rsid w:val="007F385A"/>
    <w:rsid w:val="007F3974"/>
    <w:rsid w:val="007F40ED"/>
    <w:rsid w:val="007F7462"/>
    <w:rsid w:val="007F79E7"/>
    <w:rsid w:val="007F7BB2"/>
    <w:rsid w:val="007F7F44"/>
    <w:rsid w:val="00800B41"/>
    <w:rsid w:val="0080583B"/>
    <w:rsid w:val="0080639A"/>
    <w:rsid w:val="008104B6"/>
    <w:rsid w:val="00813475"/>
    <w:rsid w:val="008135C0"/>
    <w:rsid w:val="00813E51"/>
    <w:rsid w:val="0081544A"/>
    <w:rsid w:val="00815AD9"/>
    <w:rsid w:val="00815BB7"/>
    <w:rsid w:val="00816D0D"/>
    <w:rsid w:val="008176B0"/>
    <w:rsid w:val="00820145"/>
    <w:rsid w:val="00821ED5"/>
    <w:rsid w:val="008228E6"/>
    <w:rsid w:val="00822D64"/>
    <w:rsid w:val="008244AF"/>
    <w:rsid w:val="00827672"/>
    <w:rsid w:val="008300B3"/>
    <w:rsid w:val="00831548"/>
    <w:rsid w:val="0083525E"/>
    <w:rsid w:val="00835EB2"/>
    <w:rsid w:val="00836AED"/>
    <w:rsid w:val="008370C5"/>
    <w:rsid w:val="00837DED"/>
    <w:rsid w:val="0084216A"/>
    <w:rsid w:val="00844961"/>
    <w:rsid w:val="0084519C"/>
    <w:rsid w:val="00845EF1"/>
    <w:rsid w:val="00846219"/>
    <w:rsid w:val="008470CF"/>
    <w:rsid w:val="00850783"/>
    <w:rsid w:val="00850FDB"/>
    <w:rsid w:val="008511F6"/>
    <w:rsid w:val="00852669"/>
    <w:rsid w:val="00852E75"/>
    <w:rsid w:val="00853843"/>
    <w:rsid w:val="00853889"/>
    <w:rsid w:val="00853EE1"/>
    <w:rsid w:val="0085527E"/>
    <w:rsid w:val="00857268"/>
    <w:rsid w:val="00857636"/>
    <w:rsid w:val="00857692"/>
    <w:rsid w:val="00857812"/>
    <w:rsid w:val="00861797"/>
    <w:rsid w:val="00861CF8"/>
    <w:rsid w:val="008620A0"/>
    <w:rsid w:val="00863FEF"/>
    <w:rsid w:val="0086409A"/>
    <w:rsid w:val="00864B9E"/>
    <w:rsid w:val="00867230"/>
    <w:rsid w:val="00867405"/>
    <w:rsid w:val="008715ED"/>
    <w:rsid w:val="00874967"/>
    <w:rsid w:val="00874C38"/>
    <w:rsid w:val="00875776"/>
    <w:rsid w:val="008762E8"/>
    <w:rsid w:val="00876BBE"/>
    <w:rsid w:val="00877977"/>
    <w:rsid w:val="00880AA5"/>
    <w:rsid w:val="00881852"/>
    <w:rsid w:val="0088299C"/>
    <w:rsid w:val="00883400"/>
    <w:rsid w:val="0088348B"/>
    <w:rsid w:val="0088390D"/>
    <w:rsid w:val="00883FA0"/>
    <w:rsid w:val="00884566"/>
    <w:rsid w:val="00884B02"/>
    <w:rsid w:val="008864D2"/>
    <w:rsid w:val="00890531"/>
    <w:rsid w:val="0089162A"/>
    <w:rsid w:val="0089238D"/>
    <w:rsid w:val="00894BBB"/>
    <w:rsid w:val="008956F2"/>
    <w:rsid w:val="008957CD"/>
    <w:rsid w:val="00897867"/>
    <w:rsid w:val="008A1670"/>
    <w:rsid w:val="008A274A"/>
    <w:rsid w:val="008A4087"/>
    <w:rsid w:val="008A40A2"/>
    <w:rsid w:val="008A55E2"/>
    <w:rsid w:val="008A5664"/>
    <w:rsid w:val="008A72E2"/>
    <w:rsid w:val="008A787B"/>
    <w:rsid w:val="008A7925"/>
    <w:rsid w:val="008B4147"/>
    <w:rsid w:val="008B4C2F"/>
    <w:rsid w:val="008B5288"/>
    <w:rsid w:val="008B6A09"/>
    <w:rsid w:val="008C0EE7"/>
    <w:rsid w:val="008C1A0A"/>
    <w:rsid w:val="008C1BCA"/>
    <w:rsid w:val="008C5AE2"/>
    <w:rsid w:val="008C649F"/>
    <w:rsid w:val="008C7684"/>
    <w:rsid w:val="008C79BB"/>
    <w:rsid w:val="008C7FD9"/>
    <w:rsid w:val="008D1D8A"/>
    <w:rsid w:val="008D57DF"/>
    <w:rsid w:val="008D6819"/>
    <w:rsid w:val="008D6A76"/>
    <w:rsid w:val="008D6E49"/>
    <w:rsid w:val="008D6E82"/>
    <w:rsid w:val="008D7758"/>
    <w:rsid w:val="008D7977"/>
    <w:rsid w:val="008E0BAD"/>
    <w:rsid w:val="008E0D54"/>
    <w:rsid w:val="008E29CC"/>
    <w:rsid w:val="008E3EE2"/>
    <w:rsid w:val="008E50A8"/>
    <w:rsid w:val="008E5516"/>
    <w:rsid w:val="008E7A94"/>
    <w:rsid w:val="008F054A"/>
    <w:rsid w:val="008F14E1"/>
    <w:rsid w:val="008F1B38"/>
    <w:rsid w:val="008F2B7E"/>
    <w:rsid w:val="008F4A19"/>
    <w:rsid w:val="008F5E85"/>
    <w:rsid w:val="008F5F18"/>
    <w:rsid w:val="008F621A"/>
    <w:rsid w:val="008F7223"/>
    <w:rsid w:val="0090149A"/>
    <w:rsid w:val="00901792"/>
    <w:rsid w:val="00903882"/>
    <w:rsid w:val="00903EDC"/>
    <w:rsid w:val="00905957"/>
    <w:rsid w:val="0090641D"/>
    <w:rsid w:val="00910EB3"/>
    <w:rsid w:val="009118B3"/>
    <w:rsid w:val="00912533"/>
    <w:rsid w:val="00913C62"/>
    <w:rsid w:val="0091588C"/>
    <w:rsid w:val="009162E1"/>
    <w:rsid w:val="00916624"/>
    <w:rsid w:val="009205D6"/>
    <w:rsid w:val="0092064B"/>
    <w:rsid w:val="00920FCC"/>
    <w:rsid w:val="00923A0A"/>
    <w:rsid w:val="00924693"/>
    <w:rsid w:val="00924903"/>
    <w:rsid w:val="00925568"/>
    <w:rsid w:val="00926935"/>
    <w:rsid w:val="00926B8A"/>
    <w:rsid w:val="00926C3E"/>
    <w:rsid w:val="009279E6"/>
    <w:rsid w:val="00930391"/>
    <w:rsid w:val="0093268C"/>
    <w:rsid w:val="00933A18"/>
    <w:rsid w:val="00933C23"/>
    <w:rsid w:val="0093418F"/>
    <w:rsid w:val="009353BB"/>
    <w:rsid w:val="0093574F"/>
    <w:rsid w:val="00935905"/>
    <w:rsid w:val="00936427"/>
    <w:rsid w:val="00937381"/>
    <w:rsid w:val="00937A79"/>
    <w:rsid w:val="0094097F"/>
    <w:rsid w:val="00941FB9"/>
    <w:rsid w:val="00945DAB"/>
    <w:rsid w:val="00946FBF"/>
    <w:rsid w:val="009516BA"/>
    <w:rsid w:val="0095218E"/>
    <w:rsid w:val="00952808"/>
    <w:rsid w:val="00954106"/>
    <w:rsid w:val="0095453E"/>
    <w:rsid w:val="00956D1F"/>
    <w:rsid w:val="009572BD"/>
    <w:rsid w:val="009608B3"/>
    <w:rsid w:val="009610A3"/>
    <w:rsid w:val="00961FB9"/>
    <w:rsid w:val="00964318"/>
    <w:rsid w:val="009645BC"/>
    <w:rsid w:val="00965EE0"/>
    <w:rsid w:val="0096603C"/>
    <w:rsid w:val="00966D5F"/>
    <w:rsid w:val="00966F6C"/>
    <w:rsid w:val="009671E3"/>
    <w:rsid w:val="00971B72"/>
    <w:rsid w:val="00971F11"/>
    <w:rsid w:val="00972822"/>
    <w:rsid w:val="00972D6E"/>
    <w:rsid w:val="00973D6E"/>
    <w:rsid w:val="0097407A"/>
    <w:rsid w:val="009741E1"/>
    <w:rsid w:val="00974EEE"/>
    <w:rsid w:val="00976B05"/>
    <w:rsid w:val="0098083F"/>
    <w:rsid w:val="00980D2A"/>
    <w:rsid w:val="00981D34"/>
    <w:rsid w:val="00982C45"/>
    <w:rsid w:val="00985027"/>
    <w:rsid w:val="00985617"/>
    <w:rsid w:val="00990922"/>
    <w:rsid w:val="00991125"/>
    <w:rsid w:val="00991FB2"/>
    <w:rsid w:val="009934B0"/>
    <w:rsid w:val="00994C6C"/>
    <w:rsid w:val="00994C8A"/>
    <w:rsid w:val="00994FFD"/>
    <w:rsid w:val="00995FE1"/>
    <w:rsid w:val="0099653E"/>
    <w:rsid w:val="00996E7B"/>
    <w:rsid w:val="009A2F64"/>
    <w:rsid w:val="009A3641"/>
    <w:rsid w:val="009A3D9D"/>
    <w:rsid w:val="009A4A93"/>
    <w:rsid w:val="009A555B"/>
    <w:rsid w:val="009A64A3"/>
    <w:rsid w:val="009A67A2"/>
    <w:rsid w:val="009A6938"/>
    <w:rsid w:val="009B0543"/>
    <w:rsid w:val="009B11C3"/>
    <w:rsid w:val="009B5316"/>
    <w:rsid w:val="009B539B"/>
    <w:rsid w:val="009B671C"/>
    <w:rsid w:val="009C032C"/>
    <w:rsid w:val="009C0D40"/>
    <w:rsid w:val="009C0E93"/>
    <w:rsid w:val="009C0EE6"/>
    <w:rsid w:val="009C17F0"/>
    <w:rsid w:val="009C2592"/>
    <w:rsid w:val="009C2B2F"/>
    <w:rsid w:val="009C3966"/>
    <w:rsid w:val="009C40DB"/>
    <w:rsid w:val="009C4E06"/>
    <w:rsid w:val="009C6424"/>
    <w:rsid w:val="009C732B"/>
    <w:rsid w:val="009C746C"/>
    <w:rsid w:val="009C75D8"/>
    <w:rsid w:val="009D23BD"/>
    <w:rsid w:val="009D2805"/>
    <w:rsid w:val="009D2857"/>
    <w:rsid w:val="009D2C19"/>
    <w:rsid w:val="009D2CC4"/>
    <w:rsid w:val="009D38A3"/>
    <w:rsid w:val="009D3A26"/>
    <w:rsid w:val="009D3E47"/>
    <w:rsid w:val="009D4607"/>
    <w:rsid w:val="009D46C4"/>
    <w:rsid w:val="009D69AB"/>
    <w:rsid w:val="009D7466"/>
    <w:rsid w:val="009D7B9E"/>
    <w:rsid w:val="009E070F"/>
    <w:rsid w:val="009E0FA7"/>
    <w:rsid w:val="009E260C"/>
    <w:rsid w:val="009E3541"/>
    <w:rsid w:val="009E3845"/>
    <w:rsid w:val="009E619E"/>
    <w:rsid w:val="009E78EF"/>
    <w:rsid w:val="009E7C73"/>
    <w:rsid w:val="009F0EB5"/>
    <w:rsid w:val="009F1777"/>
    <w:rsid w:val="009F2231"/>
    <w:rsid w:val="009F2646"/>
    <w:rsid w:val="009F4056"/>
    <w:rsid w:val="009F4874"/>
    <w:rsid w:val="009F6776"/>
    <w:rsid w:val="00A0234D"/>
    <w:rsid w:val="00A03593"/>
    <w:rsid w:val="00A04C35"/>
    <w:rsid w:val="00A054C2"/>
    <w:rsid w:val="00A11DFB"/>
    <w:rsid w:val="00A127F7"/>
    <w:rsid w:val="00A149D2"/>
    <w:rsid w:val="00A14FAA"/>
    <w:rsid w:val="00A15023"/>
    <w:rsid w:val="00A16049"/>
    <w:rsid w:val="00A1683F"/>
    <w:rsid w:val="00A174A3"/>
    <w:rsid w:val="00A17FDF"/>
    <w:rsid w:val="00A20AE3"/>
    <w:rsid w:val="00A21525"/>
    <w:rsid w:val="00A23735"/>
    <w:rsid w:val="00A24220"/>
    <w:rsid w:val="00A242BB"/>
    <w:rsid w:val="00A245F4"/>
    <w:rsid w:val="00A24723"/>
    <w:rsid w:val="00A24BA1"/>
    <w:rsid w:val="00A25C18"/>
    <w:rsid w:val="00A27061"/>
    <w:rsid w:val="00A27AF7"/>
    <w:rsid w:val="00A30566"/>
    <w:rsid w:val="00A30E98"/>
    <w:rsid w:val="00A3237C"/>
    <w:rsid w:val="00A33CD9"/>
    <w:rsid w:val="00A34A3E"/>
    <w:rsid w:val="00A3755A"/>
    <w:rsid w:val="00A41978"/>
    <w:rsid w:val="00A43E35"/>
    <w:rsid w:val="00A43F63"/>
    <w:rsid w:val="00A4579F"/>
    <w:rsid w:val="00A47D04"/>
    <w:rsid w:val="00A506C0"/>
    <w:rsid w:val="00A508EF"/>
    <w:rsid w:val="00A50C0D"/>
    <w:rsid w:val="00A51498"/>
    <w:rsid w:val="00A51777"/>
    <w:rsid w:val="00A51C6F"/>
    <w:rsid w:val="00A5472A"/>
    <w:rsid w:val="00A5594A"/>
    <w:rsid w:val="00A560D7"/>
    <w:rsid w:val="00A57234"/>
    <w:rsid w:val="00A60EB0"/>
    <w:rsid w:val="00A63333"/>
    <w:rsid w:val="00A6508F"/>
    <w:rsid w:val="00A704C2"/>
    <w:rsid w:val="00A706F8"/>
    <w:rsid w:val="00A70938"/>
    <w:rsid w:val="00A70BCF"/>
    <w:rsid w:val="00A7154F"/>
    <w:rsid w:val="00A719A8"/>
    <w:rsid w:val="00A7303C"/>
    <w:rsid w:val="00A73BED"/>
    <w:rsid w:val="00A74369"/>
    <w:rsid w:val="00A74EEE"/>
    <w:rsid w:val="00A752A8"/>
    <w:rsid w:val="00A76A34"/>
    <w:rsid w:val="00A76D62"/>
    <w:rsid w:val="00A779B7"/>
    <w:rsid w:val="00A80AA7"/>
    <w:rsid w:val="00A80E0C"/>
    <w:rsid w:val="00A8179E"/>
    <w:rsid w:val="00A81D28"/>
    <w:rsid w:val="00A81EFC"/>
    <w:rsid w:val="00A8300D"/>
    <w:rsid w:val="00A832C8"/>
    <w:rsid w:val="00A84DAA"/>
    <w:rsid w:val="00A84DBE"/>
    <w:rsid w:val="00A86647"/>
    <w:rsid w:val="00A873CE"/>
    <w:rsid w:val="00A92573"/>
    <w:rsid w:val="00A92863"/>
    <w:rsid w:val="00A943BD"/>
    <w:rsid w:val="00A96062"/>
    <w:rsid w:val="00A96C63"/>
    <w:rsid w:val="00A9749E"/>
    <w:rsid w:val="00AA0025"/>
    <w:rsid w:val="00AA0537"/>
    <w:rsid w:val="00AA1461"/>
    <w:rsid w:val="00AA1E92"/>
    <w:rsid w:val="00AA2060"/>
    <w:rsid w:val="00AA231B"/>
    <w:rsid w:val="00AA401B"/>
    <w:rsid w:val="00AA555A"/>
    <w:rsid w:val="00AA5A59"/>
    <w:rsid w:val="00AA5C1A"/>
    <w:rsid w:val="00AA5E92"/>
    <w:rsid w:val="00AA74DF"/>
    <w:rsid w:val="00AA7549"/>
    <w:rsid w:val="00AB0250"/>
    <w:rsid w:val="00AB19C2"/>
    <w:rsid w:val="00AB2F37"/>
    <w:rsid w:val="00AB3E53"/>
    <w:rsid w:val="00AB4EB0"/>
    <w:rsid w:val="00AB565C"/>
    <w:rsid w:val="00AB615D"/>
    <w:rsid w:val="00AB6809"/>
    <w:rsid w:val="00AC7778"/>
    <w:rsid w:val="00AC7851"/>
    <w:rsid w:val="00AD14C9"/>
    <w:rsid w:val="00AD1AF6"/>
    <w:rsid w:val="00AD1D38"/>
    <w:rsid w:val="00AD58D9"/>
    <w:rsid w:val="00AD591C"/>
    <w:rsid w:val="00AD5A65"/>
    <w:rsid w:val="00AD63CB"/>
    <w:rsid w:val="00AD7755"/>
    <w:rsid w:val="00AE0893"/>
    <w:rsid w:val="00AE477D"/>
    <w:rsid w:val="00AE53EF"/>
    <w:rsid w:val="00AE5EF8"/>
    <w:rsid w:val="00AE6804"/>
    <w:rsid w:val="00AE79B2"/>
    <w:rsid w:val="00AE7EB6"/>
    <w:rsid w:val="00AF03DC"/>
    <w:rsid w:val="00AF15B9"/>
    <w:rsid w:val="00AF1EA4"/>
    <w:rsid w:val="00AF3E75"/>
    <w:rsid w:val="00AF475B"/>
    <w:rsid w:val="00AF6908"/>
    <w:rsid w:val="00AF6940"/>
    <w:rsid w:val="00B007CB"/>
    <w:rsid w:val="00B0149E"/>
    <w:rsid w:val="00B027E9"/>
    <w:rsid w:val="00B029DC"/>
    <w:rsid w:val="00B02C2C"/>
    <w:rsid w:val="00B04733"/>
    <w:rsid w:val="00B056BE"/>
    <w:rsid w:val="00B06459"/>
    <w:rsid w:val="00B07A19"/>
    <w:rsid w:val="00B10C07"/>
    <w:rsid w:val="00B12297"/>
    <w:rsid w:val="00B12418"/>
    <w:rsid w:val="00B1259F"/>
    <w:rsid w:val="00B12D6D"/>
    <w:rsid w:val="00B12E24"/>
    <w:rsid w:val="00B14916"/>
    <w:rsid w:val="00B1494F"/>
    <w:rsid w:val="00B157D2"/>
    <w:rsid w:val="00B15A44"/>
    <w:rsid w:val="00B1642C"/>
    <w:rsid w:val="00B16542"/>
    <w:rsid w:val="00B20040"/>
    <w:rsid w:val="00B21C14"/>
    <w:rsid w:val="00B26028"/>
    <w:rsid w:val="00B26119"/>
    <w:rsid w:val="00B27025"/>
    <w:rsid w:val="00B2707B"/>
    <w:rsid w:val="00B27654"/>
    <w:rsid w:val="00B315B6"/>
    <w:rsid w:val="00B3319E"/>
    <w:rsid w:val="00B33A18"/>
    <w:rsid w:val="00B34C68"/>
    <w:rsid w:val="00B36639"/>
    <w:rsid w:val="00B3694A"/>
    <w:rsid w:val="00B36E82"/>
    <w:rsid w:val="00B4157C"/>
    <w:rsid w:val="00B4582D"/>
    <w:rsid w:val="00B4728E"/>
    <w:rsid w:val="00B47BBB"/>
    <w:rsid w:val="00B5022E"/>
    <w:rsid w:val="00B502D5"/>
    <w:rsid w:val="00B50404"/>
    <w:rsid w:val="00B50505"/>
    <w:rsid w:val="00B50888"/>
    <w:rsid w:val="00B51B70"/>
    <w:rsid w:val="00B51C5F"/>
    <w:rsid w:val="00B52857"/>
    <w:rsid w:val="00B53DF9"/>
    <w:rsid w:val="00B5430F"/>
    <w:rsid w:val="00B55E23"/>
    <w:rsid w:val="00B569DF"/>
    <w:rsid w:val="00B56BEF"/>
    <w:rsid w:val="00B6047C"/>
    <w:rsid w:val="00B6172D"/>
    <w:rsid w:val="00B62E59"/>
    <w:rsid w:val="00B64146"/>
    <w:rsid w:val="00B64CE2"/>
    <w:rsid w:val="00B662C9"/>
    <w:rsid w:val="00B70523"/>
    <w:rsid w:val="00B7066E"/>
    <w:rsid w:val="00B71478"/>
    <w:rsid w:val="00B71AC2"/>
    <w:rsid w:val="00B72217"/>
    <w:rsid w:val="00B738D6"/>
    <w:rsid w:val="00B745F4"/>
    <w:rsid w:val="00B74FAA"/>
    <w:rsid w:val="00B76077"/>
    <w:rsid w:val="00B763D1"/>
    <w:rsid w:val="00B76B12"/>
    <w:rsid w:val="00B76C39"/>
    <w:rsid w:val="00B81F1A"/>
    <w:rsid w:val="00B82537"/>
    <w:rsid w:val="00B852AE"/>
    <w:rsid w:val="00B87199"/>
    <w:rsid w:val="00B876F6"/>
    <w:rsid w:val="00B87B71"/>
    <w:rsid w:val="00B87C72"/>
    <w:rsid w:val="00B91346"/>
    <w:rsid w:val="00B916F8"/>
    <w:rsid w:val="00B918B2"/>
    <w:rsid w:val="00B91955"/>
    <w:rsid w:val="00B938A9"/>
    <w:rsid w:val="00B93DCD"/>
    <w:rsid w:val="00B93FCF"/>
    <w:rsid w:val="00B940D4"/>
    <w:rsid w:val="00B94859"/>
    <w:rsid w:val="00B94FA5"/>
    <w:rsid w:val="00B950D1"/>
    <w:rsid w:val="00B95D7E"/>
    <w:rsid w:val="00B968B2"/>
    <w:rsid w:val="00B97950"/>
    <w:rsid w:val="00BA1951"/>
    <w:rsid w:val="00BA456F"/>
    <w:rsid w:val="00BA57A4"/>
    <w:rsid w:val="00BA7580"/>
    <w:rsid w:val="00BA7890"/>
    <w:rsid w:val="00BA7E4A"/>
    <w:rsid w:val="00BB0143"/>
    <w:rsid w:val="00BB2F31"/>
    <w:rsid w:val="00BB3012"/>
    <w:rsid w:val="00BB461E"/>
    <w:rsid w:val="00BB48E4"/>
    <w:rsid w:val="00BB5B8F"/>
    <w:rsid w:val="00BB6133"/>
    <w:rsid w:val="00BB78A6"/>
    <w:rsid w:val="00BC13A6"/>
    <w:rsid w:val="00BC1FD7"/>
    <w:rsid w:val="00BC27EA"/>
    <w:rsid w:val="00BC3804"/>
    <w:rsid w:val="00BC418D"/>
    <w:rsid w:val="00BC4C50"/>
    <w:rsid w:val="00BC5423"/>
    <w:rsid w:val="00BC556E"/>
    <w:rsid w:val="00BC787E"/>
    <w:rsid w:val="00BC7D27"/>
    <w:rsid w:val="00BD075A"/>
    <w:rsid w:val="00BD07D2"/>
    <w:rsid w:val="00BD195A"/>
    <w:rsid w:val="00BD1CF8"/>
    <w:rsid w:val="00BD1F52"/>
    <w:rsid w:val="00BD258A"/>
    <w:rsid w:val="00BD6D54"/>
    <w:rsid w:val="00BE0D9B"/>
    <w:rsid w:val="00BE18FD"/>
    <w:rsid w:val="00BE40D6"/>
    <w:rsid w:val="00BE42E2"/>
    <w:rsid w:val="00BE6327"/>
    <w:rsid w:val="00BE6B62"/>
    <w:rsid w:val="00BF060B"/>
    <w:rsid w:val="00BF19BD"/>
    <w:rsid w:val="00BF4A85"/>
    <w:rsid w:val="00BF624B"/>
    <w:rsid w:val="00BF7574"/>
    <w:rsid w:val="00C010DF"/>
    <w:rsid w:val="00C01BA5"/>
    <w:rsid w:val="00C03097"/>
    <w:rsid w:val="00C03D67"/>
    <w:rsid w:val="00C05470"/>
    <w:rsid w:val="00C05609"/>
    <w:rsid w:val="00C05B3F"/>
    <w:rsid w:val="00C06782"/>
    <w:rsid w:val="00C06A1C"/>
    <w:rsid w:val="00C07BCA"/>
    <w:rsid w:val="00C120C0"/>
    <w:rsid w:val="00C123AD"/>
    <w:rsid w:val="00C124AA"/>
    <w:rsid w:val="00C137BD"/>
    <w:rsid w:val="00C13FC3"/>
    <w:rsid w:val="00C173BD"/>
    <w:rsid w:val="00C21A49"/>
    <w:rsid w:val="00C232E2"/>
    <w:rsid w:val="00C242A6"/>
    <w:rsid w:val="00C2431C"/>
    <w:rsid w:val="00C24ACA"/>
    <w:rsid w:val="00C25940"/>
    <w:rsid w:val="00C335B6"/>
    <w:rsid w:val="00C33970"/>
    <w:rsid w:val="00C34718"/>
    <w:rsid w:val="00C34794"/>
    <w:rsid w:val="00C34DBD"/>
    <w:rsid w:val="00C35142"/>
    <w:rsid w:val="00C359AC"/>
    <w:rsid w:val="00C36269"/>
    <w:rsid w:val="00C36F25"/>
    <w:rsid w:val="00C37367"/>
    <w:rsid w:val="00C37775"/>
    <w:rsid w:val="00C379FA"/>
    <w:rsid w:val="00C407DB"/>
    <w:rsid w:val="00C45D7A"/>
    <w:rsid w:val="00C514BA"/>
    <w:rsid w:val="00C5150C"/>
    <w:rsid w:val="00C515ED"/>
    <w:rsid w:val="00C52C4F"/>
    <w:rsid w:val="00C53A35"/>
    <w:rsid w:val="00C57269"/>
    <w:rsid w:val="00C60D1F"/>
    <w:rsid w:val="00C60EF6"/>
    <w:rsid w:val="00C6209C"/>
    <w:rsid w:val="00C62930"/>
    <w:rsid w:val="00C63096"/>
    <w:rsid w:val="00C662C9"/>
    <w:rsid w:val="00C66327"/>
    <w:rsid w:val="00C664D9"/>
    <w:rsid w:val="00C665E1"/>
    <w:rsid w:val="00C66F99"/>
    <w:rsid w:val="00C671F7"/>
    <w:rsid w:val="00C7022D"/>
    <w:rsid w:val="00C73427"/>
    <w:rsid w:val="00C74352"/>
    <w:rsid w:val="00C75D9C"/>
    <w:rsid w:val="00C76A7B"/>
    <w:rsid w:val="00C76D78"/>
    <w:rsid w:val="00C77438"/>
    <w:rsid w:val="00C843DF"/>
    <w:rsid w:val="00C847D8"/>
    <w:rsid w:val="00C85796"/>
    <w:rsid w:val="00C8697C"/>
    <w:rsid w:val="00C87B4F"/>
    <w:rsid w:val="00C91094"/>
    <w:rsid w:val="00C9249B"/>
    <w:rsid w:val="00C96C2D"/>
    <w:rsid w:val="00CA168D"/>
    <w:rsid w:val="00CA304F"/>
    <w:rsid w:val="00CA3DF5"/>
    <w:rsid w:val="00CA4D86"/>
    <w:rsid w:val="00CA60ED"/>
    <w:rsid w:val="00CA62D9"/>
    <w:rsid w:val="00CA69EB"/>
    <w:rsid w:val="00CA7591"/>
    <w:rsid w:val="00CA7674"/>
    <w:rsid w:val="00CB04EE"/>
    <w:rsid w:val="00CB07BC"/>
    <w:rsid w:val="00CB25A7"/>
    <w:rsid w:val="00CB3823"/>
    <w:rsid w:val="00CB3F71"/>
    <w:rsid w:val="00CB57A5"/>
    <w:rsid w:val="00CB7AF2"/>
    <w:rsid w:val="00CC139D"/>
    <w:rsid w:val="00CC20A5"/>
    <w:rsid w:val="00CC21E2"/>
    <w:rsid w:val="00CC5440"/>
    <w:rsid w:val="00CC6EDE"/>
    <w:rsid w:val="00CD0F34"/>
    <w:rsid w:val="00CD17C4"/>
    <w:rsid w:val="00CD2490"/>
    <w:rsid w:val="00CD2598"/>
    <w:rsid w:val="00CD2A41"/>
    <w:rsid w:val="00CD3691"/>
    <w:rsid w:val="00CD36AE"/>
    <w:rsid w:val="00CD3D35"/>
    <w:rsid w:val="00CD6D6A"/>
    <w:rsid w:val="00CE1274"/>
    <w:rsid w:val="00CE1361"/>
    <w:rsid w:val="00CE1F64"/>
    <w:rsid w:val="00CE32B2"/>
    <w:rsid w:val="00CE70AE"/>
    <w:rsid w:val="00CF00FF"/>
    <w:rsid w:val="00CF03AC"/>
    <w:rsid w:val="00CF186C"/>
    <w:rsid w:val="00CF2839"/>
    <w:rsid w:val="00CF4032"/>
    <w:rsid w:val="00CF404C"/>
    <w:rsid w:val="00CF661D"/>
    <w:rsid w:val="00D001A3"/>
    <w:rsid w:val="00D006A4"/>
    <w:rsid w:val="00D00B4E"/>
    <w:rsid w:val="00D0210B"/>
    <w:rsid w:val="00D036B5"/>
    <w:rsid w:val="00D03EE7"/>
    <w:rsid w:val="00D048C4"/>
    <w:rsid w:val="00D05108"/>
    <w:rsid w:val="00D05ABA"/>
    <w:rsid w:val="00D05F00"/>
    <w:rsid w:val="00D06367"/>
    <w:rsid w:val="00D064D9"/>
    <w:rsid w:val="00D06B9B"/>
    <w:rsid w:val="00D07B3C"/>
    <w:rsid w:val="00D10D90"/>
    <w:rsid w:val="00D12F32"/>
    <w:rsid w:val="00D141C7"/>
    <w:rsid w:val="00D151D2"/>
    <w:rsid w:val="00D1584E"/>
    <w:rsid w:val="00D158F7"/>
    <w:rsid w:val="00D16053"/>
    <w:rsid w:val="00D20285"/>
    <w:rsid w:val="00D22C9E"/>
    <w:rsid w:val="00D26FF0"/>
    <w:rsid w:val="00D31695"/>
    <w:rsid w:val="00D316CB"/>
    <w:rsid w:val="00D35262"/>
    <w:rsid w:val="00D364C6"/>
    <w:rsid w:val="00D40ED3"/>
    <w:rsid w:val="00D4180B"/>
    <w:rsid w:val="00D41C87"/>
    <w:rsid w:val="00D4354D"/>
    <w:rsid w:val="00D45BFB"/>
    <w:rsid w:val="00D45ECF"/>
    <w:rsid w:val="00D4606B"/>
    <w:rsid w:val="00D469F9"/>
    <w:rsid w:val="00D47776"/>
    <w:rsid w:val="00D521C2"/>
    <w:rsid w:val="00D5397B"/>
    <w:rsid w:val="00D53B61"/>
    <w:rsid w:val="00D554D9"/>
    <w:rsid w:val="00D56474"/>
    <w:rsid w:val="00D56B36"/>
    <w:rsid w:val="00D57016"/>
    <w:rsid w:val="00D571A1"/>
    <w:rsid w:val="00D571AE"/>
    <w:rsid w:val="00D57767"/>
    <w:rsid w:val="00D60D8F"/>
    <w:rsid w:val="00D60E7B"/>
    <w:rsid w:val="00D61022"/>
    <w:rsid w:val="00D6326E"/>
    <w:rsid w:val="00D650A9"/>
    <w:rsid w:val="00D65D65"/>
    <w:rsid w:val="00D66B43"/>
    <w:rsid w:val="00D67030"/>
    <w:rsid w:val="00D70699"/>
    <w:rsid w:val="00D70FA2"/>
    <w:rsid w:val="00D710F3"/>
    <w:rsid w:val="00D71C66"/>
    <w:rsid w:val="00D738A9"/>
    <w:rsid w:val="00D7471B"/>
    <w:rsid w:val="00D7505B"/>
    <w:rsid w:val="00D75B0A"/>
    <w:rsid w:val="00D75D80"/>
    <w:rsid w:val="00D76850"/>
    <w:rsid w:val="00D80C40"/>
    <w:rsid w:val="00D81A55"/>
    <w:rsid w:val="00D83339"/>
    <w:rsid w:val="00D84A1E"/>
    <w:rsid w:val="00D84A8D"/>
    <w:rsid w:val="00D864DA"/>
    <w:rsid w:val="00D86D78"/>
    <w:rsid w:val="00D90C63"/>
    <w:rsid w:val="00D90D26"/>
    <w:rsid w:val="00D92308"/>
    <w:rsid w:val="00D93E4D"/>
    <w:rsid w:val="00D94AD1"/>
    <w:rsid w:val="00D95A82"/>
    <w:rsid w:val="00D9785E"/>
    <w:rsid w:val="00DA07C0"/>
    <w:rsid w:val="00DA1063"/>
    <w:rsid w:val="00DA11BC"/>
    <w:rsid w:val="00DA1A7C"/>
    <w:rsid w:val="00DA2BA0"/>
    <w:rsid w:val="00DA3DF4"/>
    <w:rsid w:val="00DA4672"/>
    <w:rsid w:val="00DA4AB7"/>
    <w:rsid w:val="00DA63F5"/>
    <w:rsid w:val="00DA70CE"/>
    <w:rsid w:val="00DA73B5"/>
    <w:rsid w:val="00DB0F95"/>
    <w:rsid w:val="00DB280B"/>
    <w:rsid w:val="00DB2859"/>
    <w:rsid w:val="00DB28C9"/>
    <w:rsid w:val="00DB6DD3"/>
    <w:rsid w:val="00DC0A95"/>
    <w:rsid w:val="00DC0A9C"/>
    <w:rsid w:val="00DC0E55"/>
    <w:rsid w:val="00DC19C7"/>
    <w:rsid w:val="00DC1CF9"/>
    <w:rsid w:val="00DC2EA3"/>
    <w:rsid w:val="00DC2FE1"/>
    <w:rsid w:val="00DC385B"/>
    <w:rsid w:val="00DC3BDB"/>
    <w:rsid w:val="00DC4D10"/>
    <w:rsid w:val="00DC51C3"/>
    <w:rsid w:val="00DC56C3"/>
    <w:rsid w:val="00DC7CA8"/>
    <w:rsid w:val="00DD0AE5"/>
    <w:rsid w:val="00DD0D4F"/>
    <w:rsid w:val="00DD10DA"/>
    <w:rsid w:val="00DD26E8"/>
    <w:rsid w:val="00DD2ADB"/>
    <w:rsid w:val="00DD318B"/>
    <w:rsid w:val="00DD3C38"/>
    <w:rsid w:val="00DD4DC1"/>
    <w:rsid w:val="00DD5545"/>
    <w:rsid w:val="00DD6EF6"/>
    <w:rsid w:val="00DD71C5"/>
    <w:rsid w:val="00DE1182"/>
    <w:rsid w:val="00DE2C68"/>
    <w:rsid w:val="00DE3137"/>
    <w:rsid w:val="00DE3B9C"/>
    <w:rsid w:val="00DE62EB"/>
    <w:rsid w:val="00DE6876"/>
    <w:rsid w:val="00DE6F89"/>
    <w:rsid w:val="00DF14E4"/>
    <w:rsid w:val="00DF1D10"/>
    <w:rsid w:val="00DF1F10"/>
    <w:rsid w:val="00DF2A25"/>
    <w:rsid w:val="00DF355D"/>
    <w:rsid w:val="00DF4B87"/>
    <w:rsid w:val="00DF5C19"/>
    <w:rsid w:val="00DF61E2"/>
    <w:rsid w:val="00DF6A67"/>
    <w:rsid w:val="00DF77DB"/>
    <w:rsid w:val="00E0050B"/>
    <w:rsid w:val="00E0076E"/>
    <w:rsid w:val="00E0080B"/>
    <w:rsid w:val="00E00EE5"/>
    <w:rsid w:val="00E01174"/>
    <w:rsid w:val="00E0158C"/>
    <w:rsid w:val="00E0226E"/>
    <w:rsid w:val="00E0320B"/>
    <w:rsid w:val="00E03F27"/>
    <w:rsid w:val="00E04168"/>
    <w:rsid w:val="00E046D5"/>
    <w:rsid w:val="00E048E1"/>
    <w:rsid w:val="00E05AB8"/>
    <w:rsid w:val="00E06351"/>
    <w:rsid w:val="00E15945"/>
    <w:rsid w:val="00E166B2"/>
    <w:rsid w:val="00E16C81"/>
    <w:rsid w:val="00E16D98"/>
    <w:rsid w:val="00E175F0"/>
    <w:rsid w:val="00E20492"/>
    <w:rsid w:val="00E20B14"/>
    <w:rsid w:val="00E21696"/>
    <w:rsid w:val="00E21E0F"/>
    <w:rsid w:val="00E22812"/>
    <w:rsid w:val="00E22DD3"/>
    <w:rsid w:val="00E236C4"/>
    <w:rsid w:val="00E24EF2"/>
    <w:rsid w:val="00E2508D"/>
    <w:rsid w:val="00E255C9"/>
    <w:rsid w:val="00E27882"/>
    <w:rsid w:val="00E3154F"/>
    <w:rsid w:val="00E32BC8"/>
    <w:rsid w:val="00E334C4"/>
    <w:rsid w:val="00E34089"/>
    <w:rsid w:val="00E34393"/>
    <w:rsid w:val="00E374BA"/>
    <w:rsid w:val="00E40183"/>
    <w:rsid w:val="00E40B4D"/>
    <w:rsid w:val="00E43E70"/>
    <w:rsid w:val="00E4520C"/>
    <w:rsid w:val="00E455B3"/>
    <w:rsid w:val="00E46059"/>
    <w:rsid w:val="00E46196"/>
    <w:rsid w:val="00E476DE"/>
    <w:rsid w:val="00E510CB"/>
    <w:rsid w:val="00E54466"/>
    <w:rsid w:val="00E55EC6"/>
    <w:rsid w:val="00E56310"/>
    <w:rsid w:val="00E60F4F"/>
    <w:rsid w:val="00E6215C"/>
    <w:rsid w:val="00E63C3B"/>
    <w:rsid w:val="00E63E1B"/>
    <w:rsid w:val="00E64B48"/>
    <w:rsid w:val="00E650CD"/>
    <w:rsid w:val="00E65121"/>
    <w:rsid w:val="00E65B93"/>
    <w:rsid w:val="00E66A10"/>
    <w:rsid w:val="00E66BB3"/>
    <w:rsid w:val="00E678F0"/>
    <w:rsid w:val="00E729D8"/>
    <w:rsid w:val="00E7494B"/>
    <w:rsid w:val="00E74977"/>
    <w:rsid w:val="00E76555"/>
    <w:rsid w:val="00E76598"/>
    <w:rsid w:val="00E76D97"/>
    <w:rsid w:val="00E809A3"/>
    <w:rsid w:val="00E817EC"/>
    <w:rsid w:val="00E829EA"/>
    <w:rsid w:val="00E837D8"/>
    <w:rsid w:val="00E83E6D"/>
    <w:rsid w:val="00E84028"/>
    <w:rsid w:val="00E855CB"/>
    <w:rsid w:val="00E8578F"/>
    <w:rsid w:val="00E85C3E"/>
    <w:rsid w:val="00E8786C"/>
    <w:rsid w:val="00E87DF0"/>
    <w:rsid w:val="00E90C04"/>
    <w:rsid w:val="00E90DA0"/>
    <w:rsid w:val="00E9105C"/>
    <w:rsid w:val="00E91110"/>
    <w:rsid w:val="00E93E48"/>
    <w:rsid w:val="00E942EE"/>
    <w:rsid w:val="00E9623C"/>
    <w:rsid w:val="00E9781D"/>
    <w:rsid w:val="00EA2033"/>
    <w:rsid w:val="00EA2352"/>
    <w:rsid w:val="00EA2B19"/>
    <w:rsid w:val="00EA315F"/>
    <w:rsid w:val="00EA4299"/>
    <w:rsid w:val="00EA775D"/>
    <w:rsid w:val="00EB1982"/>
    <w:rsid w:val="00EB296A"/>
    <w:rsid w:val="00EB36A3"/>
    <w:rsid w:val="00EB4E1C"/>
    <w:rsid w:val="00EB6FB3"/>
    <w:rsid w:val="00EC09A1"/>
    <w:rsid w:val="00EC103A"/>
    <w:rsid w:val="00EC26F6"/>
    <w:rsid w:val="00EC2970"/>
    <w:rsid w:val="00EC3958"/>
    <w:rsid w:val="00EC4845"/>
    <w:rsid w:val="00EC588E"/>
    <w:rsid w:val="00EC6971"/>
    <w:rsid w:val="00EC70DB"/>
    <w:rsid w:val="00ED33A8"/>
    <w:rsid w:val="00ED39D6"/>
    <w:rsid w:val="00ED4626"/>
    <w:rsid w:val="00ED4E52"/>
    <w:rsid w:val="00ED4FA6"/>
    <w:rsid w:val="00ED6643"/>
    <w:rsid w:val="00ED7DF3"/>
    <w:rsid w:val="00EE29CD"/>
    <w:rsid w:val="00EE4F59"/>
    <w:rsid w:val="00EE5B6B"/>
    <w:rsid w:val="00EE6885"/>
    <w:rsid w:val="00EE7801"/>
    <w:rsid w:val="00EF099E"/>
    <w:rsid w:val="00EF116D"/>
    <w:rsid w:val="00EF1E5B"/>
    <w:rsid w:val="00EF284E"/>
    <w:rsid w:val="00EF3471"/>
    <w:rsid w:val="00EF4B1A"/>
    <w:rsid w:val="00EF5122"/>
    <w:rsid w:val="00EF6793"/>
    <w:rsid w:val="00EF7244"/>
    <w:rsid w:val="00EF7DE0"/>
    <w:rsid w:val="00EF7FD8"/>
    <w:rsid w:val="00F00FE7"/>
    <w:rsid w:val="00F03ABA"/>
    <w:rsid w:val="00F04F64"/>
    <w:rsid w:val="00F107FE"/>
    <w:rsid w:val="00F10A22"/>
    <w:rsid w:val="00F112EF"/>
    <w:rsid w:val="00F12241"/>
    <w:rsid w:val="00F122B8"/>
    <w:rsid w:val="00F12E5E"/>
    <w:rsid w:val="00F13BCC"/>
    <w:rsid w:val="00F14AB0"/>
    <w:rsid w:val="00F14DCD"/>
    <w:rsid w:val="00F15B45"/>
    <w:rsid w:val="00F16B63"/>
    <w:rsid w:val="00F20731"/>
    <w:rsid w:val="00F22C7D"/>
    <w:rsid w:val="00F23411"/>
    <w:rsid w:val="00F23AAF"/>
    <w:rsid w:val="00F24D92"/>
    <w:rsid w:val="00F261DD"/>
    <w:rsid w:val="00F26A6F"/>
    <w:rsid w:val="00F2701E"/>
    <w:rsid w:val="00F31320"/>
    <w:rsid w:val="00F32102"/>
    <w:rsid w:val="00F32916"/>
    <w:rsid w:val="00F32994"/>
    <w:rsid w:val="00F33253"/>
    <w:rsid w:val="00F3343E"/>
    <w:rsid w:val="00F35D5D"/>
    <w:rsid w:val="00F360EC"/>
    <w:rsid w:val="00F36312"/>
    <w:rsid w:val="00F36F32"/>
    <w:rsid w:val="00F41030"/>
    <w:rsid w:val="00F416E4"/>
    <w:rsid w:val="00F426F6"/>
    <w:rsid w:val="00F42D52"/>
    <w:rsid w:val="00F431F4"/>
    <w:rsid w:val="00F43496"/>
    <w:rsid w:val="00F4387A"/>
    <w:rsid w:val="00F43C8B"/>
    <w:rsid w:val="00F50595"/>
    <w:rsid w:val="00F53C12"/>
    <w:rsid w:val="00F54F0B"/>
    <w:rsid w:val="00F55244"/>
    <w:rsid w:val="00F574C4"/>
    <w:rsid w:val="00F57FD8"/>
    <w:rsid w:val="00F60B56"/>
    <w:rsid w:val="00F617A5"/>
    <w:rsid w:val="00F63121"/>
    <w:rsid w:val="00F642B6"/>
    <w:rsid w:val="00F64E47"/>
    <w:rsid w:val="00F6554E"/>
    <w:rsid w:val="00F66394"/>
    <w:rsid w:val="00F66BBE"/>
    <w:rsid w:val="00F67B25"/>
    <w:rsid w:val="00F70F00"/>
    <w:rsid w:val="00F71252"/>
    <w:rsid w:val="00F722B5"/>
    <w:rsid w:val="00F74677"/>
    <w:rsid w:val="00F7752A"/>
    <w:rsid w:val="00F80805"/>
    <w:rsid w:val="00F808AB"/>
    <w:rsid w:val="00F80CDB"/>
    <w:rsid w:val="00F83998"/>
    <w:rsid w:val="00F855AC"/>
    <w:rsid w:val="00F935B8"/>
    <w:rsid w:val="00F94BFB"/>
    <w:rsid w:val="00F950F8"/>
    <w:rsid w:val="00F95989"/>
    <w:rsid w:val="00F95D48"/>
    <w:rsid w:val="00F960AD"/>
    <w:rsid w:val="00F96352"/>
    <w:rsid w:val="00F97177"/>
    <w:rsid w:val="00F97344"/>
    <w:rsid w:val="00F97976"/>
    <w:rsid w:val="00FA02F5"/>
    <w:rsid w:val="00FA1ECE"/>
    <w:rsid w:val="00FA21B2"/>
    <w:rsid w:val="00FA2313"/>
    <w:rsid w:val="00FA32E7"/>
    <w:rsid w:val="00FA387C"/>
    <w:rsid w:val="00FA561B"/>
    <w:rsid w:val="00FA5FD2"/>
    <w:rsid w:val="00FB02D5"/>
    <w:rsid w:val="00FB05DD"/>
    <w:rsid w:val="00FB1428"/>
    <w:rsid w:val="00FB279D"/>
    <w:rsid w:val="00FB2D0B"/>
    <w:rsid w:val="00FB506B"/>
    <w:rsid w:val="00FB54F4"/>
    <w:rsid w:val="00FB5A70"/>
    <w:rsid w:val="00FB6A14"/>
    <w:rsid w:val="00FB6F1F"/>
    <w:rsid w:val="00FC0141"/>
    <w:rsid w:val="00FC1E6A"/>
    <w:rsid w:val="00FC335B"/>
    <w:rsid w:val="00FC550D"/>
    <w:rsid w:val="00FC5D34"/>
    <w:rsid w:val="00FC65B9"/>
    <w:rsid w:val="00FC75F7"/>
    <w:rsid w:val="00FD0265"/>
    <w:rsid w:val="00FD2CF0"/>
    <w:rsid w:val="00FD3610"/>
    <w:rsid w:val="00FD3EAB"/>
    <w:rsid w:val="00FD41CB"/>
    <w:rsid w:val="00FD51B8"/>
    <w:rsid w:val="00FD58C1"/>
    <w:rsid w:val="00FD5F3B"/>
    <w:rsid w:val="00FD6863"/>
    <w:rsid w:val="00FD7477"/>
    <w:rsid w:val="00FD7819"/>
    <w:rsid w:val="00FE0C7F"/>
    <w:rsid w:val="00FE11B5"/>
    <w:rsid w:val="00FE3673"/>
    <w:rsid w:val="00FE432E"/>
    <w:rsid w:val="00FE5D17"/>
    <w:rsid w:val="00FF210C"/>
    <w:rsid w:val="00FF5369"/>
    <w:rsid w:val="00FF5C6F"/>
    <w:rsid w:val="00FF6D64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.25pt"/>
      <o:colormru v:ext="edit" colors="#ff3932"/>
    </o:shapedefaults>
    <o:shapelayout v:ext="edit">
      <o:idmap v:ext="edit" data="1"/>
    </o:shapelayout>
  </w:shapeDefaults>
  <w:decimalSymbol w:val="."/>
  <w:listSeparator w:val=","/>
  <w14:docId w14:val="2C1DBF5B"/>
  <w15:docId w15:val="{329C0FFD-66BD-4143-897E-A19FA40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DC9"/>
    <w:pPr>
      <w:widowControl w:val="0"/>
    </w:pPr>
    <w:rPr>
      <w:sz w:val="24"/>
    </w:rPr>
  </w:style>
  <w:style w:type="paragraph" w:styleId="Heading1">
    <w:name w:val="heading 1"/>
    <w:aliases w:val="Hoofdstukkop"/>
    <w:next w:val="Body"/>
    <w:link w:val="Heading1Char"/>
    <w:qFormat/>
    <w:rsid w:val="00053D77"/>
    <w:pPr>
      <w:keepNext/>
      <w:pageBreakBefore/>
      <w:numPr>
        <w:numId w:val="5"/>
      </w:numPr>
      <w:spacing w:after="120" w:line="420" w:lineRule="exact"/>
      <w:ind w:right="389"/>
      <w:outlineLvl w:val="0"/>
    </w:pPr>
    <w:rPr>
      <w:rFonts w:ascii="Arial" w:hAnsi="Arial"/>
      <w:b/>
      <w:snapToGrid w:val="0"/>
      <w:color w:val="008000"/>
      <w:sz w:val="36"/>
      <w:lang w:val="en-GB"/>
    </w:rPr>
  </w:style>
  <w:style w:type="paragraph" w:styleId="Heading2">
    <w:name w:val="heading 2"/>
    <w:aliases w:val="Heading3,cont2 Char,Major Char,Reset numbering Char,h2 Char,Main Heading Cha...,Main Heading Char,2 Char,Header 2 Char,heading 2 Char,W6_Hdg2 Char,Paragraafkop Char,cont2,Major,Reset numbering,h2,Main Heading,2,heading 2,W6_Hdg2,Paragraafkop"/>
    <w:basedOn w:val="Heading1"/>
    <w:next w:val="Body"/>
    <w:link w:val="Heading2Char"/>
    <w:qFormat/>
    <w:rsid w:val="001D3F12"/>
    <w:pPr>
      <w:pageBreakBefore w:val="0"/>
      <w:numPr>
        <w:ilvl w:val="1"/>
      </w:numPr>
      <w:spacing w:before="260" w:after="0" w:line="260" w:lineRule="exact"/>
      <w:outlineLvl w:val="1"/>
    </w:pPr>
    <w:rPr>
      <w:color w:val="000000"/>
      <w:sz w:val="24"/>
    </w:rPr>
  </w:style>
  <w:style w:type="paragraph" w:styleId="Heading3">
    <w:name w:val="heading 3"/>
    <w:aliases w:val="cont3,3,H3,h3"/>
    <w:basedOn w:val="Heading2"/>
    <w:next w:val="Body"/>
    <w:link w:val="Heading3Char"/>
    <w:qFormat/>
    <w:rsid w:val="001D3F12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Heading3"/>
    <w:next w:val="BodyText1"/>
    <w:link w:val="Heading4Char"/>
    <w:qFormat/>
    <w:rsid w:val="001D3F12"/>
    <w:pPr>
      <w:numPr>
        <w:ilvl w:val="3"/>
      </w:numPr>
      <w:spacing w:before="120"/>
      <w:outlineLvl w:val="3"/>
    </w:pPr>
    <w:rPr>
      <w:b w:val="0"/>
      <w:sz w:val="18"/>
    </w:rPr>
  </w:style>
  <w:style w:type="paragraph" w:styleId="Heading5">
    <w:name w:val="heading 5"/>
    <w:basedOn w:val="Heading4"/>
    <w:next w:val="BodyText2"/>
    <w:qFormat/>
    <w:rsid w:val="001D3F12"/>
    <w:pPr>
      <w:numPr>
        <w:ilvl w:val="4"/>
      </w:numPr>
      <w:outlineLvl w:val="4"/>
    </w:pPr>
    <w:rPr>
      <w:i/>
      <w:color w:val="auto"/>
    </w:rPr>
  </w:style>
  <w:style w:type="paragraph" w:styleId="Heading6">
    <w:name w:val="heading 6"/>
    <w:basedOn w:val="Heading5"/>
    <w:next w:val="Normal"/>
    <w:qFormat/>
    <w:rsid w:val="001D3F12"/>
    <w:p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qFormat/>
    <w:rsid w:val="001D3F12"/>
    <w:pPr>
      <w:outlineLvl w:val="6"/>
    </w:pPr>
  </w:style>
  <w:style w:type="paragraph" w:styleId="Heading8">
    <w:name w:val="heading 8"/>
    <w:basedOn w:val="Heading7"/>
    <w:next w:val="Normal"/>
    <w:qFormat/>
    <w:rsid w:val="001D3F12"/>
    <w:pPr>
      <w:outlineLvl w:val="7"/>
    </w:pPr>
    <w:rPr>
      <w:b/>
    </w:rPr>
  </w:style>
  <w:style w:type="paragraph" w:styleId="Heading9">
    <w:name w:val="heading 9"/>
    <w:basedOn w:val="Heading8"/>
    <w:next w:val="Normal"/>
    <w:qFormat/>
    <w:rsid w:val="001D3F12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rsid w:val="001D3F12"/>
    <w:pPr>
      <w:spacing w:before="120" w:after="120" w:line="260" w:lineRule="exact"/>
      <w:ind w:left="2794" w:right="389"/>
    </w:pPr>
    <w:rPr>
      <w:rFonts w:ascii="Arial" w:hAnsi="Arial"/>
      <w:snapToGrid w:val="0"/>
      <w:lang w:val="en-GB"/>
    </w:rPr>
  </w:style>
  <w:style w:type="paragraph" w:customStyle="1" w:styleId="BodyText1">
    <w:name w:val="Body Text 1"/>
    <w:basedOn w:val="Body"/>
    <w:link w:val="BodyText1Char"/>
    <w:rsid w:val="001D3F12"/>
    <w:rPr>
      <w:sz w:val="18"/>
    </w:rPr>
  </w:style>
  <w:style w:type="paragraph" w:styleId="BodyText2">
    <w:name w:val="Body Text 2"/>
    <w:basedOn w:val="BodyText1"/>
    <w:rsid w:val="001D3F12"/>
    <w:rPr>
      <w:i/>
    </w:rPr>
  </w:style>
  <w:style w:type="paragraph" w:styleId="Header">
    <w:name w:val="header"/>
    <w:next w:val="Body"/>
    <w:rsid w:val="00053D77"/>
    <w:pPr>
      <w:pageBreakBefore/>
      <w:tabs>
        <w:tab w:val="center" w:pos="2794"/>
        <w:tab w:val="center" w:pos="4320"/>
        <w:tab w:val="right" w:pos="8640"/>
      </w:tabs>
      <w:spacing w:before="240" w:after="480" w:line="260" w:lineRule="exact"/>
      <w:ind w:left="1440" w:right="1440"/>
      <w:jc w:val="center"/>
    </w:pPr>
    <w:rPr>
      <w:rFonts w:ascii="Arial" w:hAnsi="Arial"/>
      <w:b/>
      <w:color w:val="008000"/>
      <w:sz w:val="36"/>
      <w:lang w:val="en-GB"/>
    </w:rPr>
  </w:style>
  <w:style w:type="paragraph" w:customStyle="1" w:styleId="SapientFooter">
    <w:name w:val="Sapient Footer"/>
    <w:rsid w:val="001D3F12"/>
    <w:pPr>
      <w:spacing w:line="240" w:lineRule="exact"/>
      <w:ind w:left="101"/>
      <w:jc w:val="center"/>
    </w:pPr>
    <w:rPr>
      <w:rFonts w:ascii="Arial" w:hAnsi="Arial"/>
      <w:spacing w:val="20"/>
      <w:sz w:val="16"/>
      <w:lang w:val="en-GB"/>
    </w:rPr>
  </w:style>
  <w:style w:type="paragraph" w:customStyle="1" w:styleId="CodeExample">
    <w:name w:val="Code Example"/>
    <w:basedOn w:val="Body"/>
    <w:rsid w:val="001D3F12"/>
    <w:pPr>
      <w:spacing w:before="60" w:after="60" w:line="240" w:lineRule="auto"/>
      <w:ind w:left="3514"/>
    </w:pPr>
    <w:rPr>
      <w:rFonts w:ascii="Courier" w:hAnsi="Courier"/>
      <w:sz w:val="18"/>
    </w:rPr>
  </w:style>
  <w:style w:type="paragraph" w:styleId="TOC1">
    <w:name w:val="toc 1"/>
    <w:next w:val="Normal"/>
    <w:uiPriority w:val="39"/>
    <w:rsid w:val="001D3F12"/>
    <w:pPr>
      <w:tabs>
        <w:tab w:val="right" w:pos="10080"/>
      </w:tabs>
      <w:spacing w:line="320" w:lineRule="exact"/>
      <w:ind w:left="2736" w:right="389" w:hanging="1296"/>
    </w:pPr>
    <w:rPr>
      <w:rFonts w:ascii="Arial" w:hAnsi="Arial"/>
      <w:b/>
      <w:lang w:val="en-GB"/>
    </w:rPr>
  </w:style>
  <w:style w:type="paragraph" w:customStyle="1" w:styleId="SapientTableBullet">
    <w:name w:val="Sapient Table Bullet"/>
    <w:basedOn w:val="SapientBullet"/>
    <w:rsid w:val="001D3F12"/>
    <w:pPr>
      <w:numPr>
        <w:numId w:val="1"/>
      </w:numPr>
    </w:pPr>
  </w:style>
  <w:style w:type="paragraph" w:customStyle="1" w:styleId="SapientBullet">
    <w:name w:val="Sapient Bullet"/>
    <w:basedOn w:val="Body"/>
    <w:rsid w:val="001D3F12"/>
    <w:pPr>
      <w:numPr>
        <w:numId w:val="2"/>
      </w:numPr>
      <w:spacing w:before="0" w:after="0" w:line="240" w:lineRule="auto"/>
      <w:ind w:left="3874" w:right="216"/>
    </w:pPr>
  </w:style>
  <w:style w:type="paragraph" w:customStyle="1" w:styleId="DocumentTitle">
    <w:name w:val="Document Title"/>
    <w:rsid w:val="001D3F12"/>
    <w:pPr>
      <w:spacing w:line="400" w:lineRule="exact"/>
      <w:ind w:left="2880" w:right="860"/>
    </w:pPr>
    <w:rPr>
      <w:rFonts w:ascii="Arial" w:hAnsi="Arial"/>
      <w:b/>
      <w:noProof/>
      <w:sz w:val="36"/>
      <w:lang w:val="en-GB"/>
    </w:rPr>
  </w:style>
  <w:style w:type="paragraph" w:styleId="Footer">
    <w:name w:val="footer"/>
    <w:basedOn w:val="Normal"/>
    <w:rsid w:val="001D3F12"/>
    <w:pPr>
      <w:tabs>
        <w:tab w:val="center" w:pos="4320"/>
        <w:tab w:val="right" w:pos="8640"/>
      </w:tabs>
    </w:pPr>
  </w:style>
  <w:style w:type="paragraph" w:styleId="FootnoteText">
    <w:name w:val="footnote text"/>
    <w:basedOn w:val="Body"/>
    <w:semiHidden/>
    <w:rsid w:val="001D3F12"/>
    <w:pPr>
      <w:spacing w:line="240" w:lineRule="auto"/>
      <w:ind w:left="0"/>
    </w:pPr>
    <w:rPr>
      <w:sz w:val="16"/>
    </w:rPr>
  </w:style>
  <w:style w:type="character" w:styleId="PageNumber">
    <w:name w:val="page number"/>
    <w:basedOn w:val="DefaultParagraphFont"/>
    <w:rsid w:val="001D3F12"/>
  </w:style>
  <w:style w:type="paragraph" w:styleId="TOC2">
    <w:name w:val="toc 2"/>
    <w:basedOn w:val="TOC1"/>
    <w:uiPriority w:val="39"/>
    <w:rsid w:val="001D3F12"/>
    <w:pPr>
      <w:spacing w:line="240" w:lineRule="auto"/>
      <w:ind w:left="4176"/>
    </w:pPr>
    <w:rPr>
      <w:b w:val="0"/>
    </w:rPr>
  </w:style>
  <w:style w:type="paragraph" w:styleId="TOC3">
    <w:name w:val="toc 3"/>
    <w:basedOn w:val="TOC2"/>
    <w:uiPriority w:val="39"/>
    <w:rsid w:val="001D3F12"/>
  </w:style>
  <w:style w:type="paragraph" w:styleId="TOC4">
    <w:name w:val="toc 4"/>
    <w:basedOn w:val="TOC2"/>
    <w:next w:val="Normal"/>
    <w:semiHidden/>
    <w:rsid w:val="001D3F12"/>
  </w:style>
  <w:style w:type="paragraph" w:styleId="TOC5">
    <w:name w:val="toc 5"/>
    <w:basedOn w:val="TOC2"/>
    <w:next w:val="Normal"/>
    <w:semiHidden/>
    <w:rsid w:val="001D3F12"/>
    <w:pPr>
      <w:ind w:left="1296"/>
    </w:pPr>
  </w:style>
  <w:style w:type="paragraph" w:customStyle="1" w:styleId="TableColumnHeading">
    <w:name w:val="Table Column Heading"/>
    <w:basedOn w:val="Body"/>
    <w:rsid w:val="001D3F12"/>
    <w:pPr>
      <w:keepNext/>
      <w:keepLines/>
      <w:shd w:val="clear" w:color="auto" w:fill="000000"/>
      <w:spacing w:line="240" w:lineRule="auto"/>
      <w:ind w:left="0" w:right="0"/>
    </w:pPr>
    <w:rPr>
      <w:b/>
    </w:rPr>
  </w:style>
  <w:style w:type="paragraph" w:customStyle="1" w:styleId="TableBodyIndent">
    <w:name w:val="Table Body (Indent)"/>
    <w:basedOn w:val="TableBody"/>
    <w:rsid w:val="001D3F12"/>
    <w:pPr>
      <w:ind w:left="288"/>
    </w:pPr>
  </w:style>
  <w:style w:type="paragraph" w:customStyle="1" w:styleId="TableBody">
    <w:name w:val="Table Body"/>
    <w:basedOn w:val="Body"/>
    <w:rsid w:val="001D3F12"/>
    <w:pPr>
      <w:spacing w:before="60" w:after="60" w:line="240" w:lineRule="auto"/>
      <w:ind w:left="0" w:right="0"/>
    </w:pPr>
  </w:style>
  <w:style w:type="paragraph" w:customStyle="1" w:styleId="TableRowHeading">
    <w:name w:val="Table Row Heading"/>
    <w:basedOn w:val="Normal"/>
    <w:rsid w:val="001D3F12"/>
    <w:pPr>
      <w:keepNext/>
      <w:widowControl/>
    </w:pPr>
    <w:rPr>
      <w:rFonts w:ascii="Arial" w:hAnsi="Arial"/>
      <w:b/>
      <w:sz w:val="20"/>
    </w:rPr>
  </w:style>
  <w:style w:type="paragraph" w:styleId="TOC6">
    <w:name w:val="toc 6"/>
    <w:basedOn w:val="Normal"/>
    <w:next w:val="Normal"/>
    <w:semiHidden/>
    <w:rsid w:val="001D3F12"/>
    <w:pPr>
      <w:ind w:left="1200"/>
    </w:pPr>
  </w:style>
  <w:style w:type="paragraph" w:styleId="TOC7">
    <w:name w:val="toc 7"/>
    <w:basedOn w:val="Normal"/>
    <w:next w:val="Normal"/>
    <w:semiHidden/>
    <w:rsid w:val="001D3F12"/>
    <w:pPr>
      <w:ind w:left="1440"/>
    </w:pPr>
  </w:style>
  <w:style w:type="paragraph" w:styleId="TOC8">
    <w:name w:val="toc 8"/>
    <w:basedOn w:val="Normal"/>
    <w:next w:val="Normal"/>
    <w:semiHidden/>
    <w:rsid w:val="001D3F12"/>
    <w:pPr>
      <w:ind w:left="1680"/>
    </w:pPr>
  </w:style>
  <w:style w:type="paragraph" w:styleId="TOC9">
    <w:name w:val="toc 9"/>
    <w:basedOn w:val="Normal"/>
    <w:next w:val="Normal"/>
    <w:semiHidden/>
    <w:rsid w:val="001D3F12"/>
    <w:pPr>
      <w:ind w:left="1920"/>
    </w:pPr>
  </w:style>
  <w:style w:type="character" w:styleId="Hyperlink">
    <w:name w:val="Hyperlink"/>
    <w:uiPriority w:val="99"/>
    <w:rsid w:val="001D3F12"/>
    <w:rPr>
      <w:color w:val="0000FF"/>
      <w:u w:val="single"/>
    </w:rPr>
  </w:style>
  <w:style w:type="paragraph" w:customStyle="1" w:styleId="SapientBulletlevel2">
    <w:name w:val="Sapient Bullet level 2"/>
    <w:basedOn w:val="SapientBullet"/>
    <w:rsid w:val="001D3F12"/>
    <w:pPr>
      <w:ind w:left="4680" w:hanging="446"/>
    </w:pPr>
  </w:style>
  <w:style w:type="paragraph" w:styleId="BlockText">
    <w:name w:val="Block Text"/>
    <w:basedOn w:val="Normal"/>
    <w:rsid w:val="001D3F12"/>
    <w:pPr>
      <w:tabs>
        <w:tab w:val="center" w:pos="5400"/>
        <w:tab w:val="right" w:pos="10080"/>
      </w:tabs>
      <w:ind w:left="1440" w:right="119" w:hanging="1350"/>
    </w:pPr>
    <w:rPr>
      <w:rFonts w:ascii="Arial" w:hAnsi="Arial" w:cs="Arial"/>
      <w:snapToGrid w:val="0"/>
      <w:sz w:val="12"/>
    </w:rPr>
  </w:style>
  <w:style w:type="paragraph" w:customStyle="1" w:styleId="font5">
    <w:name w:val="font5"/>
    <w:basedOn w:val="Normal"/>
    <w:rsid w:val="001D3F12"/>
    <w:pPr>
      <w:widowControl/>
      <w:spacing w:before="100" w:beforeAutospacing="1" w:after="100" w:afterAutospacing="1"/>
    </w:pPr>
    <w:rPr>
      <w:rFonts w:eastAsia="Times New Roman"/>
      <w:sz w:val="14"/>
      <w:szCs w:val="14"/>
    </w:rPr>
  </w:style>
  <w:style w:type="paragraph" w:customStyle="1" w:styleId="font6">
    <w:name w:val="font6"/>
    <w:basedOn w:val="Normal"/>
    <w:rsid w:val="001D3F12"/>
    <w:pPr>
      <w:widowControl/>
      <w:spacing w:before="100" w:beforeAutospacing="1" w:after="100" w:afterAutospacing="1"/>
    </w:pPr>
    <w:rPr>
      <w:rFonts w:ascii="SapientSansBold" w:eastAsia="Times New Roman" w:hAnsi="SapientSansBold"/>
      <w:b/>
      <w:bCs/>
      <w:color w:val="FF0000"/>
      <w:sz w:val="22"/>
      <w:szCs w:val="22"/>
    </w:rPr>
  </w:style>
  <w:style w:type="paragraph" w:customStyle="1" w:styleId="xl24">
    <w:name w:val="xl24"/>
    <w:basedOn w:val="Normal"/>
    <w:rsid w:val="001D3F12"/>
    <w:pPr>
      <w:widowControl/>
      <w:spacing w:before="100" w:beforeAutospacing="1" w:after="100" w:afterAutospacing="1"/>
      <w:jc w:val="center"/>
      <w:textAlignment w:val="center"/>
    </w:pPr>
    <w:rPr>
      <w:rFonts w:ascii="Verdana" w:eastAsia="Times New Roman" w:hAnsi="Verdana"/>
      <w:b/>
      <w:bCs/>
      <w:sz w:val="36"/>
      <w:szCs w:val="36"/>
    </w:rPr>
  </w:style>
  <w:style w:type="paragraph" w:customStyle="1" w:styleId="xl25">
    <w:name w:val="xl25"/>
    <w:basedOn w:val="Normal"/>
    <w:rsid w:val="001D3F12"/>
    <w:pPr>
      <w:widowControl/>
      <w:spacing w:before="100" w:beforeAutospacing="1" w:after="100" w:afterAutospacing="1"/>
      <w:textAlignment w:val="center"/>
    </w:pPr>
    <w:rPr>
      <w:rFonts w:ascii="Verdana" w:eastAsia="Times New Roman" w:hAnsi="Verdana"/>
      <w:b/>
      <w:bCs/>
      <w:sz w:val="28"/>
      <w:szCs w:val="28"/>
    </w:rPr>
  </w:style>
  <w:style w:type="paragraph" w:customStyle="1" w:styleId="xl26">
    <w:name w:val="xl26"/>
    <w:basedOn w:val="Normal"/>
    <w:rsid w:val="001D3F12"/>
    <w:pPr>
      <w:widowControl/>
      <w:spacing w:before="100" w:beforeAutospacing="1" w:after="100" w:afterAutospacing="1"/>
      <w:jc w:val="center"/>
    </w:pPr>
    <w:rPr>
      <w:rFonts w:eastAsia="Times New Roman"/>
      <w:szCs w:val="24"/>
    </w:rPr>
  </w:style>
  <w:style w:type="paragraph" w:customStyle="1" w:styleId="xl27">
    <w:name w:val="xl27"/>
    <w:basedOn w:val="Normal"/>
    <w:rsid w:val="001D3F12"/>
    <w:pPr>
      <w:widowControl/>
      <w:pBdr>
        <w:top w:val="single" w:sz="12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"/>
      <w:b/>
      <w:bCs/>
      <w:sz w:val="22"/>
      <w:szCs w:val="22"/>
    </w:rPr>
  </w:style>
  <w:style w:type="paragraph" w:customStyle="1" w:styleId="xl28">
    <w:name w:val="xl28"/>
    <w:basedOn w:val="Normal"/>
    <w:rsid w:val="001D3F12"/>
    <w:pPr>
      <w:widowControl/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imes"/>
      <w:b/>
      <w:bCs/>
      <w:sz w:val="22"/>
      <w:szCs w:val="22"/>
    </w:rPr>
  </w:style>
  <w:style w:type="paragraph" w:customStyle="1" w:styleId="xl29">
    <w:name w:val="xl29"/>
    <w:basedOn w:val="Normal"/>
    <w:rsid w:val="001D3F1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imes"/>
      <w:b/>
      <w:bCs/>
      <w:sz w:val="22"/>
      <w:szCs w:val="22"/>
    </w:rPr>
  </w:style>
  <w:style w:type="paragraph" w:customStyle="1" w:styleId="xl30">
    <w:name w:val="xl30"/>
    <w:basedOn w:val="Normal"/>
    <w:rsid w:val="001D3F1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"/>
      <w:b/>
      <w:bCs/>
      <w:sz w:val="22"/>
      <w:szCs w:val="22"/>
    </w:rPr>
  </w:style>
  <w:style w:type="paragraph" w:customStyle="1" w:styleId="xl31">
    <w:name w:val="xl31"/>
    <w:basedOn w:val="Normal"/>
    <w:rsid w:val="001D3F12"/>
    <w:pPr>
      <w:widowControl/>
      <w:pBdr>
        <w:left w:val="single" w:sz="12" w:space="18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top"/>
    </w:pPr>
    <w:rPr>
      <w:rFonts w:ascii="Book Antiqua" w:eastAsia="Times New Roman" w:hAnsi="Book Antiqua"/>
      <w:szCs w:val="24"/>
    </w:rPr>
  </w:style>
  <w:style w:type="paragraph" w:customStyle="1" w:styleId="xl32">
    <w:name w:val="xl32"/>
    <w:basedOn w:val="Normal"/>
    <w:rsid w:val="001D3F1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"/>
      <w:sz w:val="22"/>
      <w:szCs w:val="22"/>
    </w:rPr>
  </w:style>
  <w:style w:type="paragraph" w:customStyle="1" w:styleId="xl33">
    <w:name w:val="xl33"/>
    <w:basedOn w:val="Normal"/>
    <w:rsid w:val="001D3F1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imes"/>
      <w:sz w:val="22"/>
      <w:szCs w:val="22"/>
    </w:rPr>
  </w:style>
  <w:style w:type="paragraph" w:customStyle="1" w:styleId="xl34">
    <w:name w:val="xl34"/>
    <w:basedOn w:val="Normal"/>
    <w:rsid w:val="001D3F1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imes"/>
      <w:sz w:val="22"/>
      <w:szCs w:val="22"/>
    </w:rPr>
  </w:style>
  <w:style w:type="paragraph" w:customStyle="1" w:styleId="xl35">
    <w:name w:val="xl35"/>
    <w:basedOn w:val="Normal"/>
    <w:rsid w:val="001D3F1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"/>
      <w:color w:val="FF0000"/>
      <w:sz w:val="22"/>
      <w:szCs w:val="22"/>
    </w:rPr>
  </w:style>
  <w:style w:type="paragraph" w:customStyle="1" w:styleId="xl36">
    <w:name w:val="xl36"/>
    <w:basedOn w:val="Normal"/>
    <w:rsid w:val="001D3F1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imes"/>
      <w:sz w:val="22"/>
      <w:szCs w:val="22"/>
    </w:rPr>
  </w:style>
  <w:style w:type="paragraph" w:customStyle="1" w:styleId="xl37">
    <w:name w:val="xl37"/>
    <w:basedOn w:val="Normal"/>
    <w:rsid w:val="001D3F1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imes"/>
      <w:b/>
      <w:bCs/>
      <w:sz w:val="22"/>
      <w:szCs w:val="22"/>
    </w:rPr>
  </w:style>
  <w:style w:type="paragraph" w:customStyle="1" w:styleId="xl38">
    <w:name w:val="xl38"/>
    <w:basedOn w:val="Normal"/>
    <w:rsid w:val="001D3F12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"/>
      <w:sz w:val="22"/>
      <w:szCs w:val="22"/>
    </w:rPr>
  </w:style>
  <w:style w:type="paragraph" w:customStyle="1" w:styleId="xl39">
    <w:name w:val="xl39"/>
    <w:basedOn w:val="Normal"/>
    <w:rsid w:val="001D3F12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"/>
      <w:sz w:val="22"/>
      <w:szCs w:val="22"/>
    </w:rPr>
  </w:style>
  <w:style w:type="paragraph" w:customStyle="1" w:styleId="xl40">
    <w:name w:val="xl40"/>
    <w:basedOn w:val="Normal"/>
    <w:rsid w:val="001D3F1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"/>
      <w:sz w:val="22"/>
      <w:szCs w:val="22"/>
    </w:rPr>
  </w:style>
  <w:style w:type="paragraph" w:customStyle="1" w:styleId="xl41">
    <w:name w:val="xl41"/>
    <w:basedOn w:val="Normal"/>
    <w:rsid w:val="001D3F12"/>
    <w:pPr>
      <w:widowControl/>
      <w:pBdr>
        <w:top w:val="single" w:sz="12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imes"/>
      <w:b/>
      <w:bCs/>
      <w:sz w:val="22"/>
      <w:szCs w:val="22"/>
    </w:rPr>
  </w:style>
  <w:style w:type="paragraph" w:customStyle="1" w:styleId="xl42">
    <w:name w:val="xl42"/>
    <w:basedOn w:val="Normal"/>
    <w:rsid w:val="001D3F12"/>
    <w:pPr>
      <w:widowControl/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Times"/>
      <w:b/>
      <w:bCs/>
      <w:sz w:val="22"/>
      <w:szCs w:val="22"/>
    </w:rPr>
  </w:style>
  <w:style w:type="character" w:styleId="FollowedHyperlink">
    <w:name w:val="FollowedHyperlink"/>
    <w:rsid w:val="001D3F12"/>
    <w:rPr>
      <w:color w:val="800080"/>
      <w:u w:val="single"/>
    </w:rPr>
  </w:style>
  <w:style w:type="table" w:styleId="TableGrid">
    <w:name w:val="Table Grid"/>
    <w:basedOn w:val="TableNormal"/>
    <w:rsid w:val="002943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aliases w:val="Symbol"/>
    <w:basedOn w:val="Normal"/>
    <w:rsid w:val="006406B0"/>
    <w:pPr>
      <w:numPr>
        <w:ilvl w:val="1"/>
        <w:numId w:val="3"/>
      </w:numPr>
    </w:pPr>
  </w:style>
  <w:style w:type="paragraph" w:styleId="DocumentMap">
    <w:name w:val="Document Map"/>
    <w:basedOn w:val="Normal"/>
    <w:semiHidden/>
    <w:rsid w:val="00F32916"/>
    <w:pPr>
      <w:shd w:val="clear" w:color="auto" w:fill="000080"/>
    </w:pPr>
    <w:rPr>
      <w:rFonts w:ascii="Tahoma" w:hAnsi="Tahoma" w:cs="Tahoma"/>
    </w:rPr>
  </w:style>
  <w:style w:type="character" w:customStyle="1" w:styleId="BodyChar">
    <w:name w:val="Body Char"/>
    <w:link w:val="Body"/>
    <w:rsid w:val="008D1D8A"/>
    <w:rPr>
      <w:rFonts w:ascii="Arial" w:hAnsi="Arial"/>
      <w:snapToGrid w:val="0"/>
      <w:lang w:val="en-GB" w:eastAsia="en-US" w:bidi="ar-SA"/>
    </w:rPr>
  </w:style>
  <w:style w:type="character" w:customStyle="1" w:styleId="phcmd">
    <w:name w:val="ph cmd"/>
    <w:basedOn w:val="DefaultParagraphFont"/>
    <w:rsid w:val="008D1D8A"/>
  </w:style>
  <w:style w:type="paragraph" w:customStyle="1" w:styleId="shortdesc">
    <w:name w:val="shortdesc"/>
    <w:basedOn w:val="Normal"/>
    <w:rsid w:val="008D1D8A"/>
    <w:pPr>
      <w:widowControl/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Heading25">
    <w:name w:val="Heading 25"/>
    <w:basedOn w:val="Heading1"/>
    <w:rsid w:val="005E5F3E"/>
    <w:pPr>
      <w:pageBreakBefore w:val="0"/>
      <w:numPr>
        <w:numId w:val="0"/>
      </w:numPr>
      <w:ind w:left="720"/>
    </w:pPr>
  </w:style>
  <w:style w:type="paragraph" w:customStyle="1" w:styleId="NormalLatinArial">
    <w:name w:val="Normal + (Latin) Arial"/>
    <w:aliases w:val="10 pt"/>
    <w:basedOn w:val="Heading2"/>
    <w:rsid w:val="0062169A"/>
    <w:pPr>
      <w:numPr>
        <w:ilvl w:val="0"/>
        <w:numId w:val="4"/>
      </w:numPr>
    </w:pPr>
    <w:rPr>
      <w:b w:val="0"/>
      <w:sz w:val="20"/>
    </w:rPr>
  </w:style>
  <w:style w:type="character" w:customStyle="1" w:styleId="BodyChar1">
    <w:name w:val="Body Char1"/>
    <w:rsid w:val="00D158F7"/>
    <w:rPr>
      <w:rFonts w:ascii="Arial" w:hAnsi="Arial"/>
      <w:snapToGrid w:val="0"/>
      <w:lang w:val="en-GB" w:eastAsia="en-US" w:bidi="ar-SA"/>
    </w:rPr>
  </w:style>
  <w:style w:type="character" w:customStyle="1" w:styleId="Heading1Char">
    <w:name w:val="Heading 1 Char"/>
    <w:aliases w:val="Hoofdstukkop Char"/>
    <w:link w:val="Heading1"/>
    <w:rsid w:val="00D158F7"/>
    <w:rPr>
      <w:rFonts w:ascii="Arial" w:hAnsi="Arial"/>
      <w:b/>
      <w:snapToGrid w:val="0"/>
      <w:color w:val="008000"/>
      <w:sz w:val="36"/>
      <w:lang w:val="en-GB"/>
    </w:rPr>
  </w:style>
  <w:style w:type="character" w:customStyle="1" w:styleId="Heading2Char">
    <w:name w:val="Heading 2 Char"/>
    <w:aliases w:val="Heading3 Char,cont2 Char Char,Major Char Char,Reset numbering Char Char,h2 Char Char,Main Heading Cha... Char,Main Heading Char Char,2 Char Char,Header 2 Char Char,heading 2 Char Char,W6_Hdg2 Char Char,Paragraafkop Char Char,cont2 Char1"/>
    <w:link w:val="Heading2"/>
    <w:rsid w:val="00D158F7"/>
    <w:rPr>
      <w:rFonts w:ascii="Arial" w:hAnsi="Arial"/>
      <w:b/>
      <w:snapToGrid w:val="0"/>
      <w:color w:val="000000"/>
      <w:sz w:val="24"/>
      <w:lang w:val="en-GB"/>
    </w:rPr>
  </w:style>
  <w:style w:type="paragraph" w:customStyle="1" w:styleId="ctrmt30">
    <w:name w:val="ctr mt30"/>
    <w:basedOn w:val="Normal"/>
    <w:rsid w:val="00E22DD3"/>
    <w:pPr>
      <w:widowControl/>
      <w:spacing w:before="225" w:after="225" w:line="255" w:lineRule="atLeast"/>
    </w:pPr>
    <w:rPr>
      <w:rFonts w:ascii="Verdana" w:eastAsia="Times New Roman" w:hAnsi="Verdana"/>
      <w:sz w:val="20"/>
    </w:rPr>
  </w:style>
  <w:style w:type="paragraph" w:customStyle="1" w:styleId="i20">
    <w:name w:val="i20"/>
    <w:basedOn w:val="Normal"/>
    <w:rsid w:val="00E22DD3"/>
    <w:pPr>
      <w:widowControl/>
      <w:spacing w:before="225" w:after="225" w:line="255" w:lineRule="atLeast"/>
      <w:ind w:left="450" w:right="450"/>
    </w:pPr>
    <w:rPr>
      <w:rFonts w:ascii="Verdana" w:eastAsia="Times New Roman" w:hAnsi="Verdana"/>
      <w:sz w:val="20"/>
    </w:rPr>
  </w:style>
  <w:style w:type="paragraph" w:customStyle="1" w:styleId="TableHeader">
    <w:name w:val="Table Header"/>
    <w:basedOn w:val="Normal"/>
    <w:rsid w:val="00E22DD3"/>
    <w:pPr>
      <w:widowControl/>
      <w:spacing w:before="60" w:after="60" w:line="260" w:lineRule="exact"/>
      <w:ind w:right="1080"/>
    </w:pPr>
    <w:rPr>
      <w:rFonts w:ascii="SapientSansBold" w:eastAsia="Times New Roman" w:hAnsi="SapientSansBold"/>
      <w:sz w:val="20"/>
    </w:rPr>
  </w:style>
  <w:style w:type="character" w:styleId="HTMLTypewriter">
    <w:name w:val="HTML Typewriter"/>
    <w:rsid w:val="00456A6C"/>
    <w:rPr>
      <w:rFonts w:ascii="Courier New" w:eastAsia="Times New Roman" w:hAnsi="Courier New" w:cs="Courier New" w:hint="default"/>
      <w:sz w:val="24"/>
      <w:szCs w:val="24"/>
    </w:rPr>
  </w:style>
  <w:style w:type="character" w:customStyle="1" w:styleId="HTMLPreformattedChar">
    <w:name w:val="HTML Preformatted Char"/>
    <w:link w:val="HTMLPreformatted"/>
    <w:rsid w:val="002E46ED"/>
    <w:rPr>
      <w:rFonts w:ascii="Courier New" w:hAnsi="Courier New"/>
      <w:lang w:bidi="ar-SA"/>
    </w:rPr>
  </w:style>
  <w:style w:type="paragraph" w:styleId="HTMLPreformatted">
    <w:name w:val="HTML Preformatted"/>
    <w:basedOn w:val="Normal"/>
    <w:link w:val="HTMLPreformattedChar"/>
    <w:rsid w:val="002E4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customStyle="1" w:styleId="msolistparagraph0">
    <w:name w:val="msolistparagraph"/>
    <w:basedOn w:val="Normal"/>
    <w:rsid w:val="002E46ED"/>
    <w:pPr>
      <w:widowControl/>
      <w:ind w:left="720"/>
    </w:pPr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846D2"/>
    <w:pPr>
      <w:ind w:left="720"/>
    </w:pPr>
  </w:style>
  <w:style w:type="character" w:customStyle="1" w:styleId="Sapient">
    <w:name w:val="Sapient"/>
    <w:semiHidden/>
    <w:rsid w:val="009A3D9D"/>
    <w:rPr>
      <w:rFonts w:ascii="Arial" w:hAnsi="Arial" w:cs="Arial"/>
      <w:color w:val="auto"/>
      <w:sz w:val="20"/>
      <w:szCs w:val="20"/>
    </w:rPr>
  </w:style>
  <w:style w:type="character" w:styleId="CommentReference">
    <w:name w:val="annotation reference"/>
    <w:semiHidden/>
    <w:rsid w:val="00AA1E92"/>
    <w:rPr>
      <w:sz w:val="16"/>
      <w:szCs w:val="16"/>
    </w:rPr>
  </w:style>
  <w:style w:type="paragraph" w:styleId="CommentText">
    <w:name w:val="annotation text"/>
    <w:basedOn w:val="Normal"/>
    <w:semiHidden/>
    <w:rsid w:val="00AA1E92"/>
    <w:rPr>
      <w:sz w:val="20"/>
    </w:rPr>
  </w:style>
  <w:style w:type="paragraph" w:styleId="CommentSubject">
    <w:name w:val="annotation subject"/>
    <w:basedOn w:val="CommentText"/>
    <w:next w:val="CommentText"/>
    <w:semiHidden/>
    <w:rsid w:val="00AA1E92"/>
    <w:rPr>
      <w:b/>
      <w:bCs/>
    </w:rPr>
  </w:style>
  <w:style w:type="paragraph" w:styleId="BalloonText">
    <w:name w:val="Balloon Text"/>
    <w:basedOn w:val="Normal"/>
    <w:semiHidden/>
    <w:rsid w:val="00AA1E92"/>
    <w:rPr>
      <w:rFonts w:ascii="Tahoma" w:hAnsi="Tahoma" w:cs="Tahoma"/>
      <w:sz w:val="16"/>
      <w:szCs w:val="16"/>
    </w:rPr>
  </w:style>
  <w:style w:type="paragraph" w:customStyle="1" w:styleId="Header2">
    <w:name w:val="Header2"/>
    <w:basedOn w:val="Body"/>
    <w:rsid w:val="004D388A"/>
  </w:style>
  <w:style w:type="paragraph" w:customStyle="1" w:styleId="Header20">
    <w:name w:val="Header 2"/>
    <w:basedOn w:val="Body"/>
    <w:rsid w:val="006E56A2"/>
    <w:pPr>
      <w:ind w:left="0"/>
    </w:pPr>
  </w:style>
  <w:style w:type="character" w:styleId="HTMLCode">
    <w:name w:val="HTML Code"/>
    <w:rsid w:val="00186616"/>
    <w:rPr>
      <w:rFonts w:ascii="Courier New" w:eastAsia="Times New Roman" w:hAnsi="Courier New" w:cs="Courier New"/>
      <w:sz w:val="20"/>
      <w:szCs w:val="20"/>
    </w:rPr>
  </w:style>
  <w:style w:type="table" w:styleId="TableClassic1">
    <w:name w:val="Table Classic 1"/>
    <w:basedOn w:val="TableNormal"/>
    <w:rsid w:val="00B64CE2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nt1">
    <w:name w:val="cont1"/>
    <w:basedOn w:val="DefaultParagraphFont"/>
    <w:rsid w:val="00C232E2"/>
  </w:style>
  <w:style w:type="character" w:customStyle="1" w:styleId="txt">
    <w:name w:val="txt"/>
    <w:basedOn w:val="DefaultParagraphFont"/>
    <w:rsid w:val="00974EEE"/>
  </w:style>
  <w:style w:type="character" w:customStyle="1" w:styleId="wpslabeltext">
    <w:name w:val="wpslabeltext"/>
    <w:basedOn w:val="DefaultParagraphFont"/>
    <w:rsid w:val="00C665E1"/>
  </w:style>
  <w:style w:type="paragraph" w:styleId="NormalWeb">
    <w:name w:val="Normal (Web)"/>
    <w:basedOn w:val="Normal"/>
    <w:uiPriority w:val="99"/>
    <w:rsid w:val="007F1267"/>
    <w:pPr>
      <w:widowControl/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BodyText1Char">
    <w:name w:val="Body Text 1 Char"/>
    <w:link w:val="BodyText1"/>
    <w:rsid w:val="00BC7D27"/>
    <w:rPr>
      <w:rFonts w:ascii="Arial" w:hAnsi="Arial"/>
      <w:snapToGrid w:val="0"/>
      <w:sz w:val="18"/>
      <w:lang w:val="en-GB" w:eastAsia="en-US" w:bidi="ar-SA"/>
    </w:rPr>
  </w:style>
  <w:style w:type="paragraph" w:styleId="BodyText">
    <w:name w:val="Body Text"/>
    <w:basedOn w:val="Normal"/>
    <w:rsid w:val="002C5808"/>
    <w:pPr>
      <w:spacing w:after="120"/>
    </w:pPr>
  </w:style>
  <w:style w:type="character" w:styleId="Strong">
    <w:name w:val="Strong"/>
    <w:uiPriority w:val="22"/>
    <w:qFormat/>
    <w:rsid w:val="00813475"/>
    <w:rPr>
      <w:b/>
      <w:bCs/>
    </w:rPr>
  </w:style>
  <w:style w:type="character" w:customStyle="1" w:styleId="Heading3Char">
    <w:name w:val="Heading 3 Char"/>
    <w:aliases w:val="cont3 Char,3 Char,H3 Char,h3 Char"/>
    <w:link w:val="Heading3"/>
    <w:rsid w:val="00937381"/>
    <w:rPr>
      <w:rFonts w:ascii="Arial" w:hAnsi="Arial"/>
      <w:b/>
      <w:snapToGrid w:val="0"/>
      <w:color w:val="000000"/>
      <w:lang w:val="en-GB"/>
    </w:rPr>
  </w:style>
  <w:style w:type="character" w:styleId="IntenseEmphasis">
    <w:name w:val="Intense Emphasis"/>
    <w:basedOn w:val="DefaultParagraphFont"/>
    <w:uiPriority w:val="21"/>
    <w:qFormat/>
    <w:rsid w:val="000D72C1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6155BA"/>
    <w:rPr>
      <w:rFonts w:ascii="Arial" w:hAnsi="Arial"/>
      <w:snapToGrid w:val="0"/>
      <w:color w:val="000000"/>
      <w:sz w:val="18"/>
      <w:lang w:val="en-GB"/>
    </w:rPr>
  </w:style>
  <w:style w:type="character" w:customStyle="1" w:styleId="requiredfield">
    <w:name w:val="requiredfield"/>
    <w:basedOn w:val="DefaultParagraphFont"/>
    <w:rsid w:val="002D3AAE"/>
  </w:style>
  <w:style w:type="paragraph" w:customStyle="1" w:styleId="paragraph">
    <w:name w:val="paragraph"/>
    <w:basedOn w:val="Normal"/>
    <w:rsid w:val="009A555B"/>
    <w:pPr>
      <w:widowControl/>
      <w:spacing w:before="100" w:beforeAutospacing="1" w:after="100" w:afterAutospacing="1"/>
    </w:pPr>
    <w:rPr>
      <w:rFonts w:eastAsia="Times New Roman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9A555B"/>
  </w:style>
  <w:style w:type="character" w:customStyle="1" w:styleId="eop">
    <w:name w:val="eop"/>
    <w:basedOn w:val="DefaultParagraphFont"/>
    <w:rsid w:val="009A555B"/>
  </w:style>
  <w:style w:type="character" w:customStyle="1" w:styleId="spellingerror">
    <w:name w:val="spellingerror"/>
    <w:basedOn w:val="DefaultParagraphFont"/>
    <w:rsid w:val="009A555B"/>
  </w:style>
  <w:style w:type="character" w:customStyle="1" w:styleId="bcx0">
    <w:name w:val="bcx0"/>
    <w:basedOn w:val="DefaultParagraphFont"/>
    <w:rsid w:val="00C70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4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69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1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mabitdept-my.sharepoint.com/:o:/g/personal/ext_prashant_chauhan_malaysiaairlines_com/En0yiSASrvhInlEFjAh2Ez8BWdY_O6gs8zFaVaKVITxmQA?e=cPlUn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package" Target="embeddings/Microsoft_Word_Document.docx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shan\Local%20Settings\Temporary%20Internet%20Files\OLK7A\HICOM_15989_Word_Templat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460A3-24C7-4278-A289-AEF4B63F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HICOM_15989_Word_Template (2).dot</Template>
  <TotalTime>850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 A4 Sapient Report Template</vt:lpstr>
    </vt:vector>
  </TitlesOfParts>
  <Manager/>
  <Company/>
  <LinksUpToDate>false</LinksUpToDate>
  <CharactersWithSpaces>3946</CharactersWithSpaces>
  <SharedDoc>false</SharedDoc>
  <HLinks>
    <vt:vector size="246" baseType="variant">
      <vt:variant>
        <vt:i4>3801131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_Update_1</vt:lpwstr>
      </vt:variant>
      <vt:variant>
        <vt:i4>5111877</vt:i4>
      </vt:variant>
      <vt:variant>
        <vt:i4>234</vt:i4>
      </vt:variant>
      <vt:variant>
        <vt:i4>0</vt:i4>
      </vt:variant>
      <vt:variant>
        <vt:i4>5</vt:i4>
      </vt:variant>
      <vt:variant>
        <vt:lpwstr>http://delvmjdqaps01.sapient.com:8080/hudson/job/QA_ApplicationTheme/lastSuccessfulBuild/artifact/dist/Applications_Theme.war</vt:lpwstr>
      </vt:variant>
      <vt:variant>
        <vt:lpwstr/>
      </vt:variant>
      <vt:variant>
        <vt:i4>5111877</vt:i4>
      </vt:variant>
      <vt:variant>
        <vt:i4>231</vt:i4>
      </vt:variant>
      <vt:variant>
        <vt:i4>0</vt:i4>
      </vt:variant>
      <vt:variant>
        <vt:i4>5</vt:i4>
      </vt:variant>
      <vt:variant>
        <vt:lpwstr>http://delvmjdqaps01.sapient.com:8080/hudson/job/QA_ApplicationTheme/lastSuccessfulBuild/artifact/dist/Applications_Theme.war</vt:lpwstr>
      </vt:variant>
      <vt:variant>
        <vt:lpwstr/>
      </vt:variant>
      <vt:variant>
        <vt:i4>5111877</vt:i4>
      </vt:variant>
      <vt:variant>
        <vt:i4>228</vt:i4>
      </vt:variant>
      <vt:variant>
        <vt:i4>0</vt:i4>
      </vt:variant>
      <vt:variant>
        <vt:i4>5</vt:i4>
      </vt:variant>
      <vt:variant>
        <vt:lpwstr>http://delvmjdqaps01.sapient.com:8080/hudson/job/QA_ApplicationTheme/lastSuccessfulBuild/artifact/dist/Applications_Theme.war</vt:lpwstr>
      </vt:variant>
      <vt:variant>
        <vt:lpwstr/>
      </vt:variant>
      <vt:variant>
        <vt:i4>6619214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_Update</vt:lpwstr>
      </vt:variant>
      <vt:variant>
        <vt:i4>1376310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_Toc323301624</vt:lpwstr>
      </vt:variant>
      <vt:variant>
        <vt:i4>1376310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_Toc323301623</vt:lpwstr>
      </vt:variant>
      <vt:variant>
        <vt:i4>1376310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_Toc323301622</vt:lpwstr>
      </vt:variant>
      <vt:variant>
        <vt:i4>1376310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_Toc323301621</vt:lpwstr>
      </vt:variant>
      <vt:variant>
        <vt:i4>1376310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_Toc323301620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_Toc323301619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_Toc323301618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_Toc323301617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_Toc323301616</vt:lpwstr>
      </vt:variant>
      <vt:variant>
        <vt:i4>1441846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_Toc323301615</vt:lpwstr>
      </vt:variant>
      <vt:variant>
        <vt:i4>1441846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_Toc323301614</vt:lpwstr>
      </vt:variant>
      <vt:variant>
        <vt:i4>1441846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_Toc323301613</vt:lpwstr>
      </vt:variant>
      <vt:variant>
        <vt:i4>1441846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_Toc323301612</vt:lpwstr>
      </vt:variant>
      <vt:variant>
        <vt:i4>1441846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_Toc323301611</vt:lpwstr>
      </vt:variant>
      <vt:variant>
        <vt:i4>1441846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_Toc323301610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_Toc323301609</vt:lpwstr>
      </vt:variant>
      <vt:variant>
        <vt:i4>1507382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_Toc323301608</vt:lpwstr>
      </vt:variant>
      <vt:variant>
        <vt:i4>1507382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_Toc323301607</vt:lpwstr>
      </vt:variant>
      <vt:variant>
        <vt:i4>1507382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_Toc323301606</vt:lpwstr>
      </vt:variant>
      <vt:variant>
        <vt:i4>1507382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_Toc323301605</vt:lpwstr>
      </vt:variant>
      <vt:variant>
        <vt:i4>1507382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_Toc323301604</vt:lpwstr>
      </vt:variant>
      <vt:variant>
        <vt:i4>1507382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_Toc323301603</vt:lpwstr>
      </vt:variant>
      <vt:variant>
        <vt:i4>1507382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_Toc323301602</vt:lpwstr>
      </vt:variant>
      <vt:variant>
        <vt:i4>1507382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_Toc323301601</vt:lpwstr>
      </vt:variant>
      <vt:variant>
        <vt:i4>1507382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_Toc323301600</vt:lpwstr>
      </vt:variant>
      <vt:variant>
        <vt:i4>1966133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_Toc323301599</vt:lpwstr>
      </vt:variant>
      <vt:variant>
        <vt:i4>1966133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_Toc323301598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_Toc323301597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_Toc323301596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_Toc323301595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_Toc323301594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_Toc323301593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_Toc323301592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_Toc323301591</vt:lpwstr>
      </vt:variant>
      <vt:variant>
        <vt:i4>1966133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_Toc323301590</vt:lpwstr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_Toc323301589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A4 Sapient Report Template</dc:title>
  <dc:subject/>
  <dc:creator>Sapient</dc:creator>
  <cp:keywords/>
  <dc:description/>
  <cp:lastModifiedBy>Prashant Chauhan</cp:lastModifiedBy>
  <cp:revision>1259</cp:revision>
  <cp:lastPrinted>2003-08-12T05:02:00Z</cp:lastPrinted>
  <dcterms:created xsi:type="dcterms:W3CDTF">2012-07-24T10:51:00Z</dcterms:created>
  <dcterms:modified xsi:type="dcterms:W3CDTF">2020-10-06T02:37:00Z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 Number">
    <vt:lpwstr>0.1</vt:lpwstr>
  </property>
  <property fmtid="{D5CDD505-2E9C-101B-9397-08002B2CF9AE}" pid="4" name="Client">
    <vt:lpwstr>Client</vt:lpwstr>
  </property>
  <property fmtid="{D5CDD505-2E9C-101B-9397-08002B2CF9AE}" pid="5" name="Date completed">
    <vt:lpwstr>10th March 2002</vt:lpwstr>
  </property>
  <property fmtid="{D5CDD505-2E9C-101B-9397-08002B2CF9AE}" pid="6" name="DocTitle">
    <vt:lpwstr>Title</vt:lpwstr>
  </property>
  <property fmtid="{D5CDD505-2E9C-101B-9397-08002B2CF9AE}" pid="7" name="DocTitleLine2">
    <vt:lpwstr>Title Second line</vt:lpwstr>
  </property>
  <property fmtid="{D5CDD505-2E9C-101B-9397-08002B2CF9AE}" pid="8" name="DocReferenceMajor">
    <vt:lpwstr/>
  </property>
  <property fmtid="{D5CDD505-2E9C-101B-9397-08002B2CF9AE}" pid="9" name="DocReferenceMinor">
    <vt:lpwstr/>
  </property>
  <property fmtid="{D5CDD505-2E9C-101B-9397-08002B2CF9AE}" pid="10" name="IncludeDocRef">
    <vt:bool>false</vt:bool>
  </property>
  <property fmtid="{D5CDD505-2E9C-101B-9397-08002B2CF9AE}" pid="11" name="ClientAbbrev">
    <vt:lpwstr/>
  </property>
  <property fmtid="{D5CDD505-2E9C-101B-9397-08002B2CF9AE}" pid="12" name="DocRefLegend">
    <vt:lpwstr/>
  </property>
  <property fmtid="{D5CDD505-2E9C-101B-9397-08002B2CF9AE}" pid="13" name="DocRefDelimiter">
    <vt:lpwstr/>
  </property>
  <property fmtid="{D5CDD505-2E9C-101B-9397-08002B2CF9AE}" pid="14" name="VersionLegend">
    <vt:lpwstr>Version: </vt:lpwstr>
  </property>
</Properties>
</file>